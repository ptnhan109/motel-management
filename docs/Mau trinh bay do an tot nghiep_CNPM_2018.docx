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7F185" w14:textId="77777777" w:rsidR="001C77DD" w:rsidRPr="00C50162" w:rsidRDefault="001C77DD" w:rsidP="001C77DD">
      <w:pPr>
        <w:pStyle w:val="Heading1"/>
        <w:numPr>
          <w:ilvl w:val="0"/>
          <w:numId w:val="0"/>
        </w:numPr>
      </w:pPr>
      <w:bookmarkStart w:id="0" w:name="_Toc511117910"/>
      <w:bookmarkStart w:id="1" w:name="_Toc169424238"/>
      <w:bookmarkStart w:id="2" w:name="_Toc169424237"/>
      <w:r w:rsidRPr="00C50162">
        <w:t>PHIẾU GIAO NHIỆM VỤ ĐỒ ÁN TỐT NGHIỆP</w:t>
      </w:r>
      <w:bookmarkEnd w:id="0"/>
    </w:p>
    <w:p w14:paraId="23193371" w14:textId="77777777" w:rsidR="001C77DD" w:rsidRPr="00337B4C" w:rsidRDefault="001C77DD" w:rsidP="001C77DD">
      <w:pPr>
        <w:ind w:firstLine="0"/>
        <w:rPr>
          <w:b/>
        </w:rPr>
      </w:pPr>
      <w:r w:rsidRPr="00337B4C">
        <w:rPr>
          <w:b/>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1C77DD" w14:paraId="14062A24" w14:textId="77777777" w:rsidTr="0046767F">
        <w:tc>
          <w:tcPr>
            <w:tcW w:w="4233" w:type="dxa"/>
          </w:tcPr>
          <w:p w14:paraId="18D72B67" w14:textId="77777777" w:rsidR="001C77DD" w:rsidRPr="005B4F51" w:rsidRDefault="001C77DD" w:rsidP="0046767F">
            <w:pPr>
              <w:ind w:firstLine="0"/>
            </w:pPr>
            <w:r>
              <w:t>Tên đề tài</w:t>
            </w:r>
          </w:p>
        </w:tc>
        <w:tc>
          <w:tcPr>
            <w:tcW w:w="3949" w:type="dxa"/>
          </w:tcPr>
          <w:p w14:paraId="11A8CE7C" w14:textId="77777777" w:rsidR="001C77DD" w:rsidRPr="00337B4C" w:rsidRDefault="001C77DD" w:rsidP="0046767F">
            <w:pPr>
              <w:ind w:firstLine="0"/>
              <w:rPr>
                <w:highlight w:val="yellow"/>
              </w:rPr>
            </w:pPr>
            <w:r>
              <w:rPr>
                <w:highlight w:val="yellow"/>
              </w:rPr>
              <w:t>Ghi rõ tên đề tài tốt nghiệp sau khi đã thống nhất với GVHD</w:t>
            </w:r>
          </w:p>
        </w:tc>
      </w:tr>
      <w:tr w:rsidR="001C77DD" w14:paraId="71CB13A5" w14:textId="77777777" w:rsidTr="0046767F">
        <w:tc>
          <w:tcPr>
            <w:tcW w:w="4233" w:type="dxa"/>
          </w:tcPr>
          <w:p w14:paraId="4B8B584E" w14:textId="77777777" w:rsidR="001C77DD" w:rsidRDefault="001C77DD" w:rsidP="0046767F">
            <w:pPr>
              <w:ind w:firstLine="0"/>
            </w:pPr>
            <w:r w:rsidRPr="005B4F51">
              <w:t>Họ và tên sinh viên:</w:t>
            </w:r>
          </w:p>
        </w:tc>
        <w:tc>
          <w:tcPr>
            <w:tcW w:w="3949" w:type="dxa"/>
          </w:tcPr>
          <w:p w14:paraId="3BC78F23" w14:textId="77777777" w:rsidR="001C77DD" w:rsidRPr="00337B4C" w:rsidRDefault="001C77DD" w:rsidP="0046767F">
            <w:pPr>
              <w:ind w:firstLine="0"/>
              <w:rPr>
                <w:highlight w:val="yellow"/>
              </w:rPr>
            </w:pPr>
            <w:r w:rsidRPr="00337B4C">
              <w:rPr>
                <w:highlight w:val="yellow"/>
              </w:rPr>
              <w:t>Ghi rõ họ tên</w:t>
            </w:r>
          </w:p>
        </w:tc>
      </w:tr>
      <w:tr w:rsidR="001C77DD" w14:paraId="426CFB04" w14:textId="77777777" w:rsidTr="0046767F">
        <w:tc>
          <w:tcPr>
            <w:tcW w:w="4233" w:type="dxa"/>
          </w:tcPr>
          <w:p w14:paraId="16BD8A4B" w14:textId="77777777" w:rsidR="001C77DD" w:rsidRDefault="001C77DD" w:rsidP="0046767F">
            <w:pPr>
              <w:ind w:firstLine="0"/>
            </w:pPr>
            <w:r w:rsidRPr="005B4F51">
              <w:t xml:space="preserve">Điện thoại liên lạc: </w:t>
            </w:r>
          </w:p>
        </w:tc>
        <w:tc>
          <w:tcPr>
            <w:tcW w:w="3949" w:type="dxa"/>
          </w:tcPr>
          <w:p w14:paraId="006F21B6" w14:textId="77777777" w:rsidR="001C77DD" w:rsidRPr="00337B4C" w:rsidRDefault="001C77DD" w:rsidP="0046767F">
            <w:pPr>
              <w:ind w:firstLine="0"/>
              <w:rPr>
                <w:highlight w:val="yellow"/>
              </w:rPr>
            </w:pPr>
            <w:r w:rsidRPr="00337B4C">
              <w:rPr>
                <w:highlight w:val="yellow"/>
              </w:rPr>
              <w:t>Ghi số điện thoại liên lạc</w:t>
            </w:r>
          </w:p>
        </w:tc>
      </w:tr>
      <w:tr w:rsidR="001C77DD" w14:paraId="668B14BE" w14:textId="77777777" w:rsidTr="0046767F">
        <w:tc>
          <w:tcPr>
            <w:tcW w:w="4233" w:type="dxa"/>
          </w:tcPr>
          <w:p w14:paraId="69E68F42" w14:textId="77777777" w:rsidR="001C77DD" w:rsidRDefault="001C77DD" w:rsidP="0046767F">
            <w:pPr>
              <w:ind w:firstLine="0"/>
            </w:pPr>
            <w:r w:rsidRPr="005B4F51">
              <w:t>Email:</w:t>
            </w:r>
          </w:p>
        </w:tc>
        <w:tc>
          <w:tcPr>
            <w:tcW w:w="3949" w:type="dxa"/>
          </w:tcPr>
          <w:p w14:paraId="4D12D53B" w14:textId="77777777" w:rsidR="001C77DD" w:rsidRPr="00337B4C" w:rsidRDefault="001C77DD" w:rsidP="0046767F">
            <w:pPr>
              <w:ind w:firstLine="0"/>
              <w:rPr>
                <w:highlight w:val="yellow"/>
              </w:rPr>
            </w:pPr>
            <w:r w:rsidRPr="00337B4C">
              <w:rPr>
                <w:highlight w:val="yellow"/>
              </w:rPr>
              <w:t>Ghi email thường dùng</w:t>
            </w:r>
          </w:p>
        </w:tc>
      </w:tr>
      <w:tr w:rsidR="001C77DD" w14:paraId="41B39DA9" w14:textId="77777777" w:rsidTr="0046767F">
        <w:tc>
          <w:tcPr>
            <w:tcW w:w="4233" w:type="dxa"/>
          </w:tcPr>
          <w:p w14:paraId="00A7B4D7" w14:textId="77777777" w:rsidR="001C77DD" w:rsidRDefault="001C77DD" w:rsidP="0046767F">
            <w:pPr>
              <w:ind w:firstLine="0"/>
            </w:pPr>
            <w:r w:rsidRPr="005B4F51">
              <w:t>Lớp:</w:t>
            </w:r>
          </w:p>
        </w:tc>
        <w:tc>
          <w:tcPr>
            <w:tcW w:w="3949" w:type="dxa"/>
          </w:tcPr>
          <w:p w14:paraId="3CD13A3A" w14:textId="77777777" w:rsidR="001C77DD" w:rsidRDefault="001C77DD" w:rsidP="0046767F">
            <w:pPr>
              <w:ind w:firstLine="0"/>
            </w:pPr>
            <w:r>
              <w:t>Công Nghệ Phần Mềm K</w:t>
            </w:r>
            <w:r w:rsidRPr="007A377D">
              <w:rPr>
                <w:highlight w:val="yellow"/>
              </w:rPr>
              <w:t>...</w:t>
            </w:r>
          </w:p>
        </w:tc>
      </w:tr>
      <w:tr w:rsidR="001C77DD" w14:paraId="3A60BF73" w14:textId="77777777" w:rsidTr="0046767F">
        <w:tc>
          <w:tcPr>
            <w:tcW w:w="4233" w:type="dxa"/>
          </w:tcPr>
          <w:p w14:paraId="22B4327D" w14:textId="77777777" w:rsidR="001C77DD" w:rsidRDefault="001C77DD" w:rsidP="0046767F">
            <w:pPr>
              <w:ind w:firstLine="0"/>
            </w:pPr>
            <w:r w:rsidRPr="005B4F51">
              <w:t>Hệ đào tạo:</w:t>
            </w:r>
          </w:p>
        </w:tc>
        <w:tc>
          <w:tcPr>
            <w:tcW w:w="3949" w:type="dxa"/>
          </w:tcPr>
          <w:p w14:paraId="7601B3EF" w14:textId="77777777" w:rsidR="001C77DD" w:rsidRDefault="001C77DD" w:rsidP="0046767F">
            <w:pPr>
              <w:ind w:firstLine="0"/>
            </w:pPr>
            <w:r w:rsidRPr="005B4F51">
              <w:t>Đại học chính quy</w:t>
            </w:r>
          </w:p>
        </w:tc>
      </w:tr>
      <w:tr w:rsidR="001C77DD" w14:paraId="391B931F" w14:textId="77777777" w:rsidTr="0046767F">
        <w:tc>
          <w:tcPr>
            <w:tcW w:w="4233" w:type="dxa"/>
          </w:tcPr>
          <w:p w14:paraId="2C9D80B6" w14:textId="77777777" w:rsidR="001C77DD" w:rsidRDefault="001C77DD" w:rsidP="0046767F">
            <w:pPr>
              <w:ind w:firstLine="0"/>
            </w:pPr>
            <w:r w:rsidRPr="005B4F51">
              <w:t>Đồ án tốt nghiệp được thực hiện tại:</w:t>
            </w:r>
          </w:p>
        </w:tc>
        <w:tc>
          <w:tcPr>
            <w:tcW w:w="3949" w:type="dxa"/>
          </w:tcPr>
          <w:p w14:paraId="315F891B" w14:textId="77777777" w:rsidR="001C77DD" w:rsidRDefault="001C77DD" w:rsidP="0046767F">
            <w:pPr>
              <w:ind w:firstLine="0"/>
            </w:pPr>
            <w:r>
              <w:t>Hà Nội</w:t>
            </w:r>
          </w:p>
        </w:tc>
      </w:tr>
      <w:tr w:rsidR="001C77DD" w14:paraId="7440E13F" w14:textId="77777777" w:rsidTr="0046767F">
        <w:tc>
          <w:tcPr>
            <w:tcW w:w="4233" w:type="dxa"/>
          </w:tcPr>
          <w:p w14:paraId="71E7DC95" w14:textId="77777777" w:rsidR="001C77DD" w:rsidRDefault="001C77DD" w:rsidP="0046767F">
            <w:pPr>
              <w:ind w:firstLine="0"/>
            </w:pPr>
            <w:r w:rsidRPr="005B4F51">
              <w:t>Thời gian làm ĐATN:</w:t>
            </w:r>
          </w:p>
        </w:tc>
        <w:tc>
          <w:tcPr>
            <w:tcW w:w="3949" w:type="dxa"/>
          </w:tcPr>
          <w:p w14:paraId="6706358A" w14:textId="77777777" w:rsidR="001C77DD" w:rsidRDefault="001C77DD" w:rsidP="0046767F">
            <w:pPr>
              <w:ind w:firstLine="0"/>
            </w:pPr>
            <w:r w:rsidRPr="00D4069A">
              <w:rPr>
                <w:highlight w:val="yellow"/>
              </w:rPr>
              <w:t>Ghi năm thực hiện</w:t>
            </w:r>
          </w:p>
        </w:tc>
      </w:tr>
    </w:tbl>
    <w:p w14:paraId="780E2039" w14:textId="77777777" w:rsidR="001C77DD" w:rsidRPr="00337B4C" w:rsidRDefault="001C77DD" w:rsidP="001C77DD">
      <w:pPr>
        <w:ind w:firstLine="0"/>
        <w:rPr>
          <w:b/>
        </w:rPr>
      </w:pPr>
      <w:r w:rsidRPr="00337B4C">
        <w:rPr>
          <w:b/>
        </w:rPr>
        <w:t>2. Mục tiêu của ĐATN</w:t>
      </w:r>
    </w:p>
    <w:p w14:paraId="50F7321A" w14:textId="77777777" w:rsidR="001C77DD" w:rsidRDefault="001C77DD" w:rsidP="001C77DD">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14:paraId="3649F1FA" w14:textId="77777777" w:rsidR="001C77DD" w:rsidRDefault="001C77DD" w:rsidP="001C77DD">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14:paraId="4DD4D830" w14:textId="77777777" w:rsidR="001C77DD" w:rsidRPr="001D352D" w:rsidRDefault="001C77DD" w:rsidP="001C77DD">
      <w:r w:rsidRPr="0069113E">
        <w:rPr>
          <w:szCs w:val="28"/>
        </w:rPr>
        <w:t>Mục tiêu trả lời câu hỏi “làm cái gì?”.</w:t>
      </w:r>
      <w:r>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Pr>
          <w:szCs w:val="28"/>
        </w:rPr>
        <w:fldChar w:fldCharType="end"/>
      </w:r>
    </w:p>
    <w:p w14:paraId="79769781" w14:textId="777FADA9" w:rsidR="001C77DD" w:rsidRPr="00337B4C" w:rsidRDefault="001C77DD" w:rsidP="001C77DD">
      <w:pPr>
        <w:ind w:firstLine="0"/>
        <w:rPr>
          <w:b/>
        </w:rPr>
      </w:pPr>
      <w:r w:rsidRPr="00337B4C">
        <w:rPr>
          <w:b/>
        </w:rPr>
        <w:t>3. Các nhiệm vụ cụ thể của ĐATN</w:t>
      </w:r>
    </w:p>
    <w:p w14:paraId="559F298C" w14:textId="77777777" w:rsidR="001C77DD" w:rsidRPr="004563FE" w:rsidRDefault="001C77DD" w:rsidP="007E2AA4">
      <w:r>
        <w:t>Sinh viên trình bày nội dung chính cần nghiên cứu để đạt được mục tiêu đã đặt ra.</w:t>
      </w:r>
      <w:r w:rsidR="007E2AA4">
        <w:t xml:space="preserve"> </w:t>
      </w:r>
      <w:r>
        <w:t>Phần này trả lời câu hỏi “làm như thế nào?” theo mục tiêu đặt ra.</w:t>
      </w:r>
    </w:p>
    <w:p w14:paraId="5609B919" w14:textId="77777777" w:rsidR="001C77DD" w:rsidRPr="00337B4C" w:rsidRDefault="001C77DD" w:rsidP="001C77DD">
      <w:pPr>
        <w:ind w:firstLine="0"/>
        <w:rPr>
          <w:b/>
        </w:rPr>
      </w:pPr>
      <w:r w:rsidRPr="00337B4C">
        <w:rPr>
          <w:b/>
        </w:rPr>
        <w:t>4. Lời cam đoan của sinh viên:</w:t>
      </w:r>
    </w:p>
    <w:p w14:paraId="4E0EDABC" w14:textId="77777777" w:rsidR="001C77DD" w:rsidRPr="00D950C8" w:rsidRDefault="001C77DD" w:rsidP="001C77DD">
      <w:r w:rsidRPr="00D950C8">
        <w:t xml:space="preserve">Tôi </w:t>
      </w:r>
      <w:r>
        <w:t>–</w:t>
      </w:r>
      <w:r w:rsidRPr="00D950C8">
        <w:t xml:space="preserve"> </w:t>
      </w:r>
      <w:r w:rsidRPr="00337B4C">
        <w:rPr>
          <w:highlight w:val="yellow"/>
        </w:rPr>
        <w:t>Ghi rõ họ tên</w:t>
      </w:r>
      <w:r>
        <w:t xml:space="preserve"> – c</w:t>
      </w:r>
      <w:r w:rsidRPr="00D950C8">
        <w:t>am</w:t>
      </w:r>
      <w:r>
        <w:t xml:space="preserve"> </w:t>
      </w:r>
      <w:r w:rsidRPr="00D950C8">
        <w:t xml:space="preserve">kết ĐATN là công trình nghiên cứu của bản </w:t>
      </w:r>
      <w:r>
        <w:t xml:space="preserve">thân tôi dưới sự hướng dẫn của </w:t>
      </w:r>
      <w:r w:rsidRPr="00337B4C">
        <w:rPr>
          <w:highlight w:val="yellow"/>
        </w:rPr>
        <w:t>Chức danh, Họ tên đầy đủ của GVHD</w:t>
      </w:r>
    </w:p>
    <w:p w14:paraId="2AEA324B" w14:textId="77777777" w:rsidR="001C77DD" w:rsidRPr="00F27DD3" w:rsidRDefault="001C77DD" w:rsidP="001C77DD">
      <w:r w:rsidRPr="00D950C8">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381"/>
        <w:gridCol w:w="4407"/>
      </w:tblGrid>
      <w:tr w:rsidR="001C77DD" w:rsidRPr="00CB3FD8" w14:paraId="29BE21B6" w14:textId="77777777" w:rsidTr="0046767F">
        <w:tc>
          <w:tcPr>
            <w:tcW w:w="4502" w:type="dxa"/>
          </w:tcPr>
          <w:p w14:paraId="75983279" w14:textId="77777777" w:rsidR="001C77DD" w:rsidRPr="00CB3FD8" w:rsidRDefault="001C77DD" w:rsidP="0046767F">
            <w:pPr>
              <w:rPr>
                <w:i/>
                <w:iCs/>
              </w:rPr>
            </w:pPr>
          </w:p>
        </w:tc>
        <w:tc>
          <w:tcPr>
            <w:tcW w:w="4502" w:type="dxa"/>
          </w:tcPr>
          <w:p w14:paraId="6AD533E1" w14:textId="77777777"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14:paraId="10343C8C" w14:textId="77777777" w:rsidR="001C77DD" w:rsidRPr="00CB3FD8" w:rsidRDefault="001C77DD" w:rsidP="0046767F">
            <w:pPr>
              <w:jc w:val="center"/>
            </w:pPr>
            <w:r w:rsidRPr="00CB3FD8">
              <w:t>Tác giả ĐATN</w:t>
            </w:r>
          </w:p>
          <w:p w14:paraId="3F037970" w14:textId="77777777" w:rsidR="001C77DD" w:rsidRPr="00CB3FD8" w:rsidRDefault="001C77DD" w:rsidP="0046767F"/>
          <w:p w14:paraId="03568878" w14:textId="77777777" w:rsidR="001C77DD" w:rsidRPr="00CB3FD8" w:rsidRDefault="001C77DD" w:rsidP="0046767F">
            <w:pPr>
              <w:jc w:val="center"/>
              <w:rPr>
                <w:i/>
                <w:iCs/>
              </w:rPr>
            </w:pPr>
            <w:r w:rsidRPr="00EE4D22">
              <w:rPr>
                <w:highlight w:val="yellow"/>
              </w:rPr>
              <w:t>Ký, ghi rõ họ tên</w:t>
            </w:r>
          </w:p>
        </w:tc>
      </w:tr>
    </w:tbl>
    <w:p w14:paraId="7E200CD8" w14:textId="77777777" w:rsidR="001C77DD" w:rsidRPr="00337B4C" w:rsidRDefault="001C77DD" w:rsidP="001C77DD">
      <w:pPr>
        <w:ind w:firstLine="0"/>
        <w:rPr>
          <w:b/>
        </w:rPr>
      </w:pPr>
      <w:r w:rsidRPr="00337B4C">
        <w:rPr>
          <w:b/>
        </w:rPr>
        <w:lastRenderedPageBreak/>
        <w:t>5. Xác nhận của giáo viên hướng dẫn về mức độ hoàn thành của ĐATN và cho phép bảo vệ:</w:t>
      </w:r>
    </w:p>
    <w:tbl>
      <w:tblPr>
        <w:tblW w:w="0" w:type="auto"/>
        <w:tblLook w:val="01E0" w:firstRow="1" w:lastRow="1" w:firstColumn="1" w:lastColumn="1" w:noHBand="0" w:noVBand="0"/>
      </w:tblPr>
      <w:tblGrid>
        <w:gridCol w:w="4380"/>
        <w:gridCol w:w="4408"/>
      </w:tblGrid>
      <w:tr w:rsidR="001C77DD" w:rsidRPr="00CB3FD8" w14:paraId="0FA90AAA" w14:textId="77777777" w:rsidTr="0046767F">
        <w:tc>
          <w:tcPr>
            <w:tcW w:w="4501" w:type="dxa"/>
          </w:tcPr>
          <w:p w14:paraId="2E99B07B" w14:textId="77777777" w:rsidR="001C77DD" w:rsidRPr="00CB3FD8" w:rsidRDefault="001C77DD" w:rsidP="0046767F">
            <w:pPr>
              <w:rPr>
                <w:i/>
                <w:iCs/>
              </w:rPr>
            </w:pPr>
          </w:p>
        </w:tc>
        <w:tc>
          <w:tcPr>
            <w:tcW w:w="4502" w:type="dxa"/>
          </w:tcPr>
          <w:p w14:paraId="59143BD1" w14:textId="77777777"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14:paraId="7847B8A8" w14:textId="77777777" w:rsidR="001C77DD" w:rsidRPr="00CB3FD8" w:rsidRDefault="001C77DD" w:rsidP="0046767F">
            <w:pPr>
              <w:jc w:val="center"/>
            </w:pPr>
            <w:r>
              <w:t>Cán bộ</w:t>
            </w:r>
            <w:r w:rsidRPr="00CB3FD8">
              <w:t xml:space="preserve"> hướng dẫn</w:t>
            </w:r>
          </w:p>
          <w:p w14:paraId="72840F45" w14:textId="77777777" w:rsidR="001C77DD" w:rsidRPr="00CB3FD8" w:rsidRDefault="001C77DD" w:rsidP="0046767F"/>
          <w:p w14:paraId="4F4ACF37" w14:textId="77777777" w:rsidR="001C77DD" w:rsidRPr="00CB3FD8" w:rsidRDefault="001C77DD" w:rsidP="0046767F"/>
          <w:p w14:paraId="03FC4248" w14:textId="77777777" w:rsidR="001C77DD" w:rsidRPr="00CB3FD8" w:rsidRDefault="001C77DD" w:rsidP="0046767F">
            <w:pPr>
              <w:jc w:val="center"/>
            </w:pPr>
            <w:r w:rsidRPr="00EE4D22">
              <w:rPr>
                <w:highlight w:val="yellow"/>
              </w:rPr>
              <w:t>Ký, ghi rõ họ tên</w:t>
            </w:r>
          </w:p>
          <w:p w14:paraId="7F877AB3" w14:textId="77777777" w:rsidR="001C77DD" w:rsidRPr="00CB3FD8" w:rsidRDefault="001C77DD" w:rsidP="0046767F"/>
          <w:p w14:paraId="0B7B2E39" w14:textId="77777777" w:rsidR="001C77DD" w:rsidRPr="00CB3FD8" w:rsidRDefault="001C77DD" w:rsidP="0046767F">
            <w:pPr>
              <w:rPr>
                <w:i/>
                <w:iCs/>
              </w:rPr>
            </w:pPr>
          </w:p>
        </w:tc>
      </w:tr>
    </w:tbl>
    <w:p w14:paraId="630AD9F2" w14:textId="77777777" w:rsidR="0014594F" w:rsidRDefault="0014594F">
      <w:pPr>
        <w:spacing w:before="0" w:line="240" w:lineRule="auto"/>
        <w:ind w:firstLine="0"/>
        <w:jc w:val="left"/>
        <w:rPr>
          <w:rFonts w:cs="Arial"/>
          <w:b/>
          <w:bCs/>
          <w:kern w:val="32"/>
          <w:sz w:val="32"/>
          <w:szCs w:val="32"/>
        </w:rPr>
      </w:pPr>
      <w:r>
        <w:br w:type="page"/>
      </w:r>
    </w:p>
    <w:p w14:paraId="32580FFA" w14:textId="77777777" w:rsidR="001C77DD" w:rsidRDefault="001C77DD" w:rsidP="001C77DD">
      <w:pPr>
        <w:pStyle w:val="Heading1"/>
        <w:numPr>
          <w:ilvl w:val="0"/>
          <w:numId w:val="0"/>
        </w:numPr>
      </w:pPr>
      <w:bookmarkStart w:id="3" w:name="_Toc511117911"/>
      <w:r>
        <w:lastRenderedPageBreak/>
        <w:t>TÓM TẮT NỘI DUNG ĐỒ ÁN TỐT NGHIỆP</w:t>
      </w:r>
      <w:bookmarkEnd w:id="3"/>
    </w:p>
    <w:p w14:paraId="7769B558" w14:textId="77777777" w:rsidR="001C77DD" w:rsidRDefault="001C77DD" w:rsidP="001C77DD">
      <w:r>
        <w:t>Phần tóm tắt nội dung đồ án tốt nghiệp đ</w:t>
      </w:r>
      <w:r w:rsidRPr="002069E4">
        <w:t xml:space="preserve">ược biên soạn sau khi bản đồ án được hoàn chỉnh, tóm tắt đồ án phản ánh trung thực nội dung chủ yếu của đồ </w:t>
      </w:r>
      <w:r>
        <w:t>án</w:t>
      </w:r>
      <w:r w:rsidRPr="002069E4">
        <w:t>. Yêu cầu của tóm tắt là ngắn gọn, cô đọng, nêu được cấu trúc của đề tài, nêu bật được những nội dung chính của đồ án, nhấn mạnh được những nội dung cần thiết, những kết luận rút ra sau khi nghiên cứu đề tài cùng với các giải pháp, đề xuất, kiến nghị</w:t>
      </w:r>
      <w:r>
        <w:t xml:space="preserve"> (nếu có). Phần tóm tắt nội dung đồ án được viết thành 01 đoạn văn, dài không quá 300 từ. </w:t>
      </w:r>
    </w:p>
    <w:p w14:paraId="2D5EF4C5" w14:textId="77777777" w:rsidR="001C77DD" w:rsidRDefault="001C77DD" w:rsidP="001C77DD">
      <w:pPr>
        <w:pStyle w:val="Heading1"/>
        <w:numPr>
          <w:ilvl w:val="0"/>
          <w:numId w:val="0"/>
        </w:numPr>
      </w:pPr>
      <w:r>
        <w:br w:type="page"/>
      </w:r>
      <w:bookmarkStart w:id="4" w:name="_Toc511117912"/>
      <w:r>
        <w:lastRenderedPageBreak/>
        <w:t>LỜI CẢM ƠN</w:t>
      </w:r>
      <w:bookmarkEnd w:id="4"/>
    </w:p>
    <w:p w14:paraId="2EE0F086" w14:textId="77777777" w:rsidR="001C77DD" w:rsidRDefault="001C77DD" w:rsidP="001C77DD">
      <w:r w:rsidRPr="00505902">
        <w:t>Trong phần</w:t>
      </w:r>
      <w:r>
        <w:t xml:space="preserve"> này, sinh viên ghi lời cảm ơn tới những người đã giúp đỡ về vật chất, tinh thần cũng như về kiến thức cho sinh viên khi hoàn thành đồ án. </w:t>
      </w:r>
    </w:p>
    <w:p w14:paraId="06781F0C" w14:textId="77777777" w:rsidR="001C77DD" w:rsidRDefault="001C77DD" w:rsidP="001C77DD">
      <w:pPr>
        <w:spacing w:before="0" w:line="240" w:lineRule="auto"/>
        <w:ind w:firstLine="0"/>
        <w:jc w:val="left"/>
        <w:rPr>
          <w:rFonts w:cs="Arial"/>
          <w:b/>
          <w:bCs/>
          <w:kern w:val="32"/>
          <w:sz w:val="32"/>
          <w:szCs w:val="32"/>
        </w:rPr>
      </w:pPr>
      <w:r w:rsidRPr="00505902">
        <w:br w:type="page"/>
      </w:r>
    </w:p>
    <w:p w14:paraId="494BC515" w14:textId="77777777" w:rsidR="004B4BF6" w:rsidRDefault="004B4BF6" w:rsidP="004B4BF6">
      <w:pPr>
        <w:pStyle w:val="Heading1"/>
        <w:numPr>
          <w:ilvl w:val="0"/>
          <w:numId w:val="0"/>
        </w:numPr>
      </w:pPr>
      <w:bookmarkStart w:id="5" w:name="_Toc511117913"/>
      <w:r>
        <w:lastRenderedPageBreak/>
        <w:t>MỤC LỤC</w:t>
      </w:r>
      <w:bookmarkEnd w:id="1"/>
      <w:bookmarkEnd w:id="5"/>
    </w:p>
    <w:p w14:paraId="7AD49988" w14:textId="77777777" w:rsidR="007E2AA4"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511117910" w:history="1">
        <w:r w:rsidR="007E2AA4" w:rsidRPr="00DE1AE7">
          <w:rPr>
            <w:rStyle w:val="Hyperlink"/>
          </w:rPr>
          <w:t>PHIẾU GIAO NHIỆM VỤ ĐỒ ÁN TỐT NGHIỆP</w:t>
        </w:r>
        <w:r w:rsidR="007E2AA4">
          <w:rPr>
            <w:webHidden/>
          </w:rPr>
          <w:tab/>
        </w:r>
        <w:r w:rsidR="007E2AA4">
          <w:rPr>
            <w:webHidden/>
          </w:rPr>
          <w:fldChar w:fldCharType="begin"/>
        </w:r>
        <w:r w:rsidR="007E2AA4">
          <w:rPr>
            <w:webHidden/>
          </w:rPr>
          <w:instrText xml:space="preserve"> PAGEREF _Toc511117910 \h </w:instrText>
        </w:r>
        <w:r w:rsidR="007E2AA4">
          <w:rPr>
            <w:webHidden/>
          </w:rPr>
        </w:r>
        <w:r w:rsidR="007E2AA4">
          <w:rPr>
            <w:webHidden/>
          </w:rPr>
          <w:fldChar w:fldCharType="separate"/>
        </w:r>
        <w:r w:rsidR="007E2AA4">
          <w:rPr>
            <w:webHidden/>
          </w:rPr>
          <w:t>I</w:t>
        </w:r>
        <w:r w:rsidR="007E2AA4">
          <w:rPr>
            <w:webHidden/>
          </w:rPr>
          <w:fldChar w:fldCharType="end"/>
        </w:r>
      </w:hyperlink>
    </w:p>
    <w:p w14:paraId="4912ED9E" w14:textId="77777777" w:rsidR="007E2AA4" w:rsidRDefault="004A65E2">
      <w:pPr>
        <w:pStyle w:val="TOC1"/>
        <w:rPr>
          <w:rFonts w:asciiTheme="minorHAnsi" w:eastAsiaTheme="minorEastAsia" w:hAnsiTheme="minorHAnsi" w:cstheme="minorBidi"/>
          <w:sz w:val="22"/>
          <w:szCs w:val="22"/>
        </w:rPr>
      </w:pPr>
      <w:hyperlink w:anchor="_Toc511117911" w:history="1">
        <w:r w:rsidR="007E2AA4" w:rsidRPr="00DE1AE7">
          <w:rPr>
            <w:rStyle w:val="Hyperlink"/>
          </w:rPr>
          <w:t>TÓM TẮT NỘI DUNG ĐỒ ÁN TỐT NGHIỆP</w:t>
        </w:r>
        <w:r w:rsidR="007E2AA4">
          <w:rPr>
            <w:webHidden/>
          </w:rPr>
          <w:tab/>
        </w:r>
        <w:r w:rsidR="007E2AA4">
          <w:rPr>
            <w:webHidden/>
          </w:rPr>
          <w:fldChar w:fldCharType="begin"/>
        </w:r>
        <w:r w:rsidR="007E2AA4">
          <w:rPr>
            <w:webHidden/>
          </w:rPr>
          <w:instrText xml:space="preserve"> PAGEREF _Toc511117911 \h </w:instrText>
        </w:r>
        <w:r w:rsidR="007E2AA4">
          <w:rPr>
            <w:webHidden/>
          </w:rPr>
        </w:r>
        <w:r w:rsidR="007E2AA4">
          <w:rPr>
            <w:webHidden/>
          </w:rPr>
          <w:fldChar w:fldCharType="separate"/>
        </w:r>
        <w:r w:rsidR="007E2AA4">
          <w:rPr>
            <w:webHidden/>
          </w:rPr>
          <w:t>III</w:t>
        </w:r>
        <w:r w:rsidR="007E2AA4">
          <w:rPr>
            <w:webHidden/>
          </w:rPr>
          <w:fldChar w:fldCharType="end"/>
        </w:r>
      </w:hyperlink>
    </w:p>
    <w:p w14:paraId="76329FEF" w14:textId="77777777" w:rsidR="007E2AA4" w:rsidRDefault="004A65E2">
      <w:pPr>
        <w:pStyle w:val="TOC1"/>
        <w:rPr>
          <w:rFonts w:asciiTheme="minorHAnsi" w:eastAsiaTheme="minorEastAsia" w:hAnsiTheme="minorHAnsi" w:cstheme="minorBidi"/>
          <w:sz w:val="22"/>
          <w:szCs w:val="22"/>
        </w:rPr>
      </w:pPr>
      <w:hyperlink w:anchor="_Toc511117912" w:history="1">
        <w:r w:rsidR="007E2AA4" w:rsidRPr="00DE1AE7">
          <w:rPr>
            <w:rStyle w:val="Hyperlink"/>
          </w:rPr>
          <w:t>LỜI CẢM ƠN</w:t>
        </w:r>
        <w:r w:rsidR="007E2AA4">
          <w:rPr>
            <w:webHidden/>
          </w:rPr>
          <w:tab/>
        </w:r>
        <w:r w:rsidR="007E2AA4">
          <w:rPr>
            <w:webHidden/>
          </w:rPr>
          <w:fldChar w:fldCharType="begin"/>
        </w:r>
        <w:r w:rsidR="007E2AA4">
          <w:rPr>
            <w:webHidden/>
          </w:rPr>
          <w:instrText xml:space="preserve"> PAGEREF _Toc511117912 \h </w:instrText>
        </w:r>
        <w:r w:rsidR="007E2AA4">
          <w:rPr>
            <w:webHidden/>
          </w:rPr>
        </w:r>
        <w:r w:rsidR="007E2AA4">
          <w:rPr>
            <w:webHidden/>
          </w:rPr>
          <w:fldChar w:fldCharType="separate"/>
        </w:r>
        <w:r w:rsidR="007E2AA4">
          <w:rPr>
            <w:webHidden/>
          </w:rPr>
          <w:t>IV</w:t>
        </w:r>
        <w:r w:rsidR="007E2AA4">
          <w:rPr>
            <w:webHidden/>
          </w:rPr>
          <w:fldChar w:fldCharType="end"/>
        </w:r>
      </w:hyperlink>
    </w:p>
    <w:p w14:paraId="0F2E965A" w14:textId="77777777" w:rsidR="007E2AA4" w:rsidRDefault="004A65E2">
      <w:pPr>
        <w:pStyle w:val="TOC1"/>
        <w:rPr>
          <w:rFonts w:asciiTheme="minorHAnsi" w:eastAsiaTheme="minorEastAsia" w:hAnsiTheme="minorHAnsi" w:cstheme="minorBidi"/>
          <w:sz w:val="22"/>
          <w:szCs w:val="22"/>
        </w:rPr>
      </w:pPr>
      <w:hyperlink w:anchor="_Toc511117913" w:history="1">
        <w:r w:rsidR="007E2AA4" w:rsidRPr="00DE1AE7">
          <w:rPr>
            <w:rStyle w:val="Hyperlink"/>
          </w:rPr>
          <w:t>MỤC LỤC</w:t>
        </w:r>
        <w:r w:rsidR="007E2AA4">
          <w:rPr>
            <w:webHidden/>
          </w:rPr>
          <w:tab/>
        </w:r>
        <w:r w:rsidR="007E2AA4">
          <w:rPr>
            <w:webHidden/>
          </w:rPr>
          <w:fldChar w:fldCharType="begin"/>
        </w:r>
        <w:r w:rsidR="007E2AA4">
          <w:rPr>
            <w:webHidden/>
          </w:rPr>
          <w:instrText xml:space="preserve"> PAGEREF _Toc511117913 \h </w:instrText>
        </w:r>
        <w:r w:rsidR="007E2AA4">
          <w:rPr>
            <w:webHidden/>
          </w:rPr>
        </w:r>
        <w:r w:rsidR="007E2AA4">
          <w:rPr>
            <w:webHidden/>
          </w:rPr>
          <w:fldChar w:fldCharType="separate"/>
        </w:r>
        <w:r w:rsidR="007E2AA4">
          <w:rPr>
            <w:webHidden/>
          </w:rPr>
          <w:t>V</w:t>
        </w:r>
        <w:r w:rsidR="007E2AA4">
          <w:rPr>
            <w:webHidden/>
          </w:rPr>
          <w:fldChar w:fldCharType="end"/>
        </w:r>
      </w:hyperlink>
    </w:p>
    <w:p w14:paraId="094ABE5C" w14:textId="77777777" w:rsidR="007E2AA4" w:rsidRDefault="004A65E2">
      <w:pPr>
        <w:pStyle w:val="TOC1"/>
        <w:rPr>
          <w:rFonts w:asciiTheme="minorHAnsi" w:eastAsiaTheme="minorEastAsia" w:hAnsiTheme="minorHAnsi" w:cstheme="minorBidi"/>
          <w:sz w:val="22"/>
          <w:szCs w:val="22"/>
        </w:rPr>
      </w:pPr>
      <w:hyperlink w:anchor="_Toc511117914" w:history="1">
        <w:r w:rsidR="007E2AA4" w:rsidRPr="00DE1AE7">
          <w:rPr>
            <w:rStyle w:val="Hyperlink"/>
          </w:rPr>
          <w:t>DANH MỤC CÁC HÌNH VẼ</w:t>
        </w:r>
        <w:r w:rsidR="007E2AA4">
          <w:rPr>
            <w:webHidden/>
          </w:rPr>
          <w:tab/>
        </w:r>
        <w:r w:rsidR="007E2AA4">
          <w:rPr>
            <w:webHidden/>
          </w:rPr>
          <w:fldChar w:fldCharType="begin"/>
        </w:r>
        <w:r w:rsidR="007E2AA4">
          <w:rPr>
            <w:webHidden/>
          </w:rPr>
          <w:instrText xml:space="preserve"> PAGEREF _Toc511117914 \h </w:instrText>
        </w:r>
        <w:r w:rsidR="007E2AA4">
          <w:rPr>
            <w:webHidden/>
          </w:rPr>
        </w:r>
        <w:r w:rsidR="007E2AA4">
          <w:rPr>
            <w:webHidden/>
          </w:rPr>
          <w:fldChar w:fldCharType="separate"/>
        </w:r>
        <w:r w:rsidR="007E2AA4">
          <w:rPr>
            <w:webHidden/>
          </w:rPr>
          <w:t>VII</w:t>
        </w:r>
        <w:r w:rsidR="007E2AA4">
          <w:rPr>
            <w:webHidden/>
          </w:rPr>
          <w:fldChar w:fldCharType="end"/>
        </w:r>
      </w:hyperlink>
    </w:p>
    <w:p w14:paraId="137583BA" w14:textId="77777777" w:rsidR="007E2AA4" w:rsidRDefault="004A65E2">
      <w:pPr>
        <w:pStyle w:val="TOC1"/>
        <w:rPr>
          <w:rFonts w:asciiTheme="minorHAnsi" w:eastAsiaTheme="minorEastAsia" w:hAnsiTheme="minorHAnsi" w:cstheme="minorBidi"/>
          <w:sz w:val="22"/>
          <w:szCs w:val="22"/>
        </w:rPr>
      </w:pPr>
      <w:hyperlink w:anchor="_Toc511117915" w:history="1">
        <w:r w:rsidR="007E2AA4" w:rsidRPr="00DE1AE7">
          <w:rPr>
            <w:rStyle w:val="Hyperlink"/>
          </w:rPr>
          <w:t>DANH MỤC CÁC BẢNG BIỂU</w:t>
        </w:r>
        <w:r w:rsidR="007E2AA4">
          <w:rPr>
            <w:webHidden/>
          </w:rPr>
          <w:tab/>
        </w:r>
        <w:r w:rsidR="007E2AA4">
          <w:rPr>
            <w:webHidden/>
          </w:rPr>
          <w:fldChar w:fldCharType="begin"/>
        </w:r>
        <w:r w:rsidR="007E2AA4">
          <w:rPr>
            <w:webHidden/>
          </w:rPr>
          <w:instrText xml:space="preserve"> PAGEREF _Toc511117915 \h </w:instrText>
        </w:r>
        <w:r w:rsidR="007E2AA4">
          <w:rPr>
            <w:webHidden/>
          </w:rPr>
        </w:r>
        <w:r w:rsidR="007E2AA4">
          <w:rPr>
            <w:webHidden/>
          </w:rPr>
          <w:fldChar w:fldCharType="separate"/>
        </w:r>
        <w:r w:rsidR="007E2AA4">
          <w:rPr>
            <w:webHidden/>
          </w:rPr>
          <w:t>VIII</w:t>
        </w:r>
        <w:r w:rsidR="007E2AA4">
          <w:rPr>
            <w:webHidden/>
          </w:rPr>
          <w:fldChar w:fldCharType="end"/>
        </w:r>
      </w:hyperlink>
    </w:p>
    <w:p w14:paraId="1E4B21CE" w14:textId="77777777" w:rsidR="007E2AA4" w:rsidRDefault="004A65E2">
      <w:pPr>
        <w:pStyle w:val="TOC1"/>
        <w:rPr>
          <w:rFonts w:asciiTheme="minorHAnsi" w:eastAsiaTheme="minorEastAsia" w:hAnsiTheme="minorHAnsi" w:cstheme="minorBidi"/>
          <w:sz w:val="22"/>
          <w:szCs w:val="22"/>
        </w:rPr>
      </w:pPr>
      <w:hyperlink w:anchor="_Toc511117916" w:history="1">
        <w:r w:rsidR="007E2AA4" w:rsidRPr="00DE1AE7">
          <w:rPr>
            <w:rStyle w:val="Hyperlink"/>
          </w:rPr>
          <w:t>MỞ ĐẦU</w:t>
        </w:r>
        <w:r w:rsidR="007E2AA4">
          <w:rPr>
            <w:webHidden/>
          </w:rPr>
          <w:tab/>
        </w:r>
        <w:r w:rsidR="007E2AA4">
          <w:rPr>
            <w:webHidden/>
          </w:rPr>
          <w:fldChar w:fldCharType="begin"/>
        </w:r>
        <w:r w:rsidR="007E2AA4">
          <w:rPr>
            <w:webHidden/>
          </w:rPr>
          <w:instrText xml:space="preserve"> PAGEREF _Toc511117916 \h </w:instrText>
        </w:r>
        <w:r w:rsidR="007E2AA4">
          <w:rPr>
            <w:webHidden/>
          </w:rPr>
        </w:r>
        <w:r w:rsidR="007E2AA4">
          <w:rPr>
            <w:webHidden/>
          </w:rPr>
          <w:fldChar w:fldCharType="separate"/>
        </w:r>
        <w:r w:rsidR="007E2AA4">
          <w:rPr>
            <w:webHidden/>
          </w:rPr>
          <w:t>1</w:t>
        </w:r>
        <w:r w:rsidR="007E2AA4">
          <w:rPr>
            <w:webHidden/>
          </w:rPr>
          <w:fldChar w:fldCharType="end"/>
        </w:r>
      </w:hyperlink>
    </w:p>
    <w:p w14:paraId="435CAE42" w14:textId="77777777" w:rsidR="007E2AA4" w:rsidRDefault="004A65E2">
      <w:pPr>
        <w:pStyle w:val="TOC1"/>
        <w:rPr>
          <w:rFonts w:asciiTheme="minorHAnsi" w:eastAsiaTheme="minorEastAsia" w:hAnsiTheme="minorHAnsi" w:cstheme="minorBidi"/>
          <w:sz w:val="22"/>
          <w:szCs w:val="22"/>
        </w:rPr>
      </w:pPr>
      <w:hyperlink w:anchor="_Toc511117917" w:history="1">
        <w:r w:rsidR="007E2AA4" w:rsidRPr="00DE1AE7">
          <w:rPr>
            <w:rStyle w:val="Hyperlink"/>
          </w:rPr>
          <w:t>CHƯƠNG 1 TỔNG QUAN</w:t>
        </w:r>
        <w:r w:rsidR="007E2AA4">
          <w:rPr>
            <w:webHidden/>
          </w:rPr>
          <w:tab/>
        </w:r>
        <w:r w:rsidR="007E2AA4">
          <w:rPr>
            <w:webHidden/>
          </w:rPr>
          <w:fldChar w:fldCharType="begin"/>
        </w:r>
        <w:r w:rsidR="007E2AA4">
          <w:rPr>
            <w:webHidden/>
          </w:rPr>
          <w:instrText xml:space="preserve"> PAGEREF _Toc511117917 \h </w:instrText>
        </w:r>
        <w:r w:rsidR="007E2AA4">
          <w:rPr>
            <w:webHidden/>
          </w:rPr>
        </w:r>
        <w:r w:rsidR="007E2AA4">
          <w:rPr>
            <w:webHidden/>
          </w:rPr>
          <w:fldChar w:fldCharType="separate"/>
        </w:r>
        <w:r w:rsidR="007E2AA4">
          <w:rPr>
            <w:webHidden/>
          </w:rPr>
          <w:t>2</w:t>
        </w:r>
        <w:r w:rsidR="007E2AA4">
          <w:rPr>
            <w:webHidden/>
          </w:rPr>
          <w:fldChar w:fldCharType="end"/>
        </w:r>
      </w:hyperlink>
    </w:p>
    <w:p w14:paraId="5595EC52" w14:textId="77777777" w:rsidR="007E2AA4" w:rsidRDefault="004A65E2">
      <w:pPr>
        <w:pStyle w:val="TOC2"/>
        <w:rPr>
          <w:rFonts w:asciiTheme="minorHAnsi" w:eastAsiaTheme="minorEastAsia" w:hAnsiTheme="minorHAnsi" w:cstheme="minorBidi"/>
          <w:noProof/>
          <w:sz w:val="22"/>
          <w:szCs w:val="22"/>
        </w:rPr>
      </w:pPr>
      <w:hyperlink w:anchor="_Toc511117918" w:history="1">
        <w:r w:rsidR="007E2AA4" w:rsidRPr="00DE1AE7">
          <w:rPr>
            <w:rStyle w:val="Hyperlink"/>
            <w:noProof/>
          </w:rPr>
          <w:t>Tóm tắt chương</w:t>
        </w:r>
        <w:r w:rsidR="007E2AA4">
          <w:rPr>
            <w:noProof/>
            <w:webHidden/>
          </w:rPr>
          <w:tab/>
        </w:r>
        <w:r w:rsidR="007E2AA4">
          <w:rPr>
            <w:noProof/>
            <w:webHidden/>
          </w:rPr>
          <w:fldChar w:fldCharType="begin"/>
        </w:r>
        <w:r w:rsidR="007E2AA4">
          <w:rPr>
            <w:noProof/>
            <w:webHidden/>
          </w:rPr>
          <w:instrText xml:space="preserve"> PAGEREF _Toc511117918 \h </w:instrText>
        </w:r>
        <w:r w:rsidR="007E2AA4">
          <w:rPr>
            <w:noProof/>
            <w:webHidden/>
          </w:rPr>
        </w:r>
        <w:r w:rsidR="007E2AA4">
          <w:rPr>
            <w:noProof/>
            <w:webHidden/>
          </w:rPr>
          <w:fldChar w:fldCharType="separate"/>
        </w:r>
        <w:r w:rsidR="007E2AA4">
          <w:rPr>
            <w:noProof/>
            <w:webHidden/>
          </w:rPr>
          <w:t>2</w:t>
        </w:r>
        <w:r w:rsidR="007E2AA4">
          <w:rPr>
            <w:noProof/>
            <w:webHidden/>
          </w:rPr>
          <w:fldChar w:fldCharType="end"/>
        </w:r>
      </w:hyperlink>
    </w:p>
    <w:p w14:paraId="7397F787" w14:textId="77777777" w:rsidR="007E2AA4" w:rsidRDefault="004A65E2">
      <w:pPr>
        <w:pStyle w:val="TOC2"/>
        <w:rPr>
          <w:rFonts w:asciiTheme="minorHAnsi" w:eastAsiaTheme="minorEastAsia" w:hAnsiTheme="minorHAnsi" w:cstheme="minorBidi"/>
          <w:noProof/>
          <w:sz w:val="22"/>
          <w:szCs w:val="22"/>
        </w:rPr>
      </w:pPr>
      <w:hyperlink w:anchor="_Toc511117919" w:history="1">
        <w:r w:rsidR="007E2AA4" w:rsidRPr="00DE1AE7">
          <w:rPr>
            <w:rStyle w:val="Hyperlink"/>
            <w:noProof/>
          </w:rPr>
          <w:t>1.1 Hướng dẫn sử dụng mẫu đồ án tốt nghiệp (Tiêu đề mục – Style Heading 2)</w:t>
        </w:r>
        <w:r w:rsidR="007E2AA4">
          <w:rPr>
            <w:noProof/>
            <w:webHidden/>
          </w:rPr>
          <w:tab/>
        </w:r>
        <w:r w:rsidR="007E2AA4">
          <w:rPr>
            <w:noProof/>
            <w:webHidden/>
          </w:rPr>
          <w:fldChar w:fldCharType="begin"/>
        </w:r>
        <w:r w:rsidR="007E2AA4">
          <w:rPr>
            <w:noProof/>
            <w:webHidden/>
          </w:rPr>
          <w:instrText xml:space="preserve"> PAGEREF _Toc511117919 \h </w:instrText>
        </w:r>
        <w:r w:rsidR="007E2AA4">
          <w:rPr>
            <w:noProof/>
            <w:webHidden/>
          </w:rPr>
        </w:r>
        <w:r w:rsidR="007E2AA4">
          <w:rPr>
            <w:noProof/>
            <w:webHidden/>
          </w:rPr>
          <w:fldChar w:fldCharType="separate"/>
        </w:r>
        <w:r w:rsidR="007E2AA4">
          <w:rPr>
            <w:noProof/>
            <w:webHidden/>
          </w:rPr>
          <w:t>2</w:t>
        </w:r>
        <w:r w:rsidR="007E2AA4">
          <w:rPr>
            <w:noProof/>
            <w:webHidden/>
          </w:rPr>
          <w:fldChar w:fldCharType="end"/>
        </w:r>
      </w:hyperlink>
    </w:p>
    <w:p w14:paraId="27FFEBE8" w14:textId="77777777" w:rsidR="007E2AA4" w:rsidRDefault="004A65E2">
      <w:pPr>
        <w:pStyle w:val="TOC2"/>
        <w:rPr>
          <w:rFonts w:asciiTheme="minorHAnsi" w:eastAsiaTheme="minorEastAsia" w:hAnsiTheme="minorHAnsi" w:cstheme="minorBidi"/>
          <w:noProof/>
          <w:sz w:val="22"/>
          <w:szCs w:val="22"/>
        </w:rPr>
      </w:pPr>
      <w:hyperlink w:anchor="_Toc511117920" w:history="1">
        <w:r w:rsidR="007E2AA4" w:rsidRPr="00DE1AE7">
          <w:rPr>
            <w:rStyle w:val="Hyperlink"/>
            <w:noProof/>
          </w:rPr>
          <w:t>1.2 Kết chương</w:t>
        </w:r>
        <w:r w:rsidR="007E2AA4">
          <w:rPr>
            <w:noProof/>
            <w:webHidden/>
          </w:rPr>
          <w:tab/>
        </w:r>
        <w:r w:rsidR="007E2AA4">
          <w:rPr>
            <w:noProof/>
            <w:webHidden/>
          </w:rPr>
          <w:fldChar w:fldCharType="begin"/>
        </w:r>
        <w:r w:rsidR="007E2AA4">
          <w:rPr>
            <w:noProof/>
            <w:webHidden/>
          </w:rPr>
          <w:instrText xml:space="preserve"> PAGEREF _Toc511117920 \h </w:instrText>
        </w:r>
        <w:r w:rsidR="007E2AA4">
          <w:rPr>
            <w:noProof/>
            <w:webHidden/>
          </w:rPr>
        </w:r>
        <w:r w:rsidR="007E2AA4">
          <w:rPr>
            <w:noProof/>
            <w:webHidden/>
          </w:rPr>
          <w:fldChar w:fldCharType="separate"/>
        </w:r>
        <w:r w:rsidR="007E2AA4">
          <w:rPr>
            <w:noProof/>
            <w:webHidden/>
          </w:rPr>
          <w:t>4</w:t>
        </w:r>
        <w:r w:rsidR="007E2AA4">
          <w:rPr>
            <w:noProof/>
            <w:webHidden/>
          </w:rPr>
          <w:fldChar w:fldCharType="end"/>
        </w:r>
      </w:hyperlink>
    </w:p>
    <w:p w14:paraId="2009F27C" w14:textId="77777777" w:rsidR="007E2AA4" w:rsidRDefault="004A65E2">
      <w:pPr>
        <w:pStyle w:val="TOC1"/>
        <w:rPr>
          <w:rFonts w:asciiTheme="minorHAnsi" w:eastAsiaTheme="minorEastAsia" w:hAnsiTheme="minorHAnsi" w:cstheme="minorBidi"/>
          <w:sz w:val="22"/>
          <w:szCs w:val="22"/>
        </w:rPr>
      </w:pPr>
      <w:hyperlink w:anchor="_Toc511117921" w:history="1">
        <w:r w:rsidR="007E2AA4" w:rsidRPr="00DE1AE7">
          <w:rPr>
            <w:rStyle w:val="Hyperlink"/>
          </w:rPr>
          <w:t>CHƯƠNG 2 CƠ SỞ LÝ THUYẾT</w:t>
        </w:r>
        <w:r w:rsidR="007E2AA4">
          <w:rPr>
            <w:webHidden/>
          </w:rPr>
          <w:tab/>
        </w:r>
        <w:r w:rsidR="007E2AA4">
          <w:rPr>
            <w:webHidden/>
          </w:rPr>
          <w:fldChar w:fldCharType="begin"/>
        </w:r>
        <w:r w:rsidR="007E2AA4">
          <w:rPr>
            <w:webHidden/>
          </w:rPr>
          <w:instrText xml:space="preserve"> PAGEREF _Toc511117921 \h </w:instrText>
        </w:r>
        <w:r w:rsidR="007E2AA4">
          <w:rPr>
            <w:webHidden/>
          </w:rPr>
        </w:r>
        <w:r w:rsidR="007E2AA4">
          <w:rPr>
            <w:webHidden/>
          </w:rPr>
          <w:fldChar w:fldCharType="separate"/>
        </w:r>
        <w:r w:rsidR="007E2AA4">
          <w:rPr>
            <w:webHidden/>
          </w:rPr>
          <w:t>5</w:t>
        </w:r>
        <w:r w:rsidR="007E2AA4">
          <w:rPr>
            <w:webHidden/>
          </w:rPr>
          <w:fldChar w:fldCharType="end"/>
        </w:r>
      </w:hyperlink>
    </w:p>
    <w:p w14:paraId="38A8324C" w14:textId="77777777" w:rsidR="007E2AA4" w:rsidRDefault="004A65E2">
      <w:pPr>
        <w:pStyle w:val="TOC2"/>
        <w:rPr>
          <w:rFonts w:asciiTheme="minorHAnsi" w:eastAsiaTheme="minorEastAsia" w:hAnsiTheme="minorHAnsi" w:cstheme="minorBidi"/>
          <w:noProof/>
          <w:sz w:val="22"/>
          <w:szCs w:val="22"/>
        </w:rPr>
      </w:pPr>
      <w:hyperlink w:anchor="_Toc511117922" w:history="1">
        <w:r w:rsidR="007E2AA4" w:rsidRPr="00DE1AE7">
          <w:rPr>
            <w:rStyle w:val="Hyperlink"/>
            <w:noProof/>
          </w:rPr>
          <w:t>2.1 Tóm tắt chương</w:t>
        </w:r>
        <w:r w:rsidR="007E2AA4">
          <w:rPr>
            <w:noProof/>
            <w:webHidden/>
          </w:rPr>
          <w:tab/>
        </w:r>
        <w:r w:rsidR="007E2AA4">
          <w:rPr>
            <w:noProof/>
            <w:webHidden/>
          </w:rPr>
          <w:fldChar w:fldCharType="begin"/>
        </w:r>
        <w:r w:rsidR="007E2AA4">
          <w:rPr>
            <w:noProof/>
            <w:webHidden/>
          </w:rPr>
          <w:instrText xml:space="preserve"> PAGEREF _Toc511117922 \h </w:instrText>
        </w:r>
        <w:r w:rsidR="007E2AA4">
          <w:rPr>
            <w:noProof/>
            <w:webHidden/>
          </w:rPr>
        </w:r>
        <w:r w:rsidR="007E2AA4">
          <w:rPr>
            <w:noProof/>
            <w:webHidden/>
          </w:rPr>
          <w:fldChar w:fldCharType="separate"/>
        </w:r>
        <w:r w:rsidR="007E2AA4">
          <w:rPr>
            <w:noProof/>
            <w:webHidden/>
          </w:rPr>
          <w:t>5</w:t>
        </w:r>
        <w:r w:rsidR="007E2AA4">
          <w:rPr>
            <w:noProof/>
            <w:webHidden/>
          </w:rPr>
          <w:fldChar w:fldCharType="end"/>
        </w:r>
      </w:hyperlink>
    </w:p>
    <w:p w14:paraId="279E70BE" w14:textId="77777777" w:rsidR="007E2AA4" w:rsidRDefault="004A65E2">
      <w:pPr>
        <w:pStyle w:val="TOC2"/>
        <w:rPr>
          <w:rFonts w:asciiTheme="minorHAnsi" w:eastAsiaTheme="minorEastAsia" w:hAnsiTheme="minorHAnsi" w:cstheme="minorBidi"/>
          <w:noProof/>
          <w:sz w:val="22"/>
          <w:szCs w:val="22"/>
        </w:rPr>
      </w:pPr>
      <w:hyperlink w:anchor="_Toc511117923" w:history="1">
        <w:r w:rsidR="007E2AA4" w:rsidRPr="00DE1AE7">
          <w:rPr>
            <w:rStyle w:val="Hyperlink"/>
            <w:noProof/>
          </w:rPr>
          <w:t>2.2 Trình bày Headings</w:t>
        </w:r>
        <w:r w:rsidR="007E2AA4">
          <w:rPr>
            <w:noProof/>
            <w:webHidden/>
          </w:rPr>
          <w:tab/>
        </w:r>
        <w:r w:rsidR="007E2AA4">
          <w:rPr>
            <w:noProof/>
            <w:webHidden/>
          </w:rPr>
          <w:fldChar w:fldCharType="begin"/>
        </w:r>
        <w:r w:rsidR="007E2AA4">
          <w:rPr>
            <w:noProof/>
            <w:webHidden/>
          </w:rPr>
          <w:instrText xml:space="preserve"> PAGEREF _Toc511117923 \h </w:instrText>
        </w:r>
        <w:r w:rsidR="007E2AA4">
          <w:rPr>
            <w:noProof/>
            <w:webHidden/>
          </w:rPr>
        </w:r>
        <w:r w:rsidR="007E2AA4">
          <w:rPr>
            <w:noProof/>
            <w:webHidden/>
          </w:rPr>
          <w:fldChar w:fldCharType="separate"/>
        </w:r>
        <w:r w:rsidR="007E2AA4">
          <w:rPr>
            <w:noProof/>
            <w:webHidden/>
          </w:rPr>
          <w:t>5</w:t>
        </w:r>
        <w:r w:rsidR="007E2AA4">
          <w:rPr>
            <w:noProof/>
            <w:webHidden/>
          </w:rPr>
          <w:fldChar w:fldCharType="end"/>
        </w:r>
      </w:hyperlink>
    </w:p>
    <w:p w14:paraId="0457E86B" w14:textId="77777777" w:rsidR="007E2AA4" w:rsidRDefault="004A65E2">
      <w:pPr>
        <w:pStyle w:val="TOC2"/>
        <w:rPr>
          <w:rFonts w:asciiTheme="minorHAnsi" w:eastAsiaTheme="minorEastAsia" w:hAnsiTheme="minorHAnsi" w:cstheme="minorBidi"/>
          <w:noProof/>
          <w:sz w:val="22"/>
          <w:szCs w:val="22"/>
        </w:rPr>
      </w:pPr>
      <w:hyperlink w:anchor="_Toc511117924" w:history="1">
        <w:r w:rsidR="007E2AA4" w:rsidRPr="00DE1AE7">
          <w:rPr>
            <w:rStyle w:val="Hyperlink"/>
            <w:noProof/>
          </w:rPr>
          <w:t>2.3 Cách chèn nhãn cho bảng biểu và hình vẽ</w:t>
        </w:r>
        <w:r w:rsidR="007E2AA4">
          <w:rPr>
            <w:noProof/>
            <w:webHidden/>
          </w:rPr>
          <w:tab/>
        </w:r>
        <w:r w:rsidR="007E2AA4">
          <w:rPr>
            <w:noProof/>
            <w:webHidden/>
          </w:rPr>
          <w:fldChar w:fldCharType="begin"/>
        </w:r>
        <w:r w:rsidR="007E2AA4">
          <w:rPr>
            <w:noProof/>
            <w:webHidden/>
          </w:rPr>
          <w:instrText xml:space="preserve"> PAGEREF _Toc511117924 \h </w:instrText>
        </w:r>
        <w:r w:rsidR="007E2AA4">
          <w:rPr>
            <w:noProof/>
            <w:webHidden/>
          </w:rPr>
        </w:r>
        <w:r w:rsidR="007E2AA4">
          <w:rPr>
            <w:noProof/>
            <w:webHidden/>
          </w:rPr>
          <w:fldChar w:fldCharType="separate"/>
        </w:r>
        <w:r w:rsidR="007E2AA4">
          <w:rPr>
            <w:noProof/>
            <w:webHidden/>
          </w:rPr>
          <w:t>5</w:t>
        </w:r>
        <w:r w:rsidR="007E2AA4">
          <w:rPr>
            <w:noProof/>
            <w:webHidden/>
          </w:rPr>
          <w:fldChar w:fldCharType="end"/>
        </w:r>
      </w:hyperlink>
    </w:p>
    <w:p w14:paraId="3B7BF79C" w14:textId="77777777" w:rsidR="007E2AA4" w:rsidRDefault="004A65E2">
      <w:pPr>
        <w:pStyle w:val="TOC2"/>
        <w:rPr>
          <w:rFonts w:asciiTheme="minorHAnsi" w:eastAsiaTheme="minorEastAsia" w:hAnsiTheme="minorHAnsi" w:cstheme="minorBidi"/>
          <w:noProof/>
          <w:sz w:val="22"/>
          <w:szCs w:val="22"/>
        </w:rPr>
      </w:pPr>
      <w:hyperlink w:anchor="_Toc511117925" w:history="1">
        <w:r w:rsidR="007E2AA4" w:rsidRPr="00DE1AE7">
          <w:rPr>
            <w:rStyle w:val="Hyperlink"/>
            <w:noProof/>
          </w:rPr>
          <w:t>2.4 Hướng dẫn chèn công thức và nhãn</w:t>
        </w:r>
        <w:r w:rsidR="007E2AA4">
          <w:rPr>
            <w:noProof/>
            <w:webHidden/>
          </w:rPr>
          <w:tab/>
        </w:r>
        <w:r w:rsidR="007E2AA4">
          <w:rPr>
            <w:noProof/>
            <w:webHidden/>
          </w:rPr>
          <w:fldChar w:fldCharType="begin"/>
        </w:r>
        <w:r w:rsidR="007E2AA4">
          <w:rPr>
            <w:noProof/>
            <w:webHidden/>
          </w:rPr>
          <w:instrText xml:space="preserve"> PAGEREF _Toc511117925 \h </w:instrText>
        </w:r>
        <w:r w:rsidR="007E2AA4">
          <w:rPr>
            <w:noProof/>
            <w:webHidden/>
          </w:rPr>
        </w:r>
        <w:r w:rsidR="007E2AA4">
          <w:rPr>
            <w:noProof/>
            <w:webHidden/>
          </w:rPr>
          <w:fldChar w:fldCharType="separate"/>
        </w:r>
        <w:r w:rsidR="007E2AA4">
          <w:rPr>
            <w:noProof/>
            <w:webHidden/>
          </w:rPr>
          <w:t>7</w:t>
        </w:r>
        <w:r w:rsidR="007E2AA4">
          <w:rPr>
            <w:noProof/>
            <w:webHidden/>
          </w:rPr>
          <w:fldChar w:fldCharType="end"/>
        </w:r>
      </w:hyperlink>
    </w:p>
    <w:p w14:paraId="1DD6F1FE" w14:textId="77777777" w:rsidR="007E2AA4" w:rsidRDefault="004A65E2">
      <w:pPr>
        <w:pStyle w:val="TOC2"/>
        <w:rPr>
          <w:rFonts w:asciiTheme="minorHAnsi" w:eastAsiaTheme="minorEastAsia" w:hAnsiTheme="minorHAnsi" w:cstheme="minorBidi"/>
          <w:noProof/>
          <w:sz w:val="22"/>
          <w:szCs w:val="22"/>
        </w:rPr>
      </w:pPr>
      <w:hyperlink w:anchor="_Toc511117926" w:history="1">
        <w:r w:rsidR="007E2AA4" w:rsidRPr="00DE1AE7">
          <w:rPr>
            <w:rStyle w:val="Hyperlink"/>
            <w:noProof/>
          </w:rPr>
          <w:t>2.5 Hướng dẫn chèn tài liệu tham khảo:</w:t>
        </w:r>
        <w:r w:rsidR="007E2AA4">
          <w:rPr>
            <w:noProof/>
            <w:webHidden/>
          </w:rPr>
          <w:tab/>
        </w:r>
        <w:r w:rsidR="007E2AA4">
          <w:rPr>
            <w:noProof/>
            <w:webHidden/>
          </w:rPr>
          <w:fldChar w:fldCharType="begin"/>
        </w:r>
        <w:r w:rsidR="007E2AA4">
          <w:rPr>
            <w:noProof/>
            <w:webHidden/>
          </w:rPr>
          <w:instrText xml:space="preserve"> PAGEREF _Toc511117926 \h </w:instrText>
        </w:r>
        <w:r w:rsidR="007E2AA4">
          <w:rPr>
            <w:noProof/>
            <w:webHidden/>
          </w:rPr>
        </w:r>
        <w:r w:rsidR="007E2AA4">
          <w:rPr>
            <w:noProof/>
            <w:webHidden/>
          </w:rPr>
          <w:fldChar w:fldCharType="separate"/>
        </w:r>
        <w:r w:rsidR="007E2AA4">
          <w:rPr>
            <w:noProof/>
            <w:webHidden/>
          </w:rPr>
          <w:t>7</w:t>
        </w:r>
        <w:r w:rsidR="007E2AA4">
          <w:rPr>
            <w:noProof/>
            <w:webHidden/>
          </w:rPr>
          <w:fldChar w:fldCharType="end"/>
        </w:r>
      </w:hyperlink>
    </w:p>
    <w:p w14:paraId="5A0E5A57" w14:textId="77777777" w:rsidR="007E2AA4" w:rsidRDefault="004A65E2">
      <w:pPr>
        <w:pStyle w:val="TOC2"/>
        <w:rPr>
          <w:rFonts w:asciiTheme="minorHAnsi" w:eastAsiaTheme="minorEastAsia" w:hAnsiTheme="minorHAnsi" w:cstheme="minorBidi"/>
          <w:noProof/>
          <w:sz w:val="22"/>
          <w:szCs w:val="22"/>
        </w:rPr>
      </w:pPr>
      <w:hyperlink w:anchor="_Toc511117927" w:history="1">
        <w:r w:rsidR="007E2AA4" w:rsidRPr="00DE1AE7">
          <w:rPr>
            <w:rStyle w:val="Hyperlink"/>
            <w:noProof/>
          </w:rPr>
          <w:t>2.6 Chèn danh mục tài liệu tham khảo</w:t>
        </w:r>
        <w:r w:rsidR="007E2AA4">
          <w:rPr>
            <w:noProof/>
            <w:webHidden/>
          </w:rPr>
          <w:tab/>
        </w:r>
        <w:r w:rsidR="007E2AA4">
          <w:rPr>
            <w:noProof/>
            <w:webHidden/>
          </w:rPr>
          <w:fldChar w:fldCharType="begin"/>
        </w:r>
        <w:r w:rsidR="007E2AA4">
          <w:rPr>
            <w:noProof/>
            <w:webHidden/>
          </w:rPr>
          <w:instrText xml:space="preserve"> PAGEREF _Toc511117927 \h </w:instrText>
        </w:r>
        <w:r w:rsidR="007E2AA4">
          <w:rPr>
            <w:noProof/>
            <w:webHidden/>
          </w:rPr>
        </w:r>
        <w:r w:rsidR="007E2AA4">
          <w:rPr>
            <w:noProof/>
            <w:webHidden/>
          </w:rPr>
          <w:fldChar w:fldCharType="separate"/>
        </w:r>
        <w:r w:rsidR="007E2AA4">
          <w:rPr>
            <w:noProof/>
            <w:webHidden/>
          </w:rPr>
          <w:t>9</w:t>
        </w:r>
        <w:r w:rsidR="007E2AA4">
          <w:rPr>
            <w:noProof/>
            <w:webHidden/>
          </w:rPr>
          <w:fldChar w:fldCharType="end"/>
        </w:r>
      </w:hyperlink>
    </w:p>
    <w:p w14:paraId="73AC96DE" w14:textId="77777777" w:rsidR="007E2AA4" w:rsidRDefault="004A65E2">
      <w:pPr>
        <w:pStyle w:val="TOC2"/>
        <w:rPr>
          <w:rFonts w:asciiTheme="minorHAnsi" w:eastAsiaTheme="minorEastAsia" w:hAnsiTheme="minorHAnsi" w:cstheme="minorBidi"/>
          <w:noProof/>
          <w:sz w:val="22"/>
          <w:szCs w:val="22"/>
        </w:rPr>
      </w:pPr>
      <w:hyperlink w:anchor="_Toc511117928" w:history="1">
        <w:r w:rsidR="007E2AA4" w:rsidRPr="00DE1AE7">
          <w:rPr>
            <w:rStyle w:val="Hyperlink"/>
            <w:noProof/>
          </w:rPr>
          <w:t>2.7 Kết chương</w:t>
        </w:r>
        <w:r w:rsidR="007E2AA4">
          <w:rPr>
            <w:noProof/>
            <w:webHidden/>
          </w:rPr>
          <w:tab/>
        </w:r>
        <w:r w:rsidR="007E2AA4">
          <w:rPr>
            <w:noProof/>
            <w:webHidden/>
          </w:rPr>
          <w:fldChar w:fldCharType="begin"/>
        </w:r>
        <w:r w:rsidR="007E2AA4">
          <w:rPr>
            <w:noProof/>
            <w:webHidden/>
          </w:rPr>
          <w:instrText xml:space="preserve"> PAGEREF _Toc511117928 \h </w:instrText>
        </w:r>
        <w:r w:rsidR="007E2AA4">
          <w:rPr>
            <w:noProof/>
            <w:webHidden/>
          </w:rPr>
        </w:r>
        <w:r w:rsidR="007E2AA4">
          <w:rPr>
            <w:noProof/>
            <w:webHidden/>
          </w:rPr>
          <w:fldChar w:fldCharType="separate"/>
        </w:r>
        <w:r w:rsidR="007E2AA4">
          <w:rPr>
            <w:noProof/>
            <w:webHidden/>
          </w:rPr>
          <w:t>11</w:t>
        </w:r>
        <w:r w:rsidR="007E2AA4">
          <w:rPr>
            <w:noProof/>
            <w:webHidden/>
          </w:rPr>
          <w:fldChar w:fldCharType="end"/>
        </w:r>
      </w:hyperlink>
    </w:p>
    <w:p w14:paraId="3F24A5A1" w14:textId="77777777" w:rsidR="007E2AA4" w:rsidRDefault="004A65E2">
      <w:pPr>
        <w:pStyle w:val="TOC1"/>
        <w:rPr>
          <w:rFonts w:asciiTheme="minorHAnsi" w:eastAsiaTheme="minorEastAsia" w:hAnsiTheme="minorHAnsi" w:cstheme="minorBidi"/>
          <w:sz w:val="22"/>
          <w:szCs w:val="22"/>
        </w:rPr>
      </w:pPr>
      <w:hyperlink w:anchor="_Toc511117929" w:history="1">
        <w:r w:rsidR="007E2AA4" w:rsidRPr="00DE1AE7">
          <w:rPr>
            <w:rStyle w:val="Hyperlink"/>
          </w:rPr>
          <w:t>CHƯƠNG 3 PHÂN TÍCH THIẾT KẾ HỆ THỐNG</w:t>
        </w:r>
        <w:r w:rsidR="007E2AA4">
          <w:rPr>
            <w:webHidden/>
          </w:rPr>
          <w:tab/>
        </w:r>
        <w:r w:rsidR="007E2AA4">
          <w:rPr>
            <w:webHidden/>
          </w:rPr>
          <w:fldChar w:fldCharType="begin"/>
        </w:r>
        <w:r w:rsidR="007E2AA4">
          <w:rPr>
            <w:webHidden/>
          </w:rPr>
          <w:instrText xml:space="preserve"> PAGEREF _Toc511117929 \h </w:instrText>
        </w:r>
        <w:r w:rsidR="007E2AA4">
          <w:rPr>
            <w:webHidden/>
          </w:rPr>
        </w:r>
        <w:r w:rsidR="007E2AA4">
          <w:rPr>
            <w:webHidden/>
          </w:rPr>
          <w:fldChar w:fldCharType="separate"/>
        </w:r>
        <w:r w:rsidR="007E2AA4">
          <w:rPr>
            <w:webHidden/>
          </w:rPr>
          <w:t>12</w:t>
        </w:r>
        <w:r w:rsidR="007E2AA4">
          <w:rPr>
            <w:webHidden/>
          </w:rPr>
          <w:fldChar w:fldCharType="end"/>
        </w:r>
      </w:hyperlink>
    </w:p>
    <w:p w14:paraId="7BF2E960" w14:textId="77777777" w:rsidR="007E2AA4" w:rsidRDefault="004A65E2">
      <w:pPr>
        <w:pStyle w:val="TOC2"/>
        <w:rPr>
          <w:rFonts w:asciiTheme="minorHAnsi" w:eastAsiaTheme="minorEastAsia" w:hAnsiTheme="minorHAnsi" w:cstheme="minorBidi"/>
          <w:noProof/>
          <w:sz w:val="22"/>
          <w:szCs w:val="22"/>
        </w:rPr>
      </w:pPr>
      <w:hyperlink w:anchor="_Toc511117930" w:history="1">
        <w:r w:rsidR="007E2AA4" w:rsidRPr="00DE1AE7">
          <w:rPr>
            <w:rStyle w:val="Hyperlink"/>
            <w:noProof/>
          </w:rPr>
          <w:t>3.1 Tóm tắt chương</w:t>
        </w:r>
        <w:r w:rsidR="007E2AA4">
          <w:rPr>
            <w:noProof/>
            <w:webHidden/>
          </w:rPr>
          <w:tab/>
        </w:r>
        <w:r w:rsidR="007E2AA4">
          <w:rPr>
            <w:noProof/>
            <w:webHidden/>
          </w:rPr>
          <w:fldChar w:fldCharType="begin"/>
        </w:r>
        <w:r w:rsidR="007E2AA4">
          <w:rPr>
            <w:noProof/>
            <w:webHidden/>
          </w:rPr>
          <w:instrText xml:space="preserve"> PAGEREF _Toc511117930 \h </w:instrText>
        </w:r>
        <w:r w:rsidR="007E2AA4">
          <w:rPr>
            <w:noProof/>
            <w:webHidden/>
          </w:rPr>
        </w:r>
        <w:r w:rsidR="007E2AA4">
          <w:rPr>
            <w:noProof/>
            <w:webHidden/>
          </w:rPr>
          <w:fldChar w:fldCharType="separate"/>
        </w:r>
        <w:r w:rsidR="007E2AA4">
          <w:rPr>
            <w:noProof/>
            <w:webHidden/>
          </w:rPr>
          <w:t>12</w:t>
        </w:r>
        <w:r w:rsidR="007E2AA4">
          <w:rPr>
            <w:noProof/>
            <w:webHidden/>
          </w:rPr>
          <w:fldChar w:fldCharType="end"/>
        </w:r>
      </w:hyperlink>
    </w:p>
    <w:p w14:paraId="30F00A8D" w14:textId="77777777" w:rsidR="007E2AA4" w:rsidRDefault="004A65E2">
      <w:pPr>
        <w:pStyle w:val="TOC2"/>
        <w:rPr>
          <w:rFonts w:asciiTheme="minorHAnsi" w:eastAsiaTheme="minorEastAsia" w:hAnsiTheme="minorHAnsi" w:cstheme="minorBidi"/>
          <w:noProof/>
          <w:sz w:val="22"/>
          <w:szCs w:val="22"/>
        </w:rPr>
      </w:pPr>
      <w:hyperlink w:anchor="_Toc511117931" w:history="1">
        <w:r w:rsidR="007E2AA4" w:rsidRPr="00DE1AE7">
          <w:rPr>
            <w:rStyle w:val="Hyperlink"/>
            <w:noProof/>
          </w:rPr>
          <w:t>3.2 Tiêu đề mục</w:t>
        </w:r>
        <w:r w:rsidR="007E2AA4">
          <w:rPr>
            <w:noProof/>
            <w:webHidden/>
          </w:rPr>
          <w:tab/>
        </w:r>
        <w:r w:rsidR="007E2AA4">
          <w:rPr>
            <w:noProof/>
            <w:webHidden/>
          </w:rPr>
          <w:fldChar w:fldCharType="begin"/>
        </w:r>
        <w:r w:rsidR="007E2AA4">
          <w:rPr>
            <w:noProof/>
            <w:webHidden/>
          </w:rPr>
          <w:instrText xml:space="preserve"> PAGEREF _Toc511117931 \h </w:instrText>
        </w:r>
        <w:r w:rsidR="007E2AA4">
          <w:rPr>
            <w:noProof/>
            <w:webHidden/>
          </w:rPr>
        </w:r>
        <w:r w:rsidR="007E2AA4">
          <w:rPr>
            <w:noProof/>
            <w:webHidden/>
          </w:rPr>
          <w:fldChar w:fldCharType="separate"/>
        </w:r>
        <w:r w:rsidR="007E2AA4">
          <w:rPr>
            <w:noProof/>
            <w:webHidden/>
          </w:rPr>
          <w:t>12</w:t>
        </w:r>
        <w:r w:rsidR="007E2AA4">
          <w:rPr>
            <w:noProof/>
            <w:webHidden/>
          </w:rPr>
          <w:fldChar w:fldCharType="end"/>
        </w:r>
      </w:hyperlink>
    </w:p>
    <w:p w14:paraId="03D194AC" w14:textId="77777777" w:rsidR="007E2AA4" w:rsidRDefault="004A65E2">
      <w:pPr>
        <w:pStyle w:val="TOC3"/>
        <w:tabs>
          <w:tab w:val="right" w:leader="dot" w:pos="8778"/>
        </w:tabs>
        <w:rPr>
          <w:rFonts w:asciiTheme="minorHAnsi" w:eastAsiaTheme="minorEastAsia" w:hAnsiTheme="minorHAnsi" w:cstheme="minorBidi"/>
          <w:noProof/>
          <w:sz w:val="22"/>
          <w:szCs w:val="22"/>
        </w:rPr>
      </w:pPr>
      <w:hyperlink w:anchor="_Toc511117932" w:history="1">
        <w:r w:rsidR="007E2AA4" w:rsidRPr="00DE1AE7">
          <w:rPr>
            <w:rStyle w:val="Hyperlink"/>
            <w:noProof/>
          </w:rPr>
          <w:t>3.2.1 Tiêu đề tiểu mục</w:t>
        </w:r>
        <w:r w:rsidR="007E2AA4">
          <w:rPr>
            <w:noProof/>
            <w:webHidden/>
          </w:rPr>
          <w:tab/>
        </w:r>
        <w:r w:rsidR="007E2AA4">
          <w:rPr>
            <w:noProof/>
            <w:webHidden/>
          </w:rPr>
          <w:fldChar w:fldCharType="begin"/>
        </w:r>
        <w:r w:rsidR="007E2AA4">
          <w:rPr>
            <w:noProof/>
            <w:webHidden/>
          </w:rPr>
          <w:instrText xml:space="preserve"> PAGEREF _Toc511117932 \h </w:instrText>
        </w:r>
        <w:r w:rsidR="007E2AA4">
          <w:rPr>
            <w:noProof/>
            <w:webHidden/>
          </w:rPr>
        </w:r>
        <w:r w:rsidR="007E2AA4">
          <w:rPr>
            <w:noProof/>
            <w:webHidden/>
          </w:rPr>
          <w:fldChar w:fldCharType="separate"/>
        </w:r>
        <w:r w:rsidR="007E2AA4">
          <w:rPr>
            <w:noProof/>
            <w:webHidden/>
          </w:rPr>
          <w:t>12</w:t>
        </w:r>
        <w:r w:rsidR="007E2AA4">
          <w:rPr>
            <w:noProof/>
            <w:webHidden/>
          </w:rPr>
          <w:fldChar w:fldCharType="end"/>
        </w:r>
      </w:hyperlink>
    </w:p>
    <w:p w14:paraId="1A414EF9" w14:textId="77777777" w:rsidR="007E2AA4" w:rsidRDefault="004A65E2">
      <w:pPr>
        <w:pStyle w:val="TOC3"/>
        <w:tabs>
          <w:tab w:val="right" w:leader="dot" w:pos="8778"/>
        </w:tabs>
        <w:rPr>
          <w:rFonts w:asciiTheme="minorHAnsi" w:eastAsiaTheme="minorEastAsia" w:hAnsiTheme="minorHAnsi" w:cstheme="minorBidi"/>
          <w:noProof/>
          <w:sz w:val="22"/>
          <w:szCs w:val="22"/>
        </w:rPr>
      </w:pPr>
      <w:hyperlink w:anchor="_Toc511117933" w:history="1">
        <w:r w:rsidR="007E2AA4" w:rsidRPr="00DE1AE7">
          <w:rPr>
            <w:rStyle w:val="Hyperlink"/>
            <w:noProof/>
          </w:rPr>
          <w:t>3.2.2 Tiêu đề tiểu mục</w:t>
        </w:r>
        <w:r w:rsidR="007E2AA4">
          <w:rPr>
            <w:noProof/>
            <w:webHidden/>
          </w:rPr>
          <w:tab/>
        </w:r>
        <w:r w:rsidR="007E2AA4">
          <w:rPr>
            <w:noProof/>
            <w:webHidden/>
          </w:rPr>
          <w:fldChar w:fldCharType="begin"/>
        </w:r>
        <w:r w:rsidR="007E2AA4">
          <w:rPr>
            <w:noProof/>
            <w:webHidden/>
          </w:rPr>
          <w:instrText xml:space="preserve"> PAGEREF _Toc511117933 \h </w:instrText>
        </w:r>
        <w:r w:rsidR="007E2AA4">
          <w:rPr>
            <w:noProof/>
            <w:webHidden/>
          </w:rPr>
        </w:r>
        <w:r w:rsidR="007E2AA4">
          <w:rPr>
            <w:noProof/>
            <w:webHidden/>
          </w:rPr>
          <w:fldChar w:fldCharType="separate"/>
        </w:r>
        <w:r w:rsidR="007E2AA4">
          <w:rPr>
            <w:noProof/>
            <w:webHidden/>
          </w:rPr>
          <w:t>12</w:t>
        </w:r>
        <w:r w:rsidR="007E2AA4">
          <w:rPr>
            <w:noProof/>
            <w:webHidden/>
          </w:rPr>
          <w:fldChar w:fldCharType="end"/>
        </w:r>
      </w:hyperlink>
    </w:p>
    <w:p w14:paraId="567F5AAE" w14:textId="77777777" w:rsidR="007E2AA4" w:rsidRDefault="004A65E2">
      <w:pPr>
        <w:pStyle w:val="TOC2"/>
        <w:rPr>
          <w:rFonts w:asciiTheme="minorHAnsi" w:eastAsiaTheme="minorEastAsia" w:hAnsiTheme="minorHAnsi" w:cstheme="minorBidi"/>
          <w:noProof/>
          <w:sz w:val="22"/>
          <w:szCs w:val="22"/>
        </w:rPr>
      </w:pPr>
      <w:hyperlink w:anchor="_Toc511117934" w:history="1">
        <w:r w:rsidR="007E2AA4" w:rsidRPr="00DE1AE7">
          <w:rPr>
            <w:rStyle w:val="Hyperlink"/>
            <w:noProof/>
          </w:rPr>
          <w:t>3.3 Tiêu đề mục</w:t>
        </w:r>
        <w:r w:rsidR="007E2AA4">
          <w:rPr>
            <w:noProof/>
            <w:webHidden/>
          </w:rPr>
          <w:tab/>
        </w:r>
        <w:r w:rsidR="007E2AA4">
          <w:rPr>
            <w:noProof/>
            <w:webHidden/>
          </w:rPr>
          <w:fldChar w:fldCharType="begin"/>
        </w:r>
        <w:r w:rsidR="007E2AA4">
          <w:rPr>
            <w:noProof/>
            <w:webHidden/>
          </w:rPr>
          <w:instrText xml:space="preserve"> PAGEREF _Toc511117934 \h </w:instrText>
        </w:r>
        <w:r w:rsidR="007E2AA4">
          <w:rPr>
            <w:noProof/>
            <w:webHidden/>
          </w:rPr>
        </w:r>
        <w:r w:rsidR="007E2AA4">
          <w:rPr>
            <w:noProof/>
            <w:webHidden/>
          </w:rPr>
          <w:fldChar w:fldCharType="separate"/>
        </w:r>
        <w:r w:rsidR="007E2AA4">
          <w:rPr>
            <w:noProof/>
            <w:webHidden/>
          </w:rPr>
          <w:t>13</w:t>
        </w:r>
        <w:r w:rsidR="007E2AA4">
          <w:rPr>
            <w:noProof/>
            <w:webHidden/>
          </w:rPr>
          <w:fldChar w:fldCharType="end"/>
        </w:r>
      </w:hyperlink>
    </w:p>
    <w:p w14:paraId="6EC6B633" w14:textId="77777777" w:rsidR="007E2AA4" w:rsidRDefault="004A65E2">
      <w:pPr>
        <w:pStyle w:val="TOC3"/>
        <w:tabs>
          <w:tab w:val="right" w:leader="dot" w:pos="8778"/>
        </w:tabs>
        <w:rPr>
          <w:rFonts w:asciiTheme="minorHAnsi" w:eastAsiaTheme="minorEastAsia" w:hAnsiTheme="minorHAnsi" w:cstheme="minorBidi"/>
          <w:noProof/>
          <w:sz w:val="22"/>
          <w:szCs w:val="22"/>
        </w:rPr>
      </w:pPr>
      <w:hyperlink w:anchor="_Toc511117935" w:history="1">
        <w:r w:rsidR="007E2AA4" w:rsidRPr="00DE1AE7">
          <w:rPr>
            <w:rStyle w:val="Hyperlink"/>
            <w:noProof/>
          </w:rPr>
          <w:t>3.3.1 Tiêu đề tiểu mục</w:t>
        </w:r>
        <w:r w:rsidR="007E2AA4">
          <w:rPr>
            <w:noProof/>
            <w:webHidden/>
          </w:rPr>
          <w:tab/>
        </w:r>
        <w:r w:rsidR="007E2AA4">
          <w:rPr>
            <w:noProof/>
            <w:webHidden/>
          </w:rPr>
          <w:fldChar w:fldCharType="begin"/>
        </w:r>
        <w:r w:rsidR="007E2AA4">
          <w:rPr>
            <w:noProof/>
            <w:webHidden/>
          </w:rPr>
          <w:instrText xml:space="preserve"> PAGEREF _Toc511117935 \h </w:instrText>
        </w:r>
        <w:r w:rsidR="007E2AA4">
          <w:rPr>
            <w:noProof/>
            <w:webHidden/>
          </w:rPr>
        </w:r>
        <w:r w:rsidR="007E2AA4">
          <w:rPr>
            <w:noProof/>
            <w:webHidden/>
          </w:rPr>
          <w:fldChar w:fldCharType="separate"/>
        </w:r>
        <w:r w:rsidR="007E2AA4">
          <w:rPr>
            <w:noProof/>
            <w:webHidden/>
          </w:rPr>
          <w:t>13</w:t>
        </w:r>
        <w:r w:rsidR="007E2AA4">
          <w:rPr>
            <w:noProof/>
            <w:webHidden/>
          </w:rPr>
          <w:fldChar w:fldCharType="end"/>
        </w:r>
      </w:hyperlink>
    </w:p>
    <w:p w14:paraId="5848BF6F" w14:textId="77777777" w:rsidR="007E2AA4" w:rsidRDefault="004A65E2">
      <w:pPr>
        <w:pStyle w:val="TOC3"/>
        <w:tabs>
          <w:tab w:val="right" w:leader="dot" w:pos="8778"/>
        </w:tabs>
        <w:rPr>
          <w:rFonts w:asciiTheme="minorHAnsi" w:eastAsiaTheme="minorEastAsia" w:hAnsiTheme="minorHAnsi" w:cstheme="minorBidi"/>
          <w:noProof/>
          <w:sz w:val="22"/>
          <w:szCs w:val="22"/>
        </w:rPr>
      </w:pPr>
      <w:hyperlink w:anchor="_Toc511117936" w:history="1">
        <w:r w:rsidR="007E2AA4" w:rsidRPr="00DE1AE7">
          <w:rPr>
            <w:rStyle w:val="Hyperlink"/>
            <w:noProof/>
          </w:rPr>
          <w:t>3.3.2 Tiêu đề tiểu mục</w:t>
        </w:r>
        <w:r w:rsidR="007E2AA4">
          <w:rPr>
            <w:noProof/>
            <w:webHidden/>
          </w:rPr>
          <w:tab/>
        </w:r>
        <w:r w:rsidR="007E2AA4">
          <w:rPr>
            <w:noProof/>
            <w:webHidden/>
          </w:rPr>
          <w:fldChar w:fldCharType="begin"/>
        </w:r>
        <w:r w:rsidR="007E2AA4">
          <w:rPr>
            <w:noProof/>
            <w:webHidden/>
          </w:rPr>
          <w:instrText xml:space="preserve"> PAGEREF _Toc511117936 \h </w:instrText>
        </w:r>
        <w:r w:rsidR="007E2AA4">
          <w:rPr>
            <w:noProof/>
            <w:webHidden/>
          </w:rPr>
        </w:r>
        <w:r w:rsidR="007E2AA4">
          <w:rPr>
            <w:noProof/>
            <w:webHidden/>
          </w:rPr>
          <w:fldChar w:fldCharType="separate"/>
        </w:r>
        <w:r w:rsidR="007E2AA4">
          <w:rPr>
            <w:noProof/>
            <w:webHidden/>
          </w:rPr>
          <w:t>13</w:t>
        </w:r>
        <w:r w:rsidR="007E2AA4">
          <w:rPr>
            <w:noProof/>
            <w:webHidden/>
          </w:rPr>
          <w:fldChar w:fldCharType="end"/>
        </w:r>
      </w:hyperlink>
    </w:p>
    <w:p w14:paraId="79E4D75E" w14:textId="77777777" w:rsidR="007E2AA4" w:rsidRDefault="004A65E2">
      <w:pPr>
        <w:pStyle w:val="TOC2"/>
        <w:rPr>
          <w:rFonts w:asciiTheme="minorHAnsi" w:eastAsiaTheme="minorEastAsia" w:hAnsiTheme="minorHAnsi" w:cstheme="minorBidi"/>
          <w:noProof/>
          <w:sz w:val="22"/>
          <w:szCs w:val="22"/>
        </w:rPr>
      </w:pPr>
      <w:hyperlink w:anchor="_Toc511117937" w:history="1">
        <w:r w:rsidR="007E2AA4" w:rsidRPr="00DE1AE7">
          <w:rPr>
            <w:rStyle w:val="Hyperlink"/>
            <w:noProof/>
          </w:rPr>
          <w:t>3.4 Kết chương</w:t>
        </w:r>
        <w:r w:rsidR="007E2AA4">
          <w:rPr>
            <w:noProof/>
            <w:webHidden/>
          </w:rPr>
          <w:tab/>
        </w:r>
        <w:r w:rsidR="007E2AA4">
          <w:rPr>
            <w:noProof/>
            <w:webHidden/>
          </w:rPr>
          <w:fldChar w:fldCharType="begin"/>
        </w:r>
        <w:r w:rsidR="007E2AA4">
          <w:rPr>
            <w:noProof/>
            <w:webHidden/>
          </w:rPr>
          <w:instrText xml:space="preserve"> PAGEREF _Toc511117937 \h </w:instrText>
        </w:r>
        <w:r w:rsidR="007E2AA4">
          <w:rPr>
            <w:noProof/>
            <w:webHidden/>
          </w:rPr>
        </w:r>
        <w:r w:rsidR="007E2AA4">
          <w:rPr>
            <w:noProof/>
            <w:webHidden/>
          </w:rPr>
          <w:fldChar w:fldCharType="separate"/>
        </w:r>
        <w:r w:rsidR="007E2AA4">
          <w:rPr>
            <w:noProof/>
            <w:webHidden/>
          </w:rPr>
          <w:t>13</w:t>
        </w:r>
        <w:r w:rsidR="007E2AA4">
          <w:rPr>
            <w:noProof/>
            <w:webHidden/>
          </w:rPr>
          <w:fldChar w:fldCharType="end"/>
        </w:r>
      </w:hyperlink>
    </w:p>
    <w:p w14:paraId="5B272D61" w14:textId="77777777" w:rsidR="007E2AA4" w:rsidRDefault="004A65E2">
      <w:pPr>
        <w:pStyle w:val="TOC1"/>
        <w:rPr>
          <w:rFonts w:asciiTheme="minorHAnsi" w:eastAsiaTheme="minorEastAsia" w:hAnsiTheme="minorHAnsi" w:cstheme="minorBidi"/>
          <w:sz w:val="22"/>
          <w:szCs w:val="22"/>
        </w:rPr>
      </w:pPr>
      <w:hyperlink w:anchor="_Toc511117938" w:history="1">
        <w:r w:rsidR="007E2AA4" w:rsidRPr="00DE1AE7">
          <w:rPr>
            <w:rStyle w:val="Hyperlink"/>
          </w:rPr>
          <w:t>CHƯƠNG 4 KẾT QUẢ CÀI ĐẶT, THỬ NGHIỆM  HOẶC KẾT QUẢ NGHIÊN CỨU</w:t>
        </w:r>
        <w:r w:rsidR="007E2AA4">
          <w:rPr>
            <w:webHidden/>
          </w:rPr>
          <w:tab/>
        </w:r>
        <w:r w:rsidR="007E2AA4">
          <w:rPr>
            <w:webHidden/>
          </w:rPr>
          <w:fldChar w:fldCharType="begin"/>
        </w:r>
        <w:r w:rsidR="007E2AA4">
          <w:rPr>
            <w:webHidden/>
          </w:rPr>
          <w:instrText xml:space="preserve"> PAGEREF _Toc511117938 \h </w:instrText>
        </w:r>
        <w:r w:rsidR="007E2AA4">
          <w:rPr>
            <w:webHidden/>
          </w:rPr>
        </w:r>
        <w:r w:rsidR="007E2AA4">
          <w:rPr>
            <w:webHidden/>
          </w:rPr>
          <w:fldChar w:fldCharType="separate"/>
        </w:r>
        <w:r w:rsidR="007E2AA4">
          <w:rPr>
            <w:webHidden/>
          </w:rPr>
          <w:t>14</w:t>
        </w:r>
        <w:r w:rsidR="007E2AA4">
          <w:rPr>
            <w:webHidden/>
          </w:rPr>
          <w:fldChar w:fldCharType="end"/>
        </w:r>
      </w:hyperlink>
    </w:p>
    <w:p w14:paraId="0904C260" w14:textId="77777777" w:rsidR="007E2AA4" w:rsidRDefault="004A65E2">
      <w:pPr>
        <w:pStyle w:val="TOC2"/>
        <w:rPr>
          <w:rFonts w:asciiTheme="minorHAnsi" w:eastAsiaTheme="minorEastAsia" w:hAnsiTheme="minorHAnsi" w:cstheme="minorBidi"/>
          <w:noProof/>
          <w:sz w:val="22"/>
          <w:szCs w:val="22"/>
        </w:rPr>
      </w:pPr>
      <w:hyperlink w:anchor="_Toc511117939" w:history="1">
        <w:r w:rsidR="007E2AA4" w:rsidRPr="00DE1AE7">
          <w:rPr>
            <w:rStyle w:val="Hyperlink"/>
            <w:noProof/>
          </w:rPr>
          <w:t>4.1 Tóm tắt chương</w:t>
        </w:r>
        <w:r w:rsidR="007E2AA4">
          <w:rPr>
            <w:noProof/>
            <w:webHidden/>
          </w:rPr>
          <w:tab/>
        </w:r>
        <w:r w:rsidR="007E2AA4">
          <w:rPr>
            <w:noProof/>
            <w:webHidden/>
          </w:rPr>
          <w:fldChar w:fldCharType="begin"/>
        </w:r>
        <w:r w:rsidR="007E2AA4">
          <w:rPr>
            <w:noProof/>
            <w:webHidden/>
          </w:rPr>
          <w:instrText xml:space="preserve"> PAGEREF _Toc511117939 \h </w:instrText>
        </w:r>
        <w:r w:rsidR="007E2AA4">
          <w:rPr>
            <w:noProof/>
            <w:webHidden/>
          </w:rPr>
        </w:r>
        <w:r w:rsidR="007E2AA4">
          <w:rPr>
            <w:noProof/>
            <w:webHidden/>
          </w:rPr>
          <w:fldChar w:fldCharType="separate"/>
        </w:r>
        <w:r w:rsidR="007E2AA4">
          <w:rPr>
            <w:noProof/>
            <w:webHidden/>
          </w:rPr>
          <w:t>14</w:t>
        </w:r>
        <w:r w:rsidR="007E2AA4">
          <w:rPr>
            <w:noProof/>
            <w:webHidden/>
          </w:rPr>
          <w:fldChar w:fldCharType="end"/>
        </w:r>
      </w:hyperlink>
    </w:p>
    <w:p w14:paraId="16A19214" w14:textId="77777777" w:rsidR="007E2AA4" w:rsidRDefault="004A65E2">
      <w:pPr>
        <w:pStyle w:val="TOC2"/>
        <w:rPr>
          <w:rFonts w:asciiTheme="minorHAnsi" w:eastAsiaTheme="minorEastAsia" w:hAnsiTheme="minorHAnsi" w:cstheme="minorBidi"/>
          <w:noProof/>
          <w:sz w:val="22"/>
          <w:szCs w:val="22"/>
        </w:rPr>
      </w:pPr>
      <w:hyperlink w:anchor="_Toc511117940" w:history="1">
        <w:r w:rsidR="007E2AA4" w:rsidRPr="00DE1AE7">
          <w:rPr>
            <w:rStyle w:val="Hyperlink"/>
            <w:noProof/>
          </w:rPr>
          <w:t>4.2 Tiêu đề mục</w:t>
        </w:r>
        <w:r w:rsidR="007E2AA4">
          <w:rPr>
            <w:noProof/>
            <w:webHidden/>
          </w:rPr>
          <w:tab/>
        </w:r>
        <w:r w:rsidR="007E2AA4">
          <w:rPr>
            <w:noProof/>
            <w:webHidden/>
          </w:rPr>
          <w:fldChar w:fldCharType="begin"/>
        </w:r>
        <w:r w:rsidR="007E2AA4">
          <w:rPr>
            <w:noProof/>
            <w:webHidden/>
          </w:rPr>
          <w:instrText xml:space="preserve"> PAGEREF _Toc511117940 \h </w:instrText>
        </w:r>
        <w:r w:rsidR="007E2AA4">
          <w:rPr>
            <w:noProof/>
            <w:webHidden/>
          </w:rPr>
        </w:r>
        <w:r w:rsidR="007E2AA4">
          <w:rPr>
            <w:noProof/>
            <w:webHidden/>
          </w:rPr>
          <w:fldChar w:fldCharType="separate"/>
        </w:r>
        <w:r w:rsidR="007E2AA4">
          <w:rPr>
            <w:noProof/>
            <w:webHidden/>
          </w:rPr>
          <w:t>14</w:t>
        </w:r>
        <w:r w:rsidR="007E2AA4">
          <w:rPr>
            <w:noProof/>
            <w:webHidden/>
          </w:rPr>
          <w:fldChar w:fldCharType="end"/>
        </w:r>
      </w:hyperlink>
    </w:p>
    <w:p w14:paraId="4F6DBB64" w14:textId="77777777" w:rsidR="007E2AA4" w:rsidRDefault="004A65E2">
      <w:pPr>
        <w:pStyle w:val="TOC3"/>
        <w:tabs>
          <w:tab w:val="right" w:leader="dot" w:pos="8778"/>
        </w:tabs>
        <w:rPr>
          <w:rFonts w:asciiTheme="minorHAnsi" w:eastAsiaTheme="minorEastAsia" w:hAnsiTheme="minorHAnsi" w:cstheme="minorBidi"/>
          <w:noProof/>
          <w:sz w:val="22"/>
          <w:szCs w:val="22"/>
        </w:rPr>
      </w:pPr>
      <w:hyperlink w:anchor="_Toc511117941" w:history="1">
        <w:r w:rsidR="007E2AA4" w:rsidRPr="00DE1AE7">
          <w:rPr>
            <w:rStyle w:val="Hyperlink"/>
            <w:noProof/>
          </w:rPr>
          <w:t>4.2.1 Tiêu đề tiểu mục</w:t>
        </w:r>
        <w:r w:rsidR="007E2AA4">
          <w:rPr>
            <w:noProof/>
            <w:webHidden/>
          </w:rPr>
          <w:tab/>
        </w:r>
        <w:r w:rsidR="007E2AA4">
          <w:rPr>
            <w:noProof/>
            <w:webHidden/>
          </w:rPr>
          <w:fldChar w:fldCharType="begin"/>
        </w:r>
        <w:r w:rsidR="007E2AA4">
          <w:rPr>
            <w:noProof/>
            <w:webHidden/>
          </w:rPr>
          <w:instrText xml:space="preserve"> PAGEREF _Toc511117941 \h </w:instrText>
        </w:r>
        <w:r w:rsidR="007E2AA4">
          <w:rPr>
            <w:noProof/>
            <w:webHidden/>
          </w:rPr>
        </w:r>
        <w:r w:rsidR="007E2AA4">
          <w:rPr>
            <w:noProof/>
            <w:webHidden/>
          </w:rPr>
          <w:fldChar w:fldCharType="separate"/>
        </w:r>
        <w:r w:rsidR="007E2AA4">
          <w:rPr>
            <w:noProof/>
            <w:webHidden/>
          </w:rPr>
          <w:t>14</w:t>
        </w:r>
        <w:r w:rsidR="007E2AA4">
          <w:rPr>
            <w:noProof/>
            <w:webHidden/>
          </w:rPr>
          <w:fldChar w:fldCharType="end"/>
        </w:r>
      </w:hyperlink>
    </w:p>
    <w:p w14:paraId="3FBAD906" w14:textId="77777777" w:rsidR="007E2AA4" w:rsidRDefault="004A65E2">
      <w:pPr>
        <w:pStyle w:val="TOC3"/>
        <w:tabs>
          <w:tab w:val="right" w:leader="dot" w:pos="8778"/>
        </w:tabs>
        <w:rPr>
          <w:rFonts w:asciiTheme="minorHAnsi" w:eastAsiaTheme="minorEastAsia" w:hAnsiTheme="minorHAnsi" w:cstheme="minorBidi"/>
          <w:noProof/>
          <w:sz w:val="22"/>
          <w:szCs w:val="22"/>
        </w:rPr>
      </w:pPr>
      <w:hyperlink w:anchor="_Toc511117942" w:history="1">
        <w:r w:rsidR="007E2AA4" w:rsidRPr="00DE1AE7">
          <w:rPr>
            <w:rStyle w:val="Hyperlink"/>
            <w:noProof/>
          </w:rPr>
          <w:t>4.2.2 Tiêu đề tiểu mục</w:t>
        </w:r>
        <w:r w:rsidR="007E2AA4">
          <w:rPr>
            <w:noProof/>
            <w:webHidden/>
          </w:rPr>
          <w:tab/>
        </w:r>
        <w:r w:rsidR="007E2AA4">
          <w:rPr>
            <w:noProof/>
            <w:webHidden/>
          </w:rPr>
          <w:fldChar w:fldCharType="begin"/>
        </w:r>
        <w:r w:rsidR="007E2AA4">
          <w:rPr>
            <w:noProof/>
            <w:webHidden/>
          </w:rPr>
          <w:instrText xml:space="preserve"> PAGEREF _Toc511117942 \h </w:instrText>
        </w:r>
        <w:r w:rsidR="007E2AA4">
          <w:rPr>
            <w:noProof/>
            <w:webHidden/>
          </w:rPr>
        </w:r>
        <w:r w:rsidR="007E2AA4">
          <w:rPr>
            <w:noProof/>
            <w:webHidden/>
          </w:rPr>
          <w:fldChar w:fldCharType="separate"/>
        </w:r>
        <w:r w:rsidR="007E2AA4">
          <w:rPr>
            <w:noProof/>
            <w:webHidden/>
          </w:rPr>
          <w:t>14</w:t>
        </w:r>
        <w:r w:rsidR="007E2AA4">
          <w:rPr>
            <w:noProof/>
            <w:webHidden/>
          </w:rPr>
          <w:fldChar w:fldCharType="end"/>
        </w:r>
      </w:hyperlink>
    </w:p>
    <w:p w14:paraId="7E249205" w14:textId="77777777" w:rsidR="007E2AA4" w:rsidRDefault="004A65E2">
      <w:pPr>
        <w:pStyle w:val="TOC2"/>
        <w:rPr>
          <w:rFonts w:asciiTheme="minorHAnsi" w:eastAsiaTheme="minorEastAsia" w:hAnsiTheme="minorHAnsi" w:cstheme="minorBidi"/>
          <w:noProof/>
          <w:sz w:val="22"/>
          <w:szCs w:val="22"/>
        </w:rPr>
      </w:pPr>
      <w:hyperlink w:anchor="_Toc511117943" w:history="1">
        <w:r w:rsidR="007E2AA4" w:rsidRPr="00DE1AE7">
          <w:rPr>
            <w:rStyle w:val="Hyperlink"/>
            <w:noProof/>
          </w:rPr>
          <w:t>4.3 Tiêu đề mục</w:t>
        </w:r>
        <w:r w:rsidR="007E2AA4">
          <w:rPr>
            <w:noProof/>
            <w:webHidden/>
          </w:rPr>
          <w:tab/>
        </w:r>
        <w:r w:rsidR="007E2AA4">
          <w:rPr>
            <w:noProof/>
            <w:webHidden/>
          </w:rPr>
          <w:fldChar w:fldCharType="begin"/>
        </w:r>
        <w:r w:rsidR="007E2AA4">
          <w:rPr>
            <w:noProof/>
            <w:webHidden/>
          </w:rPr>
          <w:instrText xml:space="preserve"> PAGEREF _Toc511117943 \h </w:instrText>
        </w:r>
        <w:r w:rsidR="007E2AA4">
          <w:rPr>
            <w:noProof/>
            <w:webHidden/>
          </w:rPr>
        </w:r>
        <w:r w:rsidR="007E2AA4">
          <w:rPr>
            <w:noProof/>
            <w:webHidden/>
          </w:rPr>
          <w:fldChar w:fldCharType="separate"/>
        </w:r>
        <w:r w:rsidR="007E2AA4">
          <w:rPr>
            <w:noProof/>
            <w:webHidden/>
          </w:rPr>
          <w:t>15</w:t>
        </w:r>
        <w:r w:rsidR="007E2AA4">
          <w:rPr>
            <w:noProof/>
            <w:webHidden/>
          </w:rPr>
          <w:fldChar w:fldCharType="end"/>
        </w:r>
      </w:hyperlink>
    </w:p>
    <w:p w14:paraId="5C02B7A9" w14:textId="77777777" w:rsidR="007E2AA4" w:rsidRDefault="004A65E2">
      <w:pPr>
        <w:pStyle w:val="TOC3"/>
        <w:tabs>
          <w:tab w:val="right" w:leader="dot" w:pos="8778"/>
        </w:tabs>
        <w:rPr>
          <w:rFonts w:asciiTheme="minorHAnsi" w:eastAsiaTheme="minorEastAsia" w:hAnsiTheme="minorHAnsi" w:cstheme="minorBidi"/>
          <w:noProof/>
          <w:sz w:val="22"/>
          <w:szCs w:val="22"/>
        </w:rPr>
      </w:pPr>
      <w:hyperlink w:anchor="_Toc511117944" w:history="1">
        <w:r w:rsidR="007E2AA4" w:rsidRPr="00DE1AE7">
          <w:rPr>
            <w:rStyle w:val="Hyperlink"/>
            <w:noProof/>
          </w:rPr>
          <w:t>4.3.1 Tiêu đề tiểu mục</w:t>
        </w:r>
        <w:r w:rsidR="007E2AA4">
          <w:rPr>
            <w:noProof/>
            <w:webHidden/>
          </w:rPr>
          <w:tab/>
        </w:r>
        <w:r w:rsidR="007E2AA4">
          <w:rPr>
            <w:noProof/>
            <w:webHidden/>
          </w:rPr>
          <w:fldChar w:fldCharType="begin"/>
        </w:r>
        <w:r w:rsidR="007E2AA4">
          <w:rPr>
            <w:noProof/>
            <w:webHidden/>
          </w:rPr>
          <w:instrText xml:space="preserve"> PAGEREF _Toc511117944 \h </w:instrText>
        </w:r>
        <w:r w:rsidR="007E2AA4">
          <w:rPr>
            <w:noProof/>
            <w:webHidden/>
          </w:rPr>
        </w:r>
        <w:r w:rsidR="007E2AA4">
          <w:rPr>
            <w:noProof/>
            <w:webHidden/>
          </w:rPr>
          <w:fldChar w:fldCharType="separate"/>
        </w:r>
        <w:r w:rsidR="007E2AA4">
          <w:rPr>
            <w:noProof/>
            <w:webHidden/>
          </w:rPr>
          <w:t>15</w:t>
        </w:r>
        <w:r w:rsidR="007E2AA4">
          <w:rPr>
            <w:noProof/>
            <w:webHidden/>
          </w:rPr>
          <w:fldChar w:fldCharType="end"/>
        </w:r>
      </w:hyperlink>
    </w:p>
    <w:p w14:paraId="6F4CB352" w14:textId="77777777" w:rsidR="007E2AA4" w:rsidRDefault="004A65E2">
      <w:pPr>
        <w:pStyle w:val="TOC3"/>
        <w:tabs>
          <w:tab w:val="right" w:leader="dot" w:pos="8778"/>
        </w:tabs>
        <w:rPr>
          <w:rFonts w:asciiTheme="minorHAnsi" w:eastAsiaTheme="minorEastAsia" w:hAnsiTheme="minorHAnsi" w:cstheme="minorBidi"/>
          <w:noProof/>
          <w:sz w:val="22"/>
          <w:szCs w:val="22"/>
        </w:rPr>
      </w:pPr>
      <w:hyperlink w:anchor="_Toc511117945" w:history="1">
        <w:r w:rsidR="007E2AA4" w:rsidRPr="00DE1AE7">
          <w:rPr>
            <w:rStyle w:val="Hyperlink"/>
            <w:noProof/>
          </w:rPr>
          <w:t>4.3.2 Tiêu đề tiểu mục</w:t>
        </w:r>
        <w:r w:rsidR="007E2AA4">
          <w:rPr>
            <w:noProof/>
            <w:webHidden/>
          </w:rPr>
          <w:tab/>
        </w:r>
        <w:r w:rsidR="007E2AA4">
          <w:rPr>
            <w:noProof/>
            <w:webHidden/>
          </w:rPr>
          <w:fldChar w:fldCharType="begin"/>
        </w:r>
        <w:r w:rsidR="007E2AA4">
          <w:rPr>
            <w:noProof/>
            <w:webHidden/>
          </w:rPr>
          <w:instrText xml:space="preserve"> PAGEREF _Toc511117945 \h </w:instrText>
        </w:r>
        <w:r w:rsidR="007E2AA4">
          <w:rPr>
            <w:noProof/>
            <w:webHidden/>
          </w:rPr>
        </w:r>
        <w:r w:rsidR="007E2AA4">
          <w:rPr>
            <w:noProof/>
            <w:webHidden/>
          </w:rPr>
          <w:fldChar w:fldCharType="separate"/>
        </w:r>
        <w:r w:rsidR="007E2AA4">
          <w:rPr>
            <w:noProof/>
            <w:webHidden/>
          </w:rPr>
          <w:t>15</w:t>
        </w:r>
        <w:r w:rsidR="007E2AA4">
          <w:rPr>
            <w:noProof/>
            <w:webHidden/>
          </w:rPr>
          <w:fldChar w:fldCharType="end"/>
        </w:r>
      </w:hyperlink>
    </w:p>
    <w:p w14:paraId="6C884453" w14:textId="77777777" w:rsidR="007E2AA4" w:rsidRDefault="004A65E2">
      <w:pPr>
        <w:pStyle w:val="TOC2"/>
        <w:rPr>
          <w:rFonts w:asciiTheme="minorHAnsi" w:eastAsiaTheme="minorEastAsia" w:hAnsiTheme="minorHAnsi" w:cstheme="minorBidi"/>
          <w:noProof/>
          <w:sz w:val="22"/>
          <w:szCs w:val="22"/>
        </w:rPr>
      </w:pPr>
      <w:hyperlink w:anchor="_Toc511117946" w:history="1">
        <w:r w:rsidR="007E2AA4" w:rsidRPr="00DE1AE7">
          <w:rPr>
            <w:rStyle w:val="Hyperlink"/>
            <w:noProof/>
          </w:rPr>
          <w:t>4.4 Kết chương</w:t>
        </w:r>
        <w:r w:rsidR="007E2AA4">
          <w:rPr>
            <w:noProof/>
            <w:webHidden/>
          </w:rPr>
          <w:tab/>
        </w:r>
        <w:r w:rsidR="007E2AA4">
          <w:rPr>
            <w:noProof/>
            <w:webHidden/>
          </w:rPr>
          <w:fldChar w:fldCharType="begin"/>
        </w:r>
        <w:r w:rsidR="007E2AA4">
          <w:rPr>
            <w:noProof/>
            <w:webHidden/>
          </w:rPr>
          <w:instrText xml:space="preserve"> PAGEREF _Toc511117946 \h </w:instrText>
        </w:r>
        <w:r w:rsidR="007E2AA4">
          <w:rPr>
            <w:noProof/>
            <w:webHidden/>
          </w:rPr>
        </w:r>
        <w:r w:rsidR="007E2AA4">
          <w:rPr>
            <w:noProof/>
            <w:webHidden/>
          </w:rPr>
          <w:fldChar w:fldCharType="separate"/>
        </w:r>
        <w:r w:rsidR="007E2AA4">
          <w:rPr>
            <w:noProof/>
            <w:webHidden/>
          </w:rPr>
          <w:t>15</w:t>
        </w:r>
        <w:r w:rsidR="007E2AA4">
          <w:rPr>
            <w:noProof/>
            <w:webHidden/>
          </w:rPr>
          <w:fldChar w:fldCharType="end"/>
        </w:r>
      </w:hyperlink>
    </w:p>
    <w:p w14:paraId="42B227F4" w14:textId="77777777" w:rsidR="007E2AA4" w:rsidRDefault="004A65E2">
      <w:pPr>
        <w:pStyle w:val="TOC1"/>
        <w:rPr>
          <w:rFonts w:asciiTheme="minorHAnsi" w:eastAsiaTheme="minorEastAsia" w:hAnsiTheme="minorHAnsi" w:cstheme="minorBidi"/>
          <w:sz w:val="22"/>
          <w:szCs w:val="22"/>
        </w:rPr>
      </w:pPr>
      <w:hyperlink w:anchor="_Toc511117947" w:history="1">
        <w:r w:rsidR="007E2AA4" w:rsidRPr="00DE1AE7">
          <w:rPr>
            <w:rStyle w:val="Hyperlink"/>
          </w:rPr>
          <w:t>KẾT LUẬN VÀ HƯỚNG PHÁT TRIỂN</w:t>
        </w:r>
        <w:r w:rsidR="007E2AA4">
          <w:rPr>
            <w:webHidden/>
          </w:rPr>
          <w:tab/>
        </w:r>
        <w:r w:rsidR="007E2AA4">
          <w:rPr>
            <w:webHidden/>
          </w:rPr>
          <w:fldChar w:fldCharType="begin"/>
        </w:r>
        <w:r w:rsidR="007E2AA4">
          <w:rPr>
            <w:webHidden/>
          </w:rPr>
          <w:instrText xml:space="preserve"> PAGEREF _Toc511117947 \h </w:instrText>
        </w:r>
        <w:r w:rsidR="007E2AA4">
          <w:rPr>
            <w:webHidden/>
          </w:rPr>
        </w:r>
        <w:r w:rsidR="007E2AA4">
          <w:rPr>
            <w:webHidden/>
          </w:rPr>
          <w:fldChar w:fldCharType="separate"/>
        </w:r>
        <w:r w:rsidR="007E2AA4">
          <w:rPr>
            <w:webHidden/>
          </w:rPr>
          <w:t>16</w:t>
        </w:r>
        <w:r w:rsidR="007E2AA4">
          <w:rPr>
            <w:webHidden/>
          </w:rPr>
          <w:fldChar w:fldCharType="end"/>
        </w:r>
      </w:hyperlink>
    </w:p>
    <w:p w14:paraId="47B38299" w14:textId="77777777" w:rsidR="007E2AA4" w:rsidRDefault="004A65E2">
      <w:pPr>
        <w:pStyle w:val="TOC1"/>
        <w:rPr>
          <w:rFonts w:asciiTheme="minorHAnsi" w:eastAsiaTheme="minorEastAsia" w:hAnsiTheme="minorHAnsi" w:cstheme="minorBidi"/>
          <w:sz w:val="22"/>
          <w:szCs w:val="22"/>
        </w:rPr>
      </w:pPr>
      <w:hyperlink w:anchor="_Toc511117948" w:history="1">
        <w:r w:rsidR="007E2AA4" w:rsidRPr="00DE1AE7">
          <w:rPr>
            <w:rStyle w:val="Hyperlink"/>
          </w:rPr>
          <w:t>TÀI LIỆU THAM KHẢO</w:t>
        </w:r>
        <w:r w:rsidR="007E2AA4">
          <w:rPr>
            <w:webHidden/>
          </w:rPr>
          <w:tab/>
        </w:r>
        <w:r w:rsidR="007E2AA4">
          <w:rPr>
            <w:webHidden/>
          </w:rPr>
          <w:fldChar w:fldCharType="begin"/>
        </w:r>
        <w:r w:rsidR="007E2AA4">
          <w:rPr>
            <w:webHidden/>
          </w:rPr>
          <w:instrText xml:space="preserve"> PAGEREF _Toc511117948 \h </w:instrText>
        </w:r>
        <w:r w:rsidR="007E2AA4">
          <w:rPr>
            <w:webHidden/>
          </w:rPr>
        </w:r>
        <w:r w:rsidR="007E2AA4">
          <w:rPr>
            <w:webHidden/>
          </w:rPr>
          <w:fldChar w:fldCharType="separate"/>
        </w:r>
        <w:r w:rsidR="007E2AA4">
          <w:rPr>
            <w:webHidden/>
          </w:rPr>
          <w:t>17</w:t>
        </w:r>
        <w:r w:rsidR="007E2AA4">
          <w:rPr>
            <w:webHidden/>
          </w:rPr>
          <w:fldChar w:fldCharType="end"/>
        </w:r>
      </w:hyperlink>
    </w:p>
    <w:p w14:paraId="4CA601F2" w14:textId="77777777" w:rsidR="007E2AA4" w:rsidRDefault="004A65E2">
      <w:pPr>
        <w:pStyle w:val="TOC1"/>
        <w:rPr>
          <w:rFonts w:asciiTheme="minorHAnsi" w:eastAsiaTheme="minorEastAsia" w:hAnsiTheme="minorHAnsi" w:cstheme="minorBidi"/>
          <w:sz w:val="22"/>
          <w:szCs w:val="22"/>
        </w:rPr>
      </w:pPr>
      <w:hyperlink w:anchor="_Toc511117949" w:history="1">
        <w:r w:rsidR="007E2AA4" w:rsidRPr="00DE1AE7">
          <w:rPr>
            <w:rStyle w:val="Hyperlink"/>
          </w:rPr>
          <w:t>PHỤ LỤC</w:t>
        </w:r>
        <w:r w:rsidR="007E2AA4">
          <w:rPr>
            <w:webHidden/>
          </w:rPr>
          <w:tab/>
        </w:r>
        <w:r w:rsidR="007E2AA4">
          <w:rPr>
            <w:webHidden/>
          </w:rPr>
          <w:fldChar w:fldCharType="begin"/>
        </w:r>
        <w:r w:rsidR="007E2AA4">
          <w:rPr>
            <w:webHidden/>
          </w:rPr>
          <w:instrText xml:space="preserve"> PAGEREF _Toc511117949 \h </w:instrText>
        </w:r>
        <w:r w:rsidR="007E2AA4">
          <w:rPr>
            <w:webHidden/>
          </w:rPr>
        </w:r>
        <w:r w:rsidR="007E2AA4">
          <w:rPr>
            <w:webHidden/>
          </w:rPr>
          <w:fldChar w:fldCharType="separate"/>
        </w:r>
        <w:r w:rsidR="007E2AA4">
          <w:rPr>
            <w:webHidden/>
          </w:rPr>
          <w:t>18</w:t>
        </w:r>
        <w:r w:rsidR="007E2AA4">
          <w:rPr>
            <w:webHidden/>
          </w:rPr>
          <w:fldChar w:fldCharType="end"/>
        </w:r>
      </w:hyperlink>
    </w:p>
    <w:p w14:paraId="17A57D01" w14:textId="77777777" w:rsidR="00FE5128" w:rsidRDefault="00791320" w:rsidP="00E6081B">
      <w:pPr>
        <w:rPr>
          <w:noProof/>
        </w:rPr>
      </w:pPr>
      <w:r>
        <w:rPr>
          <w:noProof/>
        </w:rPr>
        <w:fldChar w:fldCharType="end"/>
      </w:r>
    </w:p>
    <w:p w14:paraId="42B94BE8" w14:textId="77777777" w:rsidR="00FE5128" w:rsidRDefault="00FE5128" w:rsidP="00FE5128">
      <w:pPr>
        <w:rPr>
          <w:noProof/>
        </w:rPr>
      </w:pPr>
      <w:r>
        <w:rPr>
          <w:noProof/>
        </w:rPr>
        <w:br w:type="page"/>
      </w:r>
    </w:p>
    <w:p w14:paraId="59A1D421" w14:textId="77777777" w:rsidR="00B43BD0" w:rsidRDefault="00511681" w:rsidP="00B43BD0">
      <w:pPr>
        <w:pStyle w:val="Heading1"/>
        <w:numPr>
          <w:ilvl w:val="0"/>
          <w:numId w:val="0"/>
        </w:numPr>
      </w:pPr>
      <w:bookmarkStart w:id="6" w:name="_Toc511117914"/>
      <w:r>
        <w:lastRenderedPageBreak/>
        <w:t>DANH MỤC CÁC HÌNH VẼ</w:t>
      </w:r>
      <w:bookmarkEnd w:id="6"/>
    </w:p>
    <w:p w14:paraId="3053CF74" w14:textId="77777777" w:rsidR="007E2AA4"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511117950" w:history="1">
        <w:r w:rsidR="007E2AA4" w:rsidRPr="00925C11">
          <w:rPr>
            <w:rStyle w:val="Hyperlink"/>
            <w:noProof/>
          </w:rPr>
          <w:t>Hình 1</w:t>
        </w:r>
        <w:r w:rsidR="007E2AA4" w:rsidRPr="00925C11">
          <w:rPr>
            <w:rStyle w:val="Hyperlink"/>
            <w:noProof/>
          </w:rPr>
          <w:noBreakHyphen/>
          <w:t>1 Thao tác cập nhật mục lục</w:t>
        </w:r>
        <w:r w:rsidR="007E2AA4">
          <w:rPr>
            <w:noProof/>
            <w:webHidden/>
          </w:rPr>
          <w:tab/>
        </w:r>
        <w:r w:rsidR="007E2AA4">
          <w:rPr>
            <w:noProof/>
            <w:webHidden/>
          </w:rPr>
          <w:fldChar w:fldCharType="begin"/>
        </w:r>
        <w:r w:rsidR="007E2AA4">
          <w:rPr>
            <w:noProof/>
            <w:webHidden/>
          </w:rPr>
          <w:instrText xml:space="preserve"> PAGEREF _Toc511117950 \h </w:instrText>
        </w:r>
        <w:r w:rsidR="007E2AA4">
          <w:rPr>
            <w:noProof/>
            <w:webHidden/>
          </w:rPr>
        </w:r>
        <w:r w:rsidR="007E2AA4">
          <w:rPr>
            <w:noProof/>
            <w:webHidden/>
          </w:rPr>
          <w:fldChar w:fldCharType="separate"/>
        </w:r>
        <w:r w:rsidR="007E2AA4">
          <w:rPr>
            <w:noProof/>
            <w:webHidden/>
          </w:rPr>
          <w:t>3</w:t>
        </w:r>
        <w:r w:rsidR="007E2AA4">
          <w:rPr>
            <w:noProof/>
            <w:webHidden/>
          </w:rPr>
          <w:fldChar w:fldCharType="end"/>
        </w:r>
      </w:hyperlink>
    </w:p>
    <w:p w14:paraId="1A4A6A56" w14:textId="77777777" w:rsidR="007E2AA4" w:rsidRDefault="004A65E2">
      <w:pPr>
        <w:pStyle w:val="TableofFigures"/>
        <w:tabs>
          <w:tab w:val="right" w:leader="dot" w:pos="8778"/>
        </w:tabs>
        <w:rPr>
          <w:rFonts w:asciiTheme="minorHAnsi" w:eastAsiaTheme="minorEastAsia" w:hAnsiTheme="minorHAnsi" w:cstheme="minorBidi"/>
          <w:noProof/>
          <w:sz w:val="22"/>
          <w:szCs w:val="22"/>
        </w:rPr>
      </w:pPr>
      <w:hyperlink w:anchor="_Toc511117951" w:history="1">
        <w:r w:rsidR="007E2AA4" w:rsidRPr="00925C11">
          <w:rPr>
            <w:rStyle w:val="Hyperlink"/>
            <w:noProof/>
          </w:rPr>
          <w:t>Hình 2</w:t>
        </w:r>
        <w:r w:rsidR="007E2AA4" w:rsidRPr="00925C11">
          <w:rPr>
            <w:rStyle w:val="Hyperlink"/>
            <w:noProof/>
          </w:rPr>
          <w:noBreakHyphen/>
          <w:t>1 Cách chèn nhãn cho hình</w:t>
        </w:r>
        <w:r w:rsidR="007E2AA4">
          <w:rPr>
            <w:noProof/>
            <w:webHidden/>
          </w:rPr>
          <w:tab/>
        </w:r>
        <w:r w:rsidR="007E2AA4">
          <w:rPr>
            <w:noProof/>
            <w:webHidden/>
          </w:rPr>
          <w:fldChar w:fldCharType="begin"/>
        </w:r>
        <w:r w:rsidR="007E2AA4">
          <w:rPr>
            <w:noProof/>
            <w:webHidden/>
          </w:rPr>
          <w:instrText xml:space="preserve"> PAGEREF _Toc511117951 \h </w:instrText>
        </w:r>
        <w:r w:rsidR="007E2AA4">
          <w:rPr>
            <w:noProof/>
            <w:webHidden/>
          </w:rPr>
        </w:r>
        <w:r w:rsidR="007E2AA4">
          <w:rPr>
            <w:noProof/>
            <w:webHidden/>
          </w:rPr>
          <w:fldChar w:fldCharType="separate"/>
        </w:r>
        <w:r w:rsidR="007E2AA4">
          <w:rPr>
            <w:noProof/>
            <w:webHidden/>
          </w:rPr>
          <w:t>5</w:t>
        </w:r>
        <w:r w:rsidR="007E2AA4">
          <w:rPr>
            <w:noProof/>
            <w:webHidden/>
          </w:rPr>
          <w:fldChar w:fldCharType="end"/>
        </w:r>
      </w:hyperlink>
    </w:p>
    <w:p w14:paraId="33DE2CE0" w14:textId="77777777" w:rsidR="007E2AA4" w:rsidRDefault="004A65E2">
      <w:pPr>
        <w:pStyle w:val="TableofFigures"/>
        <w:tabs>
          <w:tab w:val="right" w:leader="dot" w:pos="8778"/>
        </w:tabs>
        <w:rPr>
          <w:rFonts w:asciiTheme="minorHAnsi" w:eastAsiaTheme="minorEastAsia" w:hAnsiTheme="minorHAnsi" w:cstheme="minorBidi"/>
          <w:noProof/>
          <w:sz w:val="22"/>
          <w:szCs w:val="22"/>
        </w:rPr>
      </w:pPr>
      <w:hyperlink w:anchor="_Toc511117952" w:history="1">
        <w:r w:rsidR="007E2AA4" w:rsidRPr="00925C11">
          <w:rPr>
            <w:rStyle w:val="Hyperlink"/>
            <w:noProof/>
          </w:rPr>
          <w:t>Hình 2</w:t>
        </w:r>
        <w:r w:rsidR="007E2AA4" w:rsidRPr="00925C11">
          <w:rPr>
            <w:rStyle w:val="Hyperlink"/>
            <w:noProof/>
          </w:rPr>
          <w:noBreakHyphen/>
          <w:t>2 Cách tạo một nhãn mới</w:t>
        </w:r>
        <w:r w:rsidR="007E2AA4">
          <w:rPr>
            <w:noProof/>
            <w:webHidden/>
          </w:rPr>
          <w:tab/>
        </w:r>
        <w:r w:rsidR="007E2AA4">
          <w:rPr>
            <w:noProof/>
            <w:webHidden/>
          </w:rPr>
          <w:fldChar w:fldCharType="begin"/>
        </w:r>
        <w:r w:rsidR="007E2AA4">
          <w:rPr>
            <w:noProof/>
            <w:webHidden/>
          </w:rPr>
          <w:instrText xml:space="preserve"> PAGEREF _Toc511117952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6D6C59B9" w14:textId="77777777" w:rsidR="007E2AA4" w:rsidRDefault="004A65E2">
      <w:pPr>
        <w:pStyle w:val="TableofFigures"/>
        <w:tabs>
          <w:tab w:val="right" w:leader="dot" w:pos="8778"/>
        </w:tabs>
        <w:rPr>
          <w:rFonts w:asciiTheme="minorHAnsi" w:eastAsiaTheme="minorEastAsia" w:hAnsiTheme="minorHAnsi" w:cstheme="minorBidi"/>
          <w:noProof/>
          <w:sz w:val="22"/>
          <w:szCs w:val="22"/>
        </w:rPr>
      </w:pPr>
      <w:hyperlink w:anchor="_Toc511117953" w:history="1">
        <w:r w:rsidR="007E2AA4" w:rsidRPr="00925C11">
          <w:rPr>
            <w:rStyle w:val="Hyperlink"/>
            <w:noProof/>
          </w:rPr>
          <w:t>Hình 2</w:t>
        </w:r>
        <w:r w:rsidR="007E2AA4" w:rsidRPr="00925C11">
          <w:rPr>
            <w:rStyle w:val="Hyperlink"/>
            <w:noProof/>
          </w:rPr>
          <w:noBreakHyphen/>
          <w:t>3 Cách tham chiếu đến một nhãn</w:t>
        </w:r>
        <w:r w:rsidR="007E2AA4">
          <w:rPr>
            <w:noProof/>
            <w:webHidden/>
          </w:rPr>
          <w:tab/>
        </w:r>
        <w:r w:rsidR="007E2AA4">
          <w:rPr>
            <w:noProof/>
            <w:webHidden/>
          </w:rPr>
          <w:fldChar w:fldCharType="begin"/>
        </w:r>
        <w:r w:rsidR="007E2AA4">
          <w:rPr>
            <w:noProof/>
            <w:webHidden/>
          </w:rPr>
          <w:instrText xml:space="preserve"> PAGEREF _Toc511117953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70BB11EE" w14:textId="77777777" w:rsidR="007E2AA4" w:rsidRDefault="004A65E2">
      <w:pPr>
        <w:pStyle w:val="TableofFigures"/>
        <w:tabs>
          <w:tab w:val="right" w:leader="dot" w:pos="8778"/>
        </w:tabs>
        <w:rPr>
          <w:rFonts w:asciiTheme="minorHAnsi" w:eastAsiaTheme="minorEastAsia" w:hAnsiTheme="minorHAnsi" w:cstheme="minorBidi"/>
          <w:noProof/>
          <w:sz w:val="22"/>
          <w:szCs w:val="22"/>
        </w:rPr>
      </w:pPr>
      <w:hyperlink w:anchor="_Toc511117954" w:history="1">
        <w:r w:rsidR="007E2AA4" w:rsidRPr="00925C11">
          <w:rPr>
            <w:rStyle w:val="Hyperlink"/>
            <w:noProof/>
          </w:rPr>
          <w:t>Hình 2</w:t>
        </w:r>
        <w:r w:rsidR="007E2AA4" w:rsidRPr="00925C11">
          <w:rPr>
            <w:rStyle w:val="Hyperlink"/>
            <w:noProof/>
          </w:rPr>
          <w:noBreakHyphen/>
          <w:t>4 Quản lý tài liệu tham khảo</w:t>
        </w:r>
        <w:r w:rsidR="007E2AA4">
          <w:rPr>
            <w:noProof/>
            <w:webHidden/>
          </w:rPr>
          <w:tab/>
        </w:r>
        <w:r w:rsidR="007E2AA4">
          <w:rPr>
            <w:noProof/>
            <w:webHidden/>
          </w:rPr>
          <w:fldChar w:fldCharType="begin"/>
        </w:r>
        <w:r w:rsidR="007E2AA4">
          <w:rPr>
            <w:noProof/>
            <w:webHidden/>
          </w:rPr>
          <w:instrText xml:space="preserve"> PAGEREF _Toc511117954 \h </w:instrText>
        </w:r>
        <w:r w:rsidR="007E2AA4">
          <w:rPr>
            <w:noProof/>
            <w:webHidden/>
          </w:rPr>
        </w:r>
        <w:r w:rsidR="007E2AA4">
          <w:rPr>
            <w:noProof/>
            <w:webHidden/>
          </w:rPr>
          <w:fldChar w:fldCharType="separate"/>
        </w:r>
        <w:r w:rsidR="007E2AA4">
          <w:rPr>
            <w:noProof/>
            <w:webHidden/>
          </w:rPr>
          <w:t>7</w:t>
        </w:r>
        <w:r w:rsidR="007E2AA4">
          <w:rPr>
            <w:noProof/>
            <w:webHidden/>
          </w:rPr>
          <w:fldChar w:fldCharType="end"/>
        </w:r>
      </w:hyperlink>
    </w:p>
    <w:p w14:paraId="53ABBDE3" w14:textId="77777777" w:rsidR="007E2AA4" w:rsidRDefault="004A65E2">
      <w:pPr>
        <w:pStyle w:val="TableofFigures"/>
        <w:tabs>
          <w:tab w:val="right" w:leader="dot" w:pos="8778"/>
        </w:tabs>
        <w:rPr>
          <w:rFonts w:asciiTheme="minorHAnsi" w:eastAsiaTheme="minorEastAsia" w:hAnsiTheme="minorHAnsi" w:cstheme="minorBidi"/>
          <w:noProof/>
          <w:sz w:val="22"/>
          <w:szCs w:val="22"/>
        </w:rPr>
      </w:pPr>
      <w:hyperlink w:anchor="_Toc511117955" w:history="1">
        <w:r w:rsidR="007E2AA4" w:rsidRPr="00925C11">
          <w:rPr>
            <w:rStyle w:val="Hyperlink"/>
            <w:noProof/>
          </w:rPr>
          <w:t>Hình 2</w:t>
        </w:r>
        <w:r w:rsidR="007E2AA4" w:rsidRPr="00925C11">
          <w:rPr>
            <w:rStyle w:val="Hyperlink"/>
            <w:noProof/>
          </w:rPr>
          <w:noBreakHyphen/>
          <w:t>5 Tạo mới một tài liệu tham khảo</w:t>
        </w:r>
        <w:r w:rsidR="007E2AA4">
          <w:rPr>
            <w:noProof/>
            <w:webHidden/>
          </w:rPr>
          <w:tab/>
        </w:r>
        <w:r w:rsidR="007E2AA4">
          <w:rPr>
            <w:noProof/>
            <w:webHidden/>
          </w:rPr>
          <w:fldChar w:fldCharType="begin"/>
        </w:r>
        <w:r w:rsidR="007E2AA4">
          <w:rPr>
            <w:noProof/>
            <w:webHidden/>
          </w:rPr>
          <w:instrText xml:space="preserve"> PAGEREF _Toc511117955 \h </w:instrText>
        </w:r>
        <w:r w:rsidR="007E2AA4">
          <w:rPr>
            <w:noProof/>
            <w:webHidden/>
          </w:rPr>
        </w:r>
        <w:r w:rsidR="007E2AA4">
          <w:rPr>
            <w:noProof/>
            <w:webHidden/>
          </w:rPr>
          <w:fldChar w:fldCharType="separate"/>
        </w:r>
        <w:r w:rsidR="007E2AA4">
          <w:rPr>
            <w:noProof/>
            <w:webHidden/>
          </w:rPr>
          <w:t>7</w:t>
        </w:r>
        <w:r w:rsidR="007E2AA4">
          <w:rPr>
            <w:noProof/>
            <w:webHidden/>
          </w:rPr>
          <w:fldChar w:fldCharType="end"/>
        </w:r>
      </w:hyperlink>
    </w:p>
    <w:p w14:paraId="7EA092FD" w14:textId="77777777" w:rsidR="007E2AA4" w:rsidRDefault="004A65E2">
      <w:pPr>
        <w:pStyle w:val="TableofFigures"/>
        <w:tabs>
          <w:tab w:val="right" w:leader="dot" w:pos="8778"/>
        </w:tabs>
        <w:rPr>
          <w:rFonts w:asciiTheme="minorHAnsi" w:eastAsiaTheme="minorEastAsia" w:hAnsiTheme="minorHAnsi" w:cstheme="minorBidi"/>
          <w:noProof/>
          <w:sz w:val="22"/>
          <w:szCs w:val="22"/>
        </w:rPr>
      </w:pPr>
      <w:hyperlink w:anchor="_Toc511117956" w:history="1">
        <w:r w:rsidR="007E2AA4" w:rsidRPr="00925C11">
          <w:rPr>
            <w:rStyle w:val="Hyperlink"/>
            <w:noProof/>
          </w:rPr>
          <w:t>Hình 2</w:t>
        </w:r>
        <w:r w:rsidR="007E2AA4" w:rsidRPr="00925C11">
          <w:rPr>
            <w:rStyle w:val="Hyperlink"/>
            <w:noProof/>
          </w:rPr>
          <w:noBreakHyphen/>
          <w:t>6 Thêm chi tiết tài liệu tham khảo</w:t>
        </w:r>
        <w:r w:rsidR="007E2AA4">
          <w:rPr>
            <w:noProof/>
            <w:webHidden/>
          </w:rPr>
          <w:tab/>
        </w:r>
        <w:r w:rsidR="007E2AA4">
          <w:rPr>
            <w:noProof/>
            <w:webHidden/>
          </w:rPr>
          <w:fldChar w:fldCharType="begin"/>
        </w:r>
        <w:r w:rsidR="007E2AA4">
          <w:rPr>
            <w:noProof/>
            <w:webHidden/>
          </w:rPr>
          <w:instrText xml:space="preserve"> PAGEREF _Toc511117956 \h </w:instrText>
        </w:r>
        <w:r w:rsidR="007E2AA4">
          <w:rPr>
            <w:noProof/>
            <w:webHidden/>
          </w:rPr>
        </w:r>
        <w:r w:rsidR="007E2AA4">
          <w:rPr>
            <w:noProof/>
            <w:webHidden/>
          </w:rPr>
          <w:fldChar w:fldCharType="separate"/>
        </w:r>
        <w:r w:rsidR="007E2AA4">
          <w:rPr>
            <w:noProof/>
            <w:webHidden/>
          </w:rPr>
          <w:t>8</w:t>
        </w:r>
        <w:r w:rsidR="007E2AA4">
          <w:rPr>
            <w:noProof/>
            <w:webHidden/>
          </w:rPr>
          <w:fldChar w:fldCharType="end"/>
        </w:r>
      </w:hyperlink>
    </w:p>
    <w:p w14:paraId="7133F8D5" w14:textId="77777777" w:rsidR="007E2AA4" w:rsidRDefault="004A65E2">
      <w:pPr>
        <w:pStyle w:val="TableofFigures"/>
        <w:tabs>
          <w:tab w:val="right" w:leader="dot" w:pos="8778"/>
        </w:tabs>
        <w:rPr>
          <w:rFonts w:asciiTheme="minorHAnsi" w:eastAsiaTheme="minorEastAsia" w:hAnsiTheme="minorHAnsi" w:cstheme="minorBidi"/>
          <w:noProof/>
          <w:sz w:val="22"/>
          <w:szCs w:val="22"/>
        </w:rPr>
      </w:pPr>
      <w:hyperlink w:anchor="_Toc511117957" w:history="1">
        <w:r w:rsidR="007E2AA4" w:rsidRPr="00925C11">
          <w:rPr>
            <w:rStyle w:val="Hyperlink"/>
            <w:noProof/>
          </w:rPr>
          <w:t>Hình 2</w:t>
        </w:r>
        <w:r w:rsidR="007E2AA4" w:rsidRPr="00925C11">
          <w:rPr>
            <w:rStyle w:val="Hyperlink"/>
            <w:noProof/>
          </w:rPr>
          <w:noBreakHyphen/>
          <w:t>7 Thêm tài liệu tham khảo vào danh sách</w:t>
        </w:r>
        <w:r w:rsidR="007E2AA4">
          <w:rPr>
            <w:noProof/>
            <w:webHidden/>
          </w:rPr>
          <w:tab/>
        </w:r>
        <w:r w:rsidR="007E2AA4">
          <w:rPr>
            <w:noProof/>
            <w:webHidden/>
          </w:rPr>
          <w:fldChar w:fldCharType="begin"/>
        </w:r>
        <w:r w:rsidR="007E2AA4">
          <w:rPr>
            <w:noProof/>
            <w:webHidden/>
          </w:rPr>
          <w:instrText xml:space="preserve"> PAGEREF _Toc511117957 \h </w:instrText>
        </w:r>
        <w:r w:rsidR="007E2AA4">
          <w:rPr>
            <w:noProof/>
            <w:webHidden/>
          </w:rPr>
        </w:r>
        <w:r w:rsidR="007E2AA4">
          <w:rPr>
            <w:noProof/>
            <w:webHidden/>
          </w:rPr>
          <w:fldChar w:fldCharType="separate"/>
        </w:r>
        <w:r w:rsidR="007E2AA4">
          <w:rPr>
            <w:noProof/>
            <w:webHidden/>
          </w:rPr>
          <w:t>8</w:t>
        </w:r>
        <w:r w:rsidR="007E2AA4">
          <w:rPr>
            <w:noProof/>
            <w:webHidden/>
          </w:rPr>
          <w:fldChar w:fldCharType="end"/>
        </w:r>
      </w:hyperlink>
    </w:p>
    <w:p w14:paraId="71DDE635" w14:textId="77777777" w:rsidR="007E2AA4" w:rsidRDefault="004A65E2">
      <w:pPr>
        <w:pStyle w:val="TableofFigures"/>
        <w:tabs>
          <w:tab w:val="right" w:leader="dot" w:pos="8778"/>
        </w:tabs>
        <w:rPr>
          <w:rFonts w:asciiTheme="minorHAnsi" w:eastAsiaTheme="minorEastAsia" w:hAnsiTheme="minorHAnsi" w:cstheme="minorBidi"/>
          <w:noProof/>
          <w:sz w:val="22"/>
          <w:szCs w:val="22"/>
        </w:rPr>
      </w:pPr>
      <w:hyperlink w:anchor="_Toc511117958" w:history="1">
        <w:r w:rsidR="007E2AA4" w:rsidRPr="00925C11">
          <w:rPr>
            <w:rStyle w:val="Hyperlink"/>
            <w:noProof/>
          </w:rPr>
          <w:t>Hình 2</w:t>
        </w:r>
        <w:r w:rsidR="007E2AA4" w:rsidRPr="00925C11">
          <w:rPr>
            <w:rStyle w:val="Hyperlink"/>
            <w:noProof/>
          </w:rPr>
          <w:noBreakHyphen/>
          <w:t>8 Chọn kiểu hiển thị tài liệu tham khảo</w:t>
        </w:r>
        <w:r w:rsidR="007E2AA4">
          <w:rPr>
            <w:noProof/>
            <w:webHidden/>
          </w:rPr>
          <w:tab/>
        </w:r>
        <w:r w:rsidR="007E2AA4">
          <w:rPr>
            <w:noProof/>
            <w:webHidden/>
          </w:rPr>
          <w:fldChar w:fldCharType="begin"/>
        </w:r>
        <w:r w:rsidR="007E2AA4">
          <w:rPr>
            <w:noProof/>
            <w:webHidden/>
          </w:rPr>
          <w:instrText xml:space="preserve"> PAGEREF _Toc511117958 \h </w:instrText>
        </w:r>
        <w:r w:rsidR="007E2AA4">
          <w:rPr>
            <w:noProof/>
            <w:webHidden/>
          </w:rPr>
        </w:r>
        <w:r w:rsidR="007E2AA4">
          <w:rPr>
            <w:noProof/>
            <w:webHidden/>
          </w:rPr>
          <w:fldChar w:fldCharType="separate"/>
        </w:r>
        <w:r w:rsidR="007E2AA4">
          <w:rPr>
            <w:noProof/>
            <w:webHidden/>
          </w:rPr>
          <w:t>9</w:t>
        </w:r>
        <w:r w:rsidR="007E2AA4">
          <w:rPr>
            <w:noProof/>
            <w:webHidden/>
          </w:rPr>
          <w:fldChar w:fldCharType="end"/>
        </w:r>
      </w:hyperlink>
    </w:p>
    <w:p w14:paraId="68D56F92" w14:textId="77777777" w:rsidR="007E2AA4" w:rsidRDefault="004A65E2">
      <w:pPr>
        <w:pStyle w:val="TableofFigures"/>
        <w:tabs>
          <w:tab w:val="right" w:leader="dot" w:pos="8778"/>
        </w:tabs>
        <w:rPr>
          <w:rFonts w:asciiTheme="minorHAnsi" w:eastAsiaTheme="minorEastAsia" w:hAnsiTheme="minorHAnsi" w:cstheme="minorBidi"/>
          <w:noProof/>
          <w:sz w:val="22"/>
          <w:szCs w:val="22"/>
        </w:rPr>
      </w:pPr>
      <w:hyperlink w:anchor="_Toc511117959" w:history="1">
        <w:r w:rsidR="007E2AA4" w:rsidRPr="00925C11">
          <w:rPr>
            <w:rStyle w:val="Hyperlink"/>
            <w:noProof/>
          </w:rPr>
          <w:t>Hình 2</w:t>
        </w:r>
        <w:r w:rsidR="007E2AA4" w:rsidRPr="00925C11">
          <w:rPr>
            <w:rStyle w:val="Hyperlink"/>
            <w:noProof/>
          </w:rPr>
          <w:noBreakHyphen/>
          <w:t>9 Thêm một tài liệu tham khảo vào văn bản.</w:t>
        </w:r>
        <w:r w:rsidR="007E2AA4">
          <w:rPr>
            <w:noProof/>
            <w:webHidden/>
          </w:rPr>
          <w:tab/>
        </w:r>
        <w:r w:rsidR="007E2AA4">
          <w:rPr>
            <w:noProof/>
            <w:webHidden/>
          </w:rPr>
          <w:fldChar w:fldCharType="begin"/>
        </w:r>
        <w:r w:rsidR="007E2AA4">
          <w:rPr>
            <w:noProof/>
            <w:webHidden/>
          </w:rPr>
          <w:instrText xml:space="preserve"> PAGEREF _Toc511117959 \h </w:instrText>
        </w:r>
        <w:r w:rsidR="007E2AA4">
          <w:rPr>
            <w:noProof/>
            <w:webHidden/>
          </w:rPr>
        </w:r>
        <w:r w:rsidR="007E2AA4">
          <w:rPr>
            <w:noProof/>
            <w:webHidden/>
          </w:rPr>
          <w:fldChar w:fldCharType="separate"/>
        </w:r>
        <w:r w:rsidR="007E2AA4">
          <w:rPr>
            <w:noProof/>
            <w:webHidden/>
          </w:rPr>
          <w:t>9</w:t>
        </w:r>
        <w:r w:rsidR="007E2AA4">
          <w:rPr>
            <w:noProof/>
            <w:webHidden/>
          </w:rPr>
          <w:fldChar w:fldCharType="end"/>
        </w:r>
      </w:hyperlink>
    </w:p>
    <w:p w14:paraId="5F2618AB" w14:textId="77777777" w:rsidR="007E2AA4" w:rsidRDefault="004A65E2">
      <w:pPr>
        <w:pStyle w:val="TableofFigures"/>
        <w:tabs>
          <w:tab w:val="right" w:leader="dot" w:pos="8778"/>
        </w:tabs>
        <w:rPr>
          <w:rFonts w:asciiTheme="minorHAnsi" w:eastAsiaTheme="minorEastAsia" w:hAnsiTheme="minorHAnsi" w:cstheme="minorBidi"/>
          <w:noProof/>
          <w:sz w:val="22"/>
          <w:szCs w:val="22"/>
        </w:rPr>
      </w:pPr>
      <w:hyperlink w:anchor="_Toc511117960" w:history="1">
        <w:r w:rsidR="007E2AA4" w:rsidRPr="00925C11">
          <w:rPr>
            <w:rStyle w:val="Hyperlink"/>
            <w:noProof/>
          </w:rPr>
          <w:t>Hình 2</w:t>
        </w:r>
        <w:r w:rsidR="007E2AA4" w:rsidRPr="00925C11">
          <w:rPr>
            <w:rStyle w:val="Hyperlink"/>
            <w:noProof/>
          </w:rPr>
          <w:noBreakHyphen/>
          <w:t>10 Thêm danh sách các tài liệu tham khảo</w:t>
        </w:r>
        <w:r w:rsidR="007E2AA4">
          <w:rPr>
            <w:noProof/>
            <w:webHidden/>
          </w:rPr>
          <w:tab/>
        </w:r>
        <w:r w:rsidR="007E2AA4">
          <w:rPr>
            <w:noProof/>
            <w:webHidden/>
          </w:rPr>
          <w:fldChar w:fldCharType="begin"/>
        </w:r>
        <w:r w:rsidR="007E2AA4">
          <w:rPr>
            <w:noProof/>
            <w:webHidden/>
          </w:rPr>
          <w:instrText xml:space="preserve"> PAGEREF _Toc511117960 \h </w:instrText>
        </w:r>
        <w:r w:rsidR="007E2AA4">
          <w:rPr>
            <w:noProof/>
            <w:webHidden/>
          </w:rPr>
        </w:r>
        <w:r w:rsidR="007E2AA4">
          <w:rPr>
            <w:noProof/>
            <w:webHidden/>
          </w:rPr>
          <w:fldChar w:fldCharType="separate"/>
        </w:r>
        <w:r w:rsidR="007E2AA4">
          <w:rPr>
            <w:noProof/>
            <w:webHidden/>
          </w:rPr>
          <w:t>10</w:t>
        </w:r>
        <w:r w:rsidR="007E2AA4">
          <w:rPr>
            <w:noProof/>
            <w:webHidden/>
          </w:rPr>
          <w:fldChar w:fldCharType="end"/>
        </w:r>
      </w:hyperlink>
    </w:p>
    <w:p w14:paraId="538D2FC9" w14:textId="77777777" w:rsidR="007E2AA4" w:rsidRDefault="004A65E2">
      <w:pPr>
        <w:pStyle w:val="TableofFigures"/>
        <w:tabs>
          <w:tab w:val="right" w:leader="dot" w:pos="8778"/>
        </w:tabs>
        <w:rPr>
          <w:rFonts w:asciiTheme="minorHAnsi" w:eastAsiaTheme="minorEastAsia" w:hAnsiTheme="minorHAnsi" w:cstheme="minorBidi"/>
          <w:noProof/>
          <w:sz w:val="22"/>
          <w:szCs w:val="22"/>
        </w:rPr>
      </w:pPr>
      <w:hyperlink w:anchor="_Toc511117961" w:history="1">
        <w:r w:rsidR="007E2AA4" w:rsidRPr="00925C11">
          <w:rPr>
            <w:rStyle w:val="Hyperlink"/>
            <w:noProof/>
          </w:rPr>
          <w:t>Hình 2</w:t>
        </w:r>
        <w:r w:rsidR="007E2AA4" w:rsidRPr="00925C11">
          <w:rPr>
            <w:rStyle w:val="Hyperlink"/>
            <w:noProof/>
          </w:rPr>
          <w:noBreakHyphen/>
          <w:t>11 Cập nhật danh sách tài liệu tham khảo</w:t>
        </w:r>
        <w:r w:rsidR="007E2AA4">
          <w:rPr>
            <w:noProof/>
            <w:webHidden/>
          </w:rPr>
          <w:tab/>
        </w:r>
        <w:r w:rsidR="007E2AA4">
          <w:rPr>
            <w:noProof/>
            <w:webHidden/>
          </w:rPr>
          <w:fldChar w:fldCharType="begin"/>
        </w:r>
        <w:r w:rsidR="007E2AA4">
          <w:rPr>
            <w:noProof/>
            <w:webHidden/>
          </w:rPr>
          <w:instrText xml:space="preserve"> PAGEREF _Toc511117961 \h </w:instrText>
        </w:r>
        <w:r w:rsidR="007E2AA4">
          <w:rPr>
            <w:noProof/>
            <w:webHidden/>
          </w:rPr>
        </w:r>
        <w:r w:rsidR="007E2AA4">
          <w:rPr>
            <w:noProof/>
            <w:webHidden/>
          </w:rPr>
          <w:fldChar w:fldCharType="separate"/>
        </w:r>
        <w:r w:rsidR="007E2AA4">
          <w:rPr>
            <w:noProof/>
            <w:webHidden/>
          </w:rPr>
          <w:t>10</w:t>
        </w:r>
        <w:r w:rsidR="007E2AA4">
          <w:rPr>
            <w:noProof/>
            <w:webHidden/>
          </w:rPr>
          <w:fldChar w:fldCharType="end"/>
        </w:r>
      </w:hyperlink>
    </w:p>
    <w:p w14:paraId="6A6F1FCA" w14:textId="77777777" w:rsidR="007E2AA4" w:rsidRDefault="004A65E2">
      <w:pPr>
        <w:pStyle w:val="TableofFigures"/>
        <w:tabs>
          <w:tab w:val="right" w:leader="dot" w:pos="8778"/>
        </w:tabs>
        <w:rPr>
          <w:rFonts w:asciiTheme="minorHAnsi" w:eastAsiaTheme="minorEastAsia" w:hAnsiTheme="minorHAnsi" w:cstheme="minorBidi"/>
          <w:noProof/>
          <w:sz w:val="22"/>
          <w:szCs w:val="22"/>
        </w:rPr>
      </w:pPr>
      <w:hyperlink w:anchor="_Toc511117962" w:history="1">
        <w:r w:rsidR="007E2AA4" w:rsidRPr="00925C11">
          <w:rPr>
            <w:rStyle w:val="Hyperlink"/>
            <w:noProof/>
          </w:rPr>
          <w:t>Hình 2</w:t>
        </w:r>
        <w:r w:rsidR="007E2AA4" w:rsidRPr="00925C11">
          <w:rPr>
            <w:rStyle w:val="Hyperlink"/>
            <w:noProof/>
          </w:rPr>
          <w:noBreakHyphen/>
          <w:t>12 Chỉnh sửa định dạng hiển thị danh sách các tài liệu tham khảo</w:t>
        </w:r>
        <w:r w:rsidR="007E2AA4">
          <w:rPr>
            <w:noProof/>
            <w:webHidden/>
          </w:rPr>
          <w:tab/>
        </w:r>
        <w:r w:rsidR="007E2AA4">
          <w:rPr>
            <w:noProof/>
            <w:webHidden/>
          </w:rPr>
          <w:fldChar w:fldCharType="begin"/>
        </w:r>
        <w:r w:rsidR="007E2AA4">
          <w:rPr>
            <w:noProof/>
            <w:webHidden/>
          </w:rPr>
          <w:instrText xml:space="preserve"> PAGEREF _Toc511117962 \h </w:instrText>
        </w:r>
        <w:r w:rsidR="007E2AA4">
          <w:rPr>
            <w:noProof/>
            <w:webHidden/>
          </w:rPr>
        </w:r>
        <w:r w:rsidR="007E2AA4">
          <w:rPr>
            <w:noProof/>
            <w:webHidden/>
          </w:rPr>
          <w:fldChar w:fldCharType="separate"/>
        </w:r>
        <w:r w:rsidR="007E2AA4">
          <w:rPr>
            <w:noProof/>
            <w:webHidden/>
          </w:rPr>
          <w:t>10</w:t>
        </w:r>
        <w:r w:rsidR="007E2AA4">
          <w:rPr>
            <w:noProof/>
            <w:webHidden/>
          </w:rPr>
          <w:fldChar w:fldCharType="end"/>
        </w:r>
      </w:hyperlink>
    </w:p>
    <w:p w14:paraId="44236631" w14:textId="77777777" w:rsidR="00511681" w:rsidRDefault="00791320" w:rsidP="00511681">
      <w:r>
        <w:fldChar w:fldCharType="end"/>
      </w:r>
    </w:p>
    <w:p w14:paraId="1D144F87" w14:textId="77777777" w:rsidR="005A3C28" w:rsidRDefault="005A3C28">
      <w:pPr>
        <w:spacing w:before="0" w:line="240" w:lineRule="auto"/>
        <w:ind w:firstLine="0"/>
        <w:jc w:val="left"/>
        <w:rPr>
          <w:rFonts w:cs="Arial"/>
          <w:b/>
          <w:bCs/>
          <w:kern w:val="32"/>
          <w:sz w:val="30"/>
          <w:szCs w:val="32"/>
        </w:rPr>
      </w:pPr>
      <w:r>
        <w:br w:type="page"/>
      </w:r>
    </w:p>
    <w:p w14:paraId="2F3BACD6" w14:textId="77777777" w:rsidR="00511681" w:rsidRPr="00511681" w:rsidRDefault="00511681" w:rsidP="00511681">
      <w:pPr>
        <w:pStyle w:val="Heading1"/>
        <w:numPr>
          <w:ilvl w:val="0"/>
          <w:numId w:val="0"/>
        </w:numPr>
      </w:pPr>
      <w:bookmarkStart w:id="7" w:name="_Toc511117915"/>
      <w:r>
        <w:lastRenderedPageBreak/>
        <w:t>DANH MỤC CÁC BẢNG BIỂU</w:t>
      </w:r>
      <w:bookmarkEnd w:id="7"/>
    </w:p>
    <w:p w14:paraId="1F624976" w14:textId="77777777" w:rsidR="007E2AA4"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11117963" w:history="1">
        <w:r w:rsidR="007E2AA4" w:rsidRPr="004F635F">
          <w:rPr>
            <w:rStyle w:val="Hyperlink"/>
            <w:noProof/>
          </w:rPr>
          <w:t>Bảng 2</w:t>
        </w:r>
        <w:r w:rsidR="007E2AA4" w:rsidRPr="004F635F">
          <w:rPr>
            <w:rStyle w:val="Hyperlink"/>
            <w:noProof/>
          </w:rPr>
          <w:noBreakHyphen/>
          <w:t>1 Tên bảng</w:t>
        </w:r>
        <w:r w:rsidR="007E2AA4">
          <w:rPr>
            <w:noProof/>
            <w:webHidden/>
          </w:rPr>
          <w:tab/>
        </w:r>
        <w:r w:rsidR="007E2AA4">
          <w:rPr>
            <w:noProof/>
            <w:webHidden/>
          </w:rPr>
          <w:fldChar w:fldCharType="begin"/>
        </w:r>
        <w:r w:rsidR="007E2AA4">
          <w:rPr>
            <w:noProof/>
            <w:webHidden/>
          </w:rPr>
          <w:instrText xml:space="preserve"> PAGEREF _Toc511117963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18A904CB" w14:textId="1309BDCC" w:rsidR="003F5546" w:rsidRDefault="00791320" w:rsidP="00531F29">
      <w:r>
        <w:fldChar w:fldCharType="end"/>
      </w:r>
      <w:bookmarkStart w:id="8" w:name="_Ref262310752"/>
    </w:p>
    <w:p w14:paraId="77C2E43E" w14:textId="77777777" w:rsidR="003F5546" w:rsidRDefault="003F5546">
      <w:pPr>
        <w:spacing w:before="0" w:line="240" w:lineRule="auto"/>
        <w:ind w:firstLine="0"/>
        <w:jc w:val="left"/>
      </w:pPr>
      <w:r>
        <w:br w:type="page"/>
      </w:r>
    </w:p>
    <w:p w14:paraId="15CE21CE" w14:textId="77777777" w:rsidR="00531F29" w:rsidRDefault="003F5546" w:rsidP="00C61E4C">
      <w:pPr>
        <w:pStyle w:val="Heading1"/>
        <w:numPr>
          <w:ilvl w:val="0"/>
          <w:numId w:val="0"/>
        </w:numPr>
      </w:pPr>
      <w:r>
        <w:lastRenderedPageBreak/>
        <w:t>Danh mục các từ viết tắt</w:t>
      </w:r>
    </w:p>
    <w:tbl>
      <w:tblPr>
        <w:tblStyle w:val="TableGrid"/>
        <w:tblW w:w="0" w:type="auto"/>
        <w:tblLook w:val="04A0" w:firstRow="1" w:lastRow="0" w:firstColumn="1" w:lastColumn="0" w:noHBand="0" w:noVBand="1"/>
      </w:tblPr>
      <w:tblGrid>
        <w:gridCol w:w="541"/>
        <w:gridCol w:w="1111"/>
        <w:gridCol w:w="3163"/>
        <w:gridCol w:w="2835"/>
      </w:tblGrid>
      <w:tr w:rsidR="00C63B19" w14:paraId="68193822" w14:textId="77777777" w:rsidTr="00C61E4C">
        <w:tc>
          <w:tcPr>
            <w:tcW w:w="0" w:type="auto"/>
          </w:tcPr>
          <w:p w14:paraId="05F75111" w14:textId="68ED7781" w:rsidR="00C63B19" w:rsidRDefault="00C63B19" w:rsidP="00531F29">
            <w:pPr>
              <w:ind w:firstLine="0"/>
            </w:pPr>
            <w:r>
              <w:t>STT</w:t>
            </w:r>
          </w:p>
        </w:tc>
        <w:tc>
          <w:tcPr>
            <w:tcW w:w="0" w:type="auto"/>
          </w:tcPr>
          <w:p w14:paraId="7BEDAE99" w14:textId="41F72417" w:rsidR="00C63B19" w:rsidRDefault="00C63B19" w:rsidP="00531F29">
            <w:pPr>
              <w:ind w:firstLine="0"/>
            </w:pPr>
            <w:r>
              <w:t>Từ viết tắt</w:t>
            </w:r>
          </w:p>
        </w:tc>
        <w:tc>
          <w:tcPr>
            <w:tcW w:w="3163" w:type="dxa"/>
          </w:tcPr>
          <w:p w14:paraId="685010FA" w14:textId="6FCA8E00" w:rsidR="00C63B19" w:rsidRDefault="00C63B19" w:rsidP="00531F29">
            <w:pPr>
              <w:ind w:firstLine="0"/>
            </w:pPr>
            <w:r>
              <w:t>Từ tiếng Anh</w:t>
            </w:r>
          </w:p>
        </w:tc>
        <w:tc>
          <w:tcPr>
            <w:tcW w:w="2835" w:type="dxa"/>
          </w:tcPr>
          <w:p w14:paraId="62A82826" w14:textId="015DD55F" w:rsidR="00C63B19" w:rsidRDefault="00C63B19" w:rsidP="00531F29">
            <w:pPr>
              <w:ind w:firstLine="0"/>
            </w:pPr>
            <w:r>
              <w:t>Từ và nghĩa tiếng Việt</w:t>
            </w:r>
          </w:p>
        </w:tc>
      </w:tr>
      <w:tr w:rsidR="00C63B19" w14:paraId="20AF9833" w14:textId="77777777" w:rsidTr="00C61E4C">
        <w:tc>
          <w:tcPr>
            <w:tcW w:w="0" w:type="auto"/>
          </w:tcPr>
          <w:p w14:paraId="2A8B53A2" w14:textId="73224655" w:rsidR="00C63B19" w:rsidRDefault="00E97568" w:rsidP="00531F29">
            <w:pPr>
              <w:ind w:firstLine="0"/>
            </w:pPr>
            <w:r>
              <w:t>1</w:t>
            </w:r>
          </w:p>
        </w:tc>
        <w:tc>
          <w:tcPr>
            <w:tcW w:w="0" w:type="auto"/>
          </w:tcPr>
          <w:p w14:paraId="3E143B2E" w14:textId="1992431F" w:rsidR="00C63B19" w:rsidRDefault="00521310" w:rsidP="00531F29">
            <w:pPr>
              <w:ind w:firstLine="0"/>
            </w:pPr>
            <w:r>
              <w:t>CSDL</w:t>
            </w:r>
          </w:p>
        </w:tc>
        <w:tc>
          <w:tcPr>
            <w:tcW w:w="3163" w:type="dxa"/>
          </w:tcPr>
          <w:p w14:paraId="292F1892" w14:textId="77777777" w:rsidR="00C63B19" w:rsidRDefault="00C63B19" w:rsidP="00531F29">
            <w:pPr>
              <w:ind w:firstLine="0"/>
            </w:pPr>
          </w:p>
        </w:tc>
        <w:tc>
          <w:tcPr>
            <w:tcW w:w="2835" w:type="dxa"/>
          </w:tcPr>
          <w:p w14:paraId="0ECE701C" w14:textId="4922BA1B" w:rsidR="00C63B19" w:rsidRDefault="00521310" w:rsidP="00531F29">
            <w:pPr>
              <w:ind w:firstLine="0"/>
            </w:pPr>
            <w:r>
              <w:t>Cơ sở dữ liệu</w:t>
            </w:r>
          </w:p>
        </w:tc>
      </w:tr>
      <w:tr w:rsidR="00C63B19" w14:paraId="0C384A82" w14:textId="77777777" w:rsidTr="00C61E4C">
        <w:tc>
          <w:tcPr>
            <w:tcW w:w="0" w:type="auto"/>
          </w:tcPr>
          <w:p w14:paraId="0B6E8E95" w14:textId="544A6D9B" w:rsidR="00C63B19" w:rsidRDefault="00521310" w:rsidP="00531F29">
            <w:pPr>
              <w:ind w:firstLine="0"/>
            </w:pPr>
            <w:r>
              <w:t>2</w:t>
            </w:r>
          </w:p>
        </w:tc>
        <w:tc>
          <w:tcPr>
            <w:tcW w:w="0" w:type="auto"/>
          </w:tcPr>
          <w:p w14:paraId="2B60AA7E" w14:textId="48A09EDC" w:rsidR="00C63B19" w:rsidRDefault="00521310" w:rsidP="00531F29">
            <w:pPr>
              <w:ind w:firstLine="0"/>
            </w:pPr>
            <w:r>
              <w:t>DB</w:t>
            </w:r>
          </w:p>
        </w:tc>
        <w:tc>
          <w:tcPr>
            <w:tcW w:w="3163" w:type="dxa"/>
          </w:tcPr>
          <w:p w14:paraId="36797EBD" w14:textId="66498858" w:rsidR="00C63B19" w:rsidRDefault="00521310" w:rsidP="00531F29">
            <w:pPr>
              <w:ind w:firstLine="0"/>
            </w:pPr>
            <w:r>
              <w:t>Database</w:t>
            </w:r>
          </w:p>
        </w:tc>
        <w:tc>
          <w:tcPr>
            <w:tcW w:w="2835" w:type="dxa"/>
          </w:tcPr>
          <w:p w14:paraId="6DFFDFC4" w14:textId="441024F7" w:rsidR="00C63B19" w:rsidRDefault="00521310" w:rsidP="00531F29">
            <w:pPr>
              <w:ind w:firstLine="0"/>
            </w:pPr>
            <w:r>
              <w:t>Cơ sở dữ liệu</w:t>
            </w:r>
          </w:p>
        </w:tc>
      </w:tr>
      <w:tr w:rsidR="00C63B19" w14:paraId="29161022" w14:textId="77777777" w:rsidTr="00C61E4C">
        <w:tc>
          <w:tcPr>
            <w:tcW w:w="0" w:type="auto"/>
          </w:tcPr>
          <w:p w14:paraId="668F0AB5" w14:textId="77777777" w:rsidR="00C63B19" w:rsidRDefault="00C63B19" w:rsidP="00531F29">
            <w:pPr>
              <w:ind w:firstLine="0"/>
            </w:pPr>
          </w:p>
        </w:tc>
        <w:tc>
          <w:tcPr>
            <w:tcW w:w="0" w:type="auto"/>
          </w:tcPr>
          <w:p w14:paraId="189AA569" w14:textId="77777777" w:rsidR="00C63B19" w:rsidRDefault="00C63B19" w:rsidP="00531F29">
            <w:pPr>
              <w:ind w:firstLine="0"/>
            </w:pPr>
          </w:p>
        </w:tc>
        <w:tc>
          <w:tcPr>
            <w:tcW w:w="3163" w:type="dxa"/>
          </w:tcPr>
          <w:p w14:paraId="7FC876F2" w14:textId="77777777" w:rsidR="00C63B19" w:rsidRDefault="00C63B19" w:rsidP="00531F29">
            <w:pPr>
              <w:ind w:firstLine="0"/>
            </w:pPr>
          </w:p>
        </w:tc>
        <w:tc>
          <w:tcPr>
            <w:tcW w:w="2835" w:type="dxa"/>
          </w:tcPr>
          <w:p w14:paraId="48881EE5" w14:textId="77777777" w:rsidR="00C63B19" w:rsidRDefault="00C63B19" w:rsidP="00531F29">
            <w:pPr>
              <w:ind w:firstLine="0"/>
            </w:pPr>
          </w:p>
        </w:tc>
      </w:tr>
      <w:tr w:rsidR="00C63B19" w14:paraId="51F07688" w14:textId="77777777" w:rsidTr="00C61E4C">
        <w:tc>
          <w:tcPr>
            <w:tcW w:w="0" w:type="auto"/>
          </w:tcPr>
          <w:p w14:paraId="4E75B321" w14:textId="77777777" w:rsidR="00C63B19" w:rsidRDefault="00C63B19" w:rsidP="00531F29">
            <w:pPr>
              <w:ind w:firstLine="0"/>
            </w:pPr>
          </w:p>
        </w:tc>
        <w:tc>
          <w:tcPr>
            <w:tcW w:w="0" w:type="auto"/>
          </w:tcPr>
          <w:p w14:paraId="1465DD78" w14:textId="77777777" w:rsidR="00C63B19" w:rsidRDefault="00C63B19" w:rsidP="00531F29">
            <w:pPr>
              <w:ind w:firstLine="0"/>
            </w:pPr>
          </w:p>
        </w:tc>
        <w:tc>
          <w:tcPr>
            <w:tcW w:w="3163" w:type="dxa"/>
          </w:tcPr>
          <w:p w14:paraId="22EE0E53" w14:textId="77777777" w:rsidR="00C63B19" w:rsidRDefault="00C63B19" w:rsidP="00531F29">
            <w:pPr>
              <w:ind w:firstLine="0"/>
            </w:pPr>
          </w:p>
        </w:tc>
        <w:tc>
          <w:tcPr>
            <w:tcW w:w="2835" w:type="dxa"/>
          </w:tcPr>
          <w:p w14:paraId="21A855CE" w14:textId="77777777" w:rsidR="00C63B19" w:rsidRDefault="00C63B19" w:rsidP="00531F29">
            <w:pPr>
              <w:ind w:firstLine="0"/>
            </w:pPr>
          </w:p>
        </w:tc>
      </w:tr>
      <w:tr w:rsidR="00C63B19" w14:paraId="2732B30C" w14:textId="77777777" w:rsidTr="00C61E4C">
        <w:tc>
          <w:tcPr>
            <w:tcW w:w="0" w:type="auto"/>
          </w:tcPr>
          <w:p w14:paraId="1100302D" w14:textId="77777777" w:rsidR="00C63B19" w:rsidRDefault="00C63B19" w:rsidP="00531F29">
            <w:pPr>
              <w:ind w:firstLine="0"/>
            </w:pPr>
          </w:p>
        </w:tc>
        <w:tc>
          <w:tcPr>
            <w:tcW w:w="0" w:type="auto"/>
          </w:tcPr>
          <w:p w14:paraId="4F44EFFC" w14:textId="77777777" w:rsidR="00C63B19" w:rsidRDefault="00C63B19" w:rsidP="00531F29">
            <w:pPr>
              <w:ind w:firstLine="0"/>
            </w:pPr>
          </w:p>
        </w:tc>
        <w:tc>
          <w:tcPr>
            <w:tcW w:w="3163" w:type="dxa"/>
          </w:tcPr>
          <w:p w14:paraId="22B774E2" w14:textId="77777777" w:rsidR="00C63B19" w:rsidRDefault="00C63B19" w:rsidP="00531F29">
            <w:pPr>
              <w:ind w:firstLine="0"/>
            </w:pPr>
          </w:p>
        </w:tc>
        <w:tc>
          <w:tcPr>
            <w:tcW w:w="2835" w:type="dxa"/>
          </w:tcPr>
          <w:p w14:paraId="730BCFE0" w14:textId="77777777" w:rsidR="00C63B19" w:rsidRDefault="00C63B19" w:rsidP="00531F29">
            <w:pPr>
              <w:ind w:firstLine="0"/>
            </w:pPr>
          </w:p>
        </w:tc>
      </w:tr>
      <w:tr w:rsidR="00C63B19" w14:paraId="79785147" w14:textId="77777777" w:rsidTr="00C61E4C">
        <w:tc>
          <w:tcPr>
            <w:tcW w:w="0" w:type="auto"/>
          </w:tcPr>
          <w:p w14:paraId="5F0B91C6" w14:textId="77777777" w:rsidR="00C63B19" w:rsidRDefault="00C63B19" w:rsidP="00531F29">
            <w:pPr>
              <w:ind w:firstLine="0"/>
            </w:pPr>
          </w:p>
        </w:tc>
        <w:tc>
          <w:tcPr>
            <w:tcW w:w="0" w:type="auto"/>
          </w:tcPr>
          <w:p w14:paraId="59E43E88" w14:textId="77777777" w:rsidR="00C63B19" w:rsidRDefault="00C63B19" w:rsidP="00531F29">
            <w:pPr>
              <w:ind w:firstLine="0"/>
            </w:pPr>
          </w:p>
        </w:tc>
        <w:tc>
          <w:tcPr>
            <w:tcW w:w="3163" w:type="dxa"/>
          </w:tcPr>
          <w:p w14:paraId="243FCCF0" w14:textId="77777777" w:rsidR="00C63B19" w:rsidRDefault="00C63B19" w:rsidP="00531F29">
            <w:pPr>
              <w:ind w:firstLine="0"/>
            </w:pPr>
          </w:p>
        </w:tc>
        <w:tc>
          <w:tcPr>
            <w:tcW w:w="2835" w:type="dxa"/>
          </w:tcPr>
          <w:p w14:paraId="3EA5CB62" w14:textId="77777777" w:rsidR="00C63B19" w:rsidRDefault="00C63B19" w:rsidP="00531F29">
            <w:pPr>
              <w:ind w:firstLine="0"/>
            </w:pPr>
          </w:p>
        </w:tc>
      </w:tr>
      <w:tr w:rsidR="00C63B19" w14:paraId="73DAD893" w14:textId="77777777" w:rsidTr="00C61E4C">
        <w:tc>
          <w:tcPr>
            <w:tcW w:w="0" w:type="auto"/>
          </w:tcPr>
          <w:p w14:paraId="17D31977" w14:textId="77777777" w:rsidR="00C63B19" w:rsidRDefault="00C63B19" w:rsidP="00531F29">
            <w:pPr>
              <w:ind w:firstLine="0"/>
            </w:pPr>
          </w:p>
        </w:tc>
        <w:tc>
          <w:tcPr>
            <w:tcW w:w="0" w:type="auto"/>
          </w:tcPr>
          <w:p w14:paraId="1884A9B3" w14:textId="77777777" w:rsidR="00C63B19" w:rsidRDefault="00C63B19" w:rsidP="00531F29">
            <w:pPr>
              <w:ind w:firstLine="0"/>
            </w:pPr>
          </w:p>
        </w:tc>
        <w:tc>
          <w:tcPr>
            <w:tcW w:w="3163" w:type="dxa"/>
          </w:tcPr>
          <w:p w14:paraId="346EE5BC" w14:textId="77777777" w:rsidR="00C63B19" w:rsidRDefault="00C63B19" w:rsidP="00531F29">
            <w:pPr>
              <w:ind w:firstLine="0"/>
            </w:pPr>
          </w:p>
        </w:tc>
        <w:tc>
          <w:tcPr>
            <w:tcW w:w="2835" w:type="dxa"/>
          </w:tcPr>
          <w:p w14:paraId="1D702F7F" w14:textId="77777777" w:rsidR="00C63B19" w:rsidRDefault="00C63B19" w:rsidP="00531F29">
            <w:pPr>
              <w:ind w:firstLine="0"/>
            </w:pPr>
          </w:p>
        </w:tc>
      </w:tr>
    </w:tbl>
    <w:p w14:paraId="7C599082" w14:textId="7E8A2C30" w:rsidR="00C63B19" w:rsidRDefault="00C63B19" w:rsidP="00531F29">
      <w:pPr>
        <w:sectPr w:rsidR="00C63B19" w:rsidSect="00E419C2">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p>
    <w:p w14:paraId="272999D1" w14:textId="77777777" w:rsidR="00E800F6" w:rsidRDefault="0077247B" w:rsidP="0014594F">
      <w:pPr>
        <w:pStyle w:val="Heading1"/>
        <w:numPr>
          <w:ilvl w:val="0"/>
          <w:numId w:val="0"/>
        </w:numPr>
      </w:pPr>
      <w:bookmarkStart w:id="9" w:name="_Toc511117916"/>
      <w:r w:rsidRPr="00597ACF">
        <w:lastRenderedPageBreak/>
        <w:t>MỞ</w:t>
      </w:r>
      <w:r>
        <w:t xml:space="preserve"> ĐẦU</w:t>
      </w:r>
      <w:bookmarkEnd w:id="2"/>
      <w:bookmarkEnd w:id="8"/>
      <w:bookmarkEnd w:id="9"/>
    </w:p>
    <w:p w14:paraId="01FEB801" w14:textId="77777777" w:rsidR="00916D44" w:rsidRPr="00916D44" w:rsidRDefault="001D730B" w:rsidP="001D730B">
      <w:pPr>
        <w:pStyle w:val="Like-Numbering"/>
      </w:pPr>
      <w:r>
        <w:t xml:space="preserve">1. </w:t>
      </w:r>
      <w:r w:rsidR="00916D44">
        <w:t>T</w:t>
      </w:r>
      <w:r w:rsidR="004B4BF6">
        <w:t>ổng quan tình hình nghiên cứu thuộc lĩnh vực của đề tài</w:t>
      </w:r>
    </w:p>
    <w:p w14:paraId="23E5A002" w14:textId="77777777" w:rsidR="00E76491" w:rsidRPr="001A225F" w:rsidRDefault="00E76491" w:rsidP="00E76491">
      <w:pPr>
        <w:rPr>
          <w:szCs w:val="26"/>
        </w:rPr>
      </w:pPr>
      <w:r w:rsidRPr="001D509A">
        <w:rPr>
          <w:szCs w:val="26"/>
          <w:lang w:val="vi-VN"/>
        </w:rPr>
        <w:t>Hiện nay, cuộc sống ngày càng nhộn nhịp và hối hả. Chúng ta đều luôn muốn có thể làm nhiều việc cùng một lúc. Bạn nghĩ sao nếu chúng ta không cần đến siêu thị mà vẫn có thể mua đồ dùng cho cả gia đình? Trước kia với việc đó là không thể, nhưng bây giờ với sự phát triển của khoa học công nghệ điều đó sẽ trở nên dễ dàng hơn rất nhiều nếu chúng ta có trên tay một chiếc smartphone.</w:t>
      </w:r>
    </w:p>
    <w:p w14:paraId="3B38358F" w14:textId="77777777" w:rsidR="00E76491" w:rsidRPr="001D509A" w:rsidRDefault="00E76491" w:rsidP="00E76491">
      <w:pPr>
        <w:rPr>
          <w:szCs w:val="26"/>
          <w:lang w:val="vi-VN"/>
        </w:rPr>
      </w:pPr>
      <w:r w:rsidRPr="001D509A">
        <w:rPr>
          <w:szCs w:val="26"/>
          <w:lang w:val="vi-VN"/>
        </w:rPr>
        <w:t>Hàng ngày chúng ta bắt đầu với hàng tá công việc như đi làm, dọn dẹp, chăm sóc gia đình,...và những kế hoạch khác. Mỗi lần siêu thị mua đồ chiếm khá nhiều thời gian vì phải đi lại chọn đồ và hãy thử nghĩ xem nếu chúng ta không ở gần siêu thị đó chúng ta sẽ vất vả như thế nào cho mỗi lần đi siêu thị. Hiện nay hầu hết các siêu thị đã xây dựng những trang web riêng cho mình để khách hàng có thể tiện lợi trong việc mua hàng hóa qua mạng mà không cần đến tận nơi. Nhưng có thể thấy những năm gần đây dường như là kỷ nguyên của thiết bị di động thông minh, nó phát triển một cách nhanh chóng và bất cứ nơi đầu ta cũng có thể thấy sự xuất hiện của nó, nhất là những chiếc điện thoại thông minh. Không ai muốn bỏ cả công việc, cuộc hẹn,...để đến tận nơi mua đồ hay dành thời gian với chiếc máy tính để đặt hàng trong khi có thể làm mọi việc cùng một lúc. Cái họ cần là một thiết bị cầm tay tiện lợi, giúp họ có thể trải nghiệm tìm kiếm thông tin, mua bán mọi lúc mọi nơi.</w:t>
      </w:r>
    </w:p>
    <w:p w14:paraId="766B8EB4" w14:textId="77777777" w:rsidR="004B4BF6" w:rsidRDefault="001D730B" w:rsidP="001D730B">
      <w:pPr>
        <w:pStyle w:val="Like-Numbering"/>
      </w:pPr>
      <w:r>
        <w:t xml:space="preserve">2. </w:t>
      </w:r>
      <w:r w:rsidR="00243BE7" w:rsidRPr="00243BE7">
        <w:t>Tính cấp thiết, ý nghĩa khoa học và thực tiễn của đề tài</w:t>
      </w:r>
    </w:p>
    <w:p w14:paraId="174E94D7" w14:textId="77777777" w:rsidR="00E76491" w:rsidRPr="001D509A" w:rsidRDefault="00E76491" w:rsidP="00E76491">
      <w:pPr>
        <w:rPr>
          <w:szCs w:val="26"/>
          <w:lang w:val="vi-VN"/>
        </w:rPr>
      </w:pPr>
      <w:r w:rsidRPr="001D509A">
        <w:rPr>
          <w:szCs w:val="26"/>
          <w:lang w:val="vi-VN"/>
        </w:rPr>
        <w:t>Từ những phân tích trên, ý tưởng cho một ứng dụng mua bán trên di động hình thành nhằm mục đích giúp cho người sử dụng cũng như các doanh nghiệp thuận tiện hơn trong việc trao đổi mua bán và giới thiệu sản phẩm tới người sử dụng.</w:t>
      </w:r>
    </w:p>
    <w:p w14:paraId="3CB0C2EA" w14:textId="77777777" w:rsidR="00E76491" w:rsidRDefault="00E76491" w:rsidP="00E76491">
      <w:pPr>
        <w:rPr>
          <w:szCs w:val="26"/>
          <w:lang w:val="vi-VN"/>
        </w:rPr>
      </w:pPr>
      <w:r w:rsidRPr="001D509A">
        <w:rPr>
          <w:szCs w:val="26"/>
          <w:lang w:val="vi-VN"/>
        </w:rPr>
        <w:t>Trong báo cáo đồ án này sẽ tập trung trình bày những nghiên cứu kiến thức cơ bản về lập trình di động, đi sâu vào nền tảng Android. Triển khai các bước thiết kế, xây dựng ứng dụng giúp người dùng tra cứu thông tin, mua hàng, tìm kiếm, áp dụng công nghệ bản đồ hỗ trợ hiển thị các địa điểm, giúp người dùng tra cứu tiện lợi.</w:t>
      </w:r>
    </w:p>
    <w:p w14:paraId="6432576F" w14:textId="77777777" w:rsidR="001C77DD" w:rsidRDefault="00E76491" w:rsidP="001561B7">
      <w:r>
        <w:rPr>
          <w:szCs w:val="26"/>
          <w:lang w:val="vi-VN"/>
        </w:rPr>
        <w:t>Đây là ứng dụng thực tế khá hay trên điện thoại, tuy không phải là mới nhưng do kinh nghiệm của em chưa nhiều và còn nhiều hạn chế cũng như sai sót mong thầy cô và các bạn đóng góp ý kiến để đề tài được hoàn thiện hơn.</w:t>
      </w:r>
      <w:r w:rsidR="00F962C7">
        <w:br w:type="page"/>
      </w:r>
    </w:p>
    <w:p w14:paraId="7A5121A6" w14:textId="77777777" w:rsidR="00505902" w:rsidRDefault="00505902">
      <w:pPr>
        <w:spacing w:before="0" w:line="240" w:lineRule="auto"/>
        <w:ind w:firstLine="0"/>
        <w:jc w:val="left"/>
      </w:pPr>
    </w:p>
    <w:p w14:paraId="1584E5D4" w14:textId="77777777" w:rsidR="003510E3" w:rsidRDefault="00E76491" w:rsidP="0014594F">
      <w:pPr>
        <w:pStyle w:val="Heading1"/>
      </w:pPr>
      <w:r>
        <w:t xml:space="preserve"> </w:t>
      </w:r>
      <w:bookmarkStart w:id="10" w:name="_Toc511117917"/>
      <w:r w:rsidR="00DC667C">
        <w:t>TỔNG QUAN</w:t>
      </w:r>
      <w:bookmarkEnd w:id="10"/>
    </w:p>
    <w:p w14:paraId="2671A7B2" w14:textId="77777777" w:rsidR="006A0F8F" w:rsidRPr="006A0F8F" w:rsidRDefault="006A0F8F" w:rsidP="006A0F8F">
      <w:r>
        <w:t>Phần này sẽ viết tóm tắt về những gì sẽ viết ở chương này, có thể nêu tóm tắt một chút về nhữn</w:t>
      </w:r>
      <w:r w:rsidR="00517B6F">
        <w:t>g gì viết ở chương trước đó.</w:t>
      </w:r>
    </w:p>
    <w:p w14:paraId="713B1B8C" w14:textId="77777777" w:rsidR="003510E3" w:rsidRDefault="00213E4E" w:rsidP="00A16910">
      <w:pPr>
        <w:pStyle w:val="Heading2"/>
      </w:pPr>
      <w:bookmarkStart w:id="11" w:name="_Toc511117919"/>
      <w:r>
        <w:t>Hướng dẫn sử dụng mẫu đồ án tốt nghiệp</w:t>
      </w:r>
      <w:r w:rsidR="00832E9E">
        <w:t xml:space="preserve"> (</w:t>
      </w:r>
      <w:bookmarkStart w:id="12" w:name="_Toc169424240"/>
      <w:r w:rsidR="00832E9E">
        <w:t>Tiêu đề mục</w:t>
      </w:r>
      <w:bookmarkEnd w:id="12"/>
      <w:r w:rsidR="00832E9E">
        <w:t xml:space="preserve"> – Style Heading 2)</w:t>
      </w:r>
      <w:bookmarkEnd w:id="11"/>
    </w:p>
    <w:p w14:paraId="039CB96E" w14:textId="77777777" w:rsidR="00796B5B" w:rsidRDefault="00796B5B" w:rsidP="00E36664">
      <w:r w:rsidRPr="008F0A40">
        <w:rPr>
          <w:b/>
          <w:color w:val="FF0000"/>
          <w:u w:val="single"/>
        </w:rPr>
        <w:t>Sinh viên lưu ý:</w:t>
      </w:r>
      <w:r>
        <w:t xml:space="preserve"> </w:t>
      </w:r>
      <w:r w:rsidRPr="00266945">
        <w:t xml:space="preserve">Việc lựa chọ font Unicode </w:t>
      </w:r>
      <w:r w:rsidR="006354F5">
        <w:t>trong mẫu này</w:t>
      </w:r>
      <w:r w:rsidRPr="00266945">
        <w:t xml:space="preserve"> là </w:t>
      </w:r>
      <w:r w:rsidR="006354F5">
        <w:t xml:space="preserve">bắt buộc từ năm 2010. </w:t>
      </w:r>
      <w:r w:rsidRPr="00266945">
        <w:t>Nội dung trong tài liệu này chỉ là gợi ý</w:t>
      </w:r>
      <w:r>
        <w:t xml:space="preserve"> và một số hướng dẫn soạn thảo văn bản WORD theo </w:t>
      </w:r>
      <w:r w:rsidR="00F962C7">
        <w:t>phong cách chuyên nghiệp</w:t>
      </w:r>
      <w:r w:rsidRPr="00266945">
        <w:t>.</w:t>
      </w:r>
    </w:p>
    <w:p w14:paraId="2E827645" w14:textId="77777777" w:rsidR="00796B5B" w:rsidRDefault="00796B5B" w:rsidP="00E36664">
      <w:r>
        <w:t>Quy định về sử dụng các Style (3 cấp) trong văn bản thuyết minh đồ án là bắt buộc (giống như trong tài liệu này).</w:t>
      </w:r>
    </w:p>
    <w:p w14:paraId="5E000F94" w14:textId="77777777"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14:paraId="43628ACA" w14:textId="77777777" w:rsidR="00C11DED" w:rsidRDefault="00C11DED" w:rsidP="00D14CD1">
      <w:r>
        <w:t xml:space="preserve">Paragraph mặc định có style là Normal (phím tắt </w:t>
      </w:r>
      <w:r w:rsidRPr="00C11DED">
        <w:rPr>
          <w:b/>
        </w:rPr>
        <w:t>Ctrl+Shift+N</w:t>
      </w:r>
      <w: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B37CF8">
        <w:t xml:space="preserve"> Việc thiết kế văn bản mẫu (Document Template) và quản lý sử dụng các style trong văn bản mẫu một cách tối ưu sẽ làm cho file có dung lượng nhỏ hơn, ít lỗi hơn, và thay đổi định dạng v</w:t>
      </w:r>
      <w:r w:rsidR="0018354F">
        <w:t>ăn bản nhanh hơn, các nhãn hình, bảng biểu, công thức, mục lục, danh mục hình vẽ và bảng biểu được thực hiện một cách tự động, không sợ bị nhảy số.</w:t>
      </w:r>
    </w:p>
    <w:p w14:paraId="3673420C" w14:textId="77777777" w:rsidR="00F658C7" w:rsidRDefault="00F658C7" w:rsidP="00E36664">
      <w:r>
        <w:t>MỤC LỤC</w:t>
      </w:r>
      <w:r w:rsidR="004A3046">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7E2AA4">
        <w:rPr>
          <w:b/>
          <w:bCs/>
        </w:rPr>
        <w:t>Error! Reference source not found.</w:t>
      </w:r>
      <w:r w:rsidR="00791320">
        <w:fldChar w:fldCharType="end"/>
      </w:r>
      <w:r w:rsidR="00E16E41">
        <w:t>.</w:t>
      </w:r>
      <w:r w:rsidR="00E37D4D">
        <w:t xml:space="preserve"> </w:t>
      </w:r>
    </w:p>
    <w:p w14:paraId="7EB997F4" w14:textId="77777777" w:rsidR="00B11C20" w:rsidRDefault="0022666D" w:rsidP="00F60826">
      <w:pPr>
        <w:ind w:firstLine="0"/>
      </w:pPr>
      <w:r>
        <w:rPr>
          <w:b/>
          <w:noProof/>
        </w:rPr>
        <mc:AlternateContent>
          <mc:Choice Requires="wps">
            <w:drawing>
              <wp:inline distT="0" distB="0" distL="0" distR="0" wp14:anchorId="3F7EEAE3" wp14:editId="0305DBAA">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14:paraId="22ACF1E1" w14:textId="77777777" w:rsidR="00BB37A7" w:rsidRPr="00F60826" w:rsidRDefault="00BB37A7" w:rsidP="00F6082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3F7EEAE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14:paraId="22ACF1E1" w14:textId="77777777" w:rsidR="00BB37A7" w:rsidRPr="00F60826" w:rsidRDefault="00BB37A7" w:rsidP="00F6082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14:paraId="3107646D" w14:textId="77777777" w:rsidR="00F658C7" w:rsidRDefault="00976214" w:rsidP="00F658C7">
      <w:pPr>
        <w:ind w:firstLine="0"/>
        <w:jc w:val="center"/>
      </w:pPr>
      <w:r>
        <w:rPr>
          <w:noProof/>
        </w:rPr>
        <w:lastRenderedPageBreak/>
        <w:drawing>
          <wp:inline distT="0" distB="0" distL="0" distR="0" wp14:anchorId="12C8AA07" wp14:editId="372F9AE6">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14:paraId="03A47BF3" w14:textId="77777777" w:rsidR="00417928" w:rsidRDefault="00760E25" w:rsidP="00417928">
      <w:pPr>
        <w:keepNext/>
        <w:ind w:firstLine="0"/>
        <w:jc w:val="center"/>
      </w:pPr>
      <w:r>
        <w:object w:dxaOrig="4186" w:dyaOrig="2175" w14:anchorId="38563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35pt;height:108.95pt" o:ole="">
            <v:imagedata r:id="rId12" o:title=""/>
          </v:shape>
          <o:OLEObject Type="Embed" ProgID="PBrush" ShapeID="_x0000_i1025" DrawAspect="Content" ObjectID="_1591767936" r:id="rId13"/>
        </w:object>
      </w:r>
    </w:p>
    <w:p w14:paraId="5833BE4A" w14:textId="77777777" w:rsidR="00F658C7" w:rsidRDefault="00417928" w:rsidP="00D27418">
      <w:pPr>
        <w:pStyle w:val="Captions"/>
      </w:pPr>
      <w:bookmarkStart w:id="13" w:name="_Toc511117950"/>
      <w:r>
        <w:t xml:space="preserve">Hình </w:t>
      </w:r>
      <w:fldSimple w:instr=" STYLEREF 1 \s ">
        <w:r w:rsidR="005F6451">
          <w:rPr>
            <w:noProof/>
          </w:rPr>
          <w:t>1</w:t>
        </w:r>
      </w:fldSimple>
      <w:r w:rsidR="005F6451">
        <w:noBreakHyphen/>
      </w:r>
      <w:fldSimple w:instr=" SEQ Hình \* ARABIC \s 1 ">
        <w:r w:rsidR="005F6451">
          <w:rPr>
            <w:noProof/>
          </w:rPr>
          <w:t>1</w:t>
        </w:r>
      </w:fldSimple>
      <w:r w:rsidR="00B3755E">
        <w:t xml:space="preserve"> </w:t>
      </w:r>
      <w:r w:rsidR="0026378F">
        <w:t>Thao tác c</w:t>
      </w:r>
      <w:r w:rsidR="00B3755E">
        <w:t>ập nhật mục lục</w:t>
      </w:r>
      <w:bookmarkEnd w:id="13"/>
    </w:p>
    <w:p w14:paraId="541812BE" w14:textId="77777777" w:rsidR="00674E7A" w:rsidRDefault="00674E7A" w:rsidP="00674E7A">
      <w:r>
        <w:t>Phần Header không chỉnh sửa</w:t>
      </w:r>
    </w:p>
    <w:p w14:paraId="3A93F883" w14:textId="77777777" w:rsidR="00674E7A" w:rsidRDefault="00674E7A" w:rsidP="00674E7A">
      <w:r>
        <w:t xml:space="preserve">Phần Footer – </w:t>
      </w:r>
      <w:r w:rsidR="00EA1A76">
        <w:t>Sinh viên chỉnh sửa lại cho đúng với thông tin của mình (Không ghi tên đề tài ở mục này)</w:t>
      </w:r>
    </w:p>
    <w:p w14:paraId="59B18C3C" w14:textId="77777777" w:rsidR="00C1658A" w:rsidRDefault="00C1658A" w:rsidP="00674E7A">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14:paraId="0B5DC10D" w14:textId="77777777" w:rsidR="005C29A7" w:rsidRDefault="005C29A7" w:rsidP="00674E7A">
      <w:r>
        <w:t>MỞ ĐẦU – Phần này bắt buộc phải có, các tiêu đề mục giữ nguyên, nội dung viết theo hướng dẫn</w:t>
      </w:r>
    </w:p>
    <w:p w14:paraId="26C3CEBD" w14:textId="77777777" w:rsidR="00796B5B" w:rsidRDefault="00796B5B" w:rsidP="00E36664">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14:paraId="40DEF949" w14:textId="77777777"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14:paraId="450E2A14" w14:textId="77777777" w:rsidR="00EA1A76" w:rsidRDefault="00796B5B" w:rsidP="00E36664">
      <w:r>
        <w:t>Style cấp 1 được đánh số mặc định là C</w:t>
      </w:r>
      <w:r w:rsidR="00F41E08">
        <w:t>HƯƠNG</w:t>
      </w:r>
      <w:r>
        <w:t xml:space="preserve"> và số chương. Nếu sử dụng style Heading 1 cho tiêu đề Mục lục thì gõ chữ “mục lục” sau đó chọn style Heading 1. Lúc này </w:t>
      </w:r>
      <w:r>
        <w:lastRenderedPageBreak/>
        <w:t>đoạn văn sẽ thành “</w:t>
      </w:r>
      <w:r w:rsidRPr="002254C6">
        <w:t>CHƯƠNG 1 MỤC LỤC</w:t>
      </w:r>
      <w:r>
        <w:t>” sau đó phải xóa phần số</w:t>
      </w:r>
      <w:r w:rsidR="00F41E08">
        <w:t xml:space="preserve"> và CHƯƠNG</w:t>
      </w:r>
      <w:r>
        <w:t xml:space="preserve"> đi bằng cách đưa con trỏ đến đầu chữ Mục lục và nhấn Backspace. Nếu sử dụng style Heading 1 cho tiêu đề Chương thì gõ nội dung của tiêu đề chương VD “</w:t>
      </w:r>
      <w:r w:rsidR="006354F5" w:rsidRPr="002254C6">
        <w:t>GIỚI THIỆU CHUNG VỀ CHỦ ĐỀ CỦA ĐỒ ÁN</w:t>
      </w:r>
      <w:r>
        <w:t>” sau đó chọn style Heading 1. Lúc này đoạn văn sẽ thành</w:t>
      </w:r>
    </w:p>
    <w:p w14:paraId="4B7122D2" w14:textId="77777777" w:rsidR="00417928" w:rsidRDefault="00EA1A76" w:rsidP="00CA55B3">
      <w:pPr>
        <w:pStyle w:val="Heading1"/>
        <w:numPr>
          <w:ilvl w:val="0"/>
          <w:numId w:val="0"/>
        </w:numPr>
      </w:pPr>
      <w:r>
        <w:t xml:space="preserve">CHƯƠNG </w:t>
      </w:r>
      <w:r w:rsidR="00CA55B3">
        <w:t>2</w:t>
      </w:r>
      <w:r>
        <w:t xml:space="preserve"> </w:t>
      </w:r>
      <w:r w:rsidRPr="002254C6">
        <w:t>GIỚI THIỆU CHUNG VỀ CHỦ ĐỀ CỦA ĐỒ ÁN</w:t>
      </w:r>
    </w:p>
    <w:p w14:paraId="4E51BF29" w14:textId="77777777" w:rsidR="006A0F8F" w:rsidRDefault="006A0F8F" w:rsidP="006A0F8F">
      <w:pPr>
        <w:pStyle w:val="Heading2"/>
      </w:pPr>
      <w:bookmarkStart w:id="14" w:name="_Toc511117920"/>
      <w:r>
        <w:t>Kết chương</w:t>
      </w:r>
      <w:bookmarkEnd w:id="14"/>
    </w:p>
    <w:p w14:paraId="311F5ED0" w14:textId="77777777" w:rsidR="00417928" w:rsidRDefault="006A0F8F" w:rsidP="00BB37A7">
      <w:pPr>
        <w:pStyle w:val="Heading4"/>
      </w:pPr>
      <w:r>
        <w:t>Đoạn này nêu tóm tắt về nội dung của chương vừa viết và viết một vài câu ngắn về nội dung sẽ có trong chương tiếp theo.</w:t>
      </w:r>
      <w:r w:rsidR="00417928">
        <w:br w:type="page"/>
      </w:r>
    </w:p>
    <w:p w14:paraId="1B852004" w14:textId="77777777" w:rsidR="002254C6" w:rsidRDefault="00796B5B" w:rsidP="0014594F">
      <w:pPr>
        <w:pStyle w:val="Heading1"/>
      </w:pPr>
      <w:r>
        <w:lastRenderedPageBreak/>
        <w:t xml:space="preserve"> </w:t>
      </w:r>
      <w:bookmarkStart w:id="15" w:name="_Toc511117921"/>
      <w:r w:rsidR="002D5C16">
        <w:t>CƠ SỞ LÝ THUYẾT</w:t>
      </w:r>
      <w:bookmarkEnd w:id="15"/>
      <w:r w:rsidR="002254C6">
        <w:t xml:space="preserve"> </w:t>
      </w:r>
    </w:p>
    <w:p w14:paraId="5D29F3BF" w14:textId="77777777" w:rsidR="0088297A" w:rsidRDefault="0088297A" w:rsidP="0088297A">
      <w:r>
        <w:t>Phần này sẽ viết tóm tắt về những gì sẽ viết ở chương này, có thể nêu tóm tắt một chút về những gì viết ở chương trước đó.</w:t>
      </w:r>
    </w:p>
    <w:p w14:paraId="2D78CC5E" w14:textId="77777777" w:rsidR="002D5C16" w:rsidRDefault="002D5C16" w:rsidP="002D5C16">
      <w:pPr>
        <w:pStyle w:val="Heading2"/>
      </w:pPr>
      <w:bookmarkStart w:id="16" w:name="_Toc511117923"/>
      <w:r>
        <w:t>Trình bày Headings</w:t>
      </w:r>
      <w:bookmarkEnd w:id="16"/>
    </w:p>
    <w:p w14:paraId="0E44EDCB" w14:textId="77777777" w:rsidR="00796B5B" w:rsidRDefault="00796B5B" w:rsidP="00E36664">
      <w:r>
        <w:t>Nếu muốn</w:t>
      </w:r>
      <w:r w:rsidR="002546A5">
        <w:t xml:space="preserve"> trình bày </w:t>
      </w:r>
      <w:r w:rsidR="00710E61" w:rsidRPr="00710E61">
        <w:rPr>
          <w:b/>
        </w:rPr>
        <w:t>Heading 1</w:t>
      </w:r>
      <w:r>
        <w:t xml:space="preserve"> thành hai dòng như trình bày ở chương này thì đưa con trỏ đến đầu chữ </w:t>
      </w:r>
      <w:r w:rsidR="002D5C16">
        <w:t>dòng cần xuống</w:t>
      </w:r>
      <w:r>
        <w:t xml:space="preserve"> rồi nhấn SHIFT+ENTER.</w:t>
      </w:r>
    </w:p>
    <w:p w14:paraId="05634EB4" w14:textId="77777777" w:rsidR="00796B5B" w:rsidRDefault="00796B5B" w:rsidP="00E36664">
      <w:r w:rsidRPr="00927237">
        <w:rPr>
          <w:b/>
        </w:rPr>
        <w:t xml:space="preserve">Heading 2 </w:t>
      </w:r>
      <w:r>
        <w:t>là tiêu đề con (cấp 2)</w:t>
      </w:r>
    </w:p>
    <w:p w14:paraId="4DCF0D95" w14:textId="77777777" w:rsidR="00796B5B" w:rsidRDefault="00796B5B" w:rsidP="00E36664">
      <w:r w:rsidRPr="00D22FAE">
        <w:rPr>
          <w:b/>
        </w:rPr>
        <w:t>Heading 3</w:t>
      </w:r>
      <w:r>
        <w:t xml:space="preserve"> là tiêu đề cấp 3</w:t>
      </w:r>
    </w:p>
    <w:p w14:paraId="1B48DDD4" w14:textId="77777777" w:rsidR="00796B5B" w:rsidRDefault="00796B5B" w:rsidP="00E36664">
      <w:r>
        <w:t>Đối với nhãn của bảng biểu, hình vẽ và công thức nên tạo như sau:</w:t>
      </w:r>
    </w:p>
    <w:p w14:paraId="5572D98B" w14:textId="77777777" w:rsidR="00832E9E" w:rsidRDefault="00832E9E" w:rsidP="002D5C16">
      <w:pPr>
        <w:pStyle w:val="Heading2"/>
      </w:pPr>
      <w:bookmarkStart w:id="17" w:name="_Toc511117924"/>
      <w:r>
        <w:t>Cách chèn nhãn cho bảng biểu</w:t>
      </w:r>
      <w:r w:rsidR="008C2D3B">
        <w:t xml:space="preserve"> và hình vẽ</w:t>
      </w:r>
      <w:bookmarkEnd w:id="17"/>
    </w:p>
    <w:p w14:paraId="321086EF" w14:textId="77777777" w:rsidR="00796B5B" w:rsidRDefault="00796B5B" w:rsidP="00D1641A">
      <w:r>
        <w:t>Để tạo nhãn bảng</w:t>
      </w:r>
      <w:r w:rsidR="005D68FF">
        <w:t xml:space="preserve">, xem kết quả ở </w:t>
      </w:r>
      <w:r w:rsidR="005F6451">
        <w:fldChar w:fldCharType="begin"/>
      </w:r>
      <w:r w:rsidR="005F6451">
        <w:instrText xml:space="preserve"> REF _Ref511122872 \h </w:instrText>
      </w:r>
      <w:r w:rsidR="005F6451">
        <w:fldChar w:fldCharType="separate"/>
      </w:r>
      <w:r w:rsidR="005F6451">
        <w:t xml:space="preserve">Hình </w:t>
      </w:r>
      <w:r w:rsidR="005F6451">
        <w:rPr>
          <w:noProof/>
        </w:rPr>
        <w:t>2</w:t>
      </w:r>
      <w:r w:rsidR="005F6451">
        <w:noBreakHyphen/>
      </w:r>
      <w:r w:rsidR="005F6451">
        <w:rPr>
          <w:noProof/>
        </w:rPr>
        <w:t>1</w:t>
      </w:r>
      <w:r w:rsidR="005F6451">
        <w:fldChar w:fldCharType="end"/>
      </w:r>
      <w:r w:rsidR="005F6451">
        <w:t xml:space="preserve">: </w:t>
      </w:r>
      <w:r>
        <w:t>Chọn bảng cần gán nhãn, Click chuột phải chọn Insert Caption và chọn mẫu của nhãn (nếu chưa có thì tạo mới và thiết lập kiểu hiển thị và kiểu đánh số)</w:t>
      </w:r>
    </w:p>
    <w:p w14:paraId="3F1545B5" w14:textId="77777777" w:rsidR="005F6451" w:rsidRDefault="007F2B91" w:rsidP="005F6451">
      <w:pPr>
        <w:keepNext/>
        <w:ind w:firstLine="0"/>
        <w:jc w:val="center"/>
      </w:pPr>
      <w:r>
        <w:object w:dxaOrig="8834" w:dyaOrig="6884" w14:anchorId="5E9E1FCC">
          <v:shape id="_x0000_i1026" type="#_x0000_t75" style="width:358.1pt;height:278.85pt" o:ole="">
            <v:imagedata r:id="rId14" o:title=""/>
          </v:shape>
          <o:OLEObject Type="Embed" ProgID="PBrush" ShapeID="_x0000_i1026" DrawAspect="Content" ObjectID="_1591767937" r:id="rId15"/>
        </w:object>
      </w:r>
    </w:p>
    <w:p w14:paraId="2E200427" w14:textId="77777777" w:rsidR="00C06CF1" w:rsidRDefault="005F6451" w:rsidP="00C06CF1">
      <w:pPr>
        <w:pStyle w:val="Caption"/>
      </w:pPr>
      <w:bookmarkStart w:id="18" w:name="_Ref511122872"/>
      <w:r>
        <w:t xml:space="preserve">Hình </w:t>
      </w:r>
      <w:fldSimple w:instr=" STYLEREF 1 \s ">
        <w:r>
          <w:rPr>
            <w:noProof/>
          </w:rPr>
          <w:t>2</w:t>
        </w:r>
      </w:fldSimple>
      <w:r>
        <w:noBreakHyphen/>
      </w:r>
      <w:fldSimple w:instr=" SEQ Hình \* ARABIC \s 1 ">
        <w:r>
          <w:rPr>
            <w:noProof/>
          </w:rPr>
          <w:t>1</w:t>
        </w:r>
      </w:fldSimple>
      <w:bookmarkStart w:id="19" w:name="_Toc511117951"/>
      <w:bookmarkEnd w:id="18"/>
      <w:r w:rsidR="00C06CF1">
        <w:t xml:space="preserve"> Cách chèn nhãn cho </w:t>
      </w:r>
      <w:r w:rsidR="00A14D85">
        <w:t>hình</w:t>
      </w:r>
      <w:bookmarkEnd w:id="19"/>
    </w:p>
    <w:p w14:paraId="1D4C0604" w14:textId="77777777" w:rsidR="00526DC0" w:rsidRPr="00526DC0" w:rsidRDefault="00526DC0" w:rsidP="009E7E43">
      <w:r w:rsidRPr="00526DC0">
        <w:t xml:space="preserve">Nếu </w:t>
      </w:r>
      <w:r w:rsidR="009E7E43">
        <w:t>chưa có nhãn Bảng thì thì chọn New Label rồi làm như hình dưới đây</w:t>
      </w:r>
    </w:p>
    <w:p w14:paraId="088F83A0" w14:textId="77777777" w:rsidR="00A14D85" w:rsidRDefault="009E7E43" w:rsidP="00A14D85">
      <w:pPr>
        <w:keepNext/>
        <w:ind w:firstLine="0"/>
        <w:jc w:val="center"/>
      </w:pPr>
      <w:r>
        <w:object w:dxaOrig="4619" w:dyaOrig="3661" w14:anchorId="7336AD72">
          <v:shape id="_x0000_i1027" type="#_x0000_t75" style="width:230.85pt;height:182.55pt" o:ole="">
            <v:imagedata r:id="rId16" o:title=""/>
          </v:shape>
          <o:OLEObject Type="Embed" ProgID="PBrush" ShapeID="_x0000_i1027" DrawAspect="Content" ObjectID="_1591767938" r:id="rId17"/>
        </w:object>
      </w:r>
    </w:p>
    <w:p w14:paraId="04B93F23" w14:textId="77777777" w:rsidR="00526DC0" w:rsidRDefault="00A14D85" w:rsidP="00A14D85">
      <w:pPr>
        <w:pStyle w:val="Caption"/>
      </w:pPr>
      <w:bookmarkStart w:id="20" w:name="_Toc511117952"/>
      <w:r>
        <w:t xml:space="preserve">Hình </w:t>
      </w:r>
      <w:fldSimple w:instr=" STYLEREF 1 \s ">
        <w:r w:rsidR="005F6451">
          <w:rPr>
            <w:noProof/>
          </w:rPr>
          <w:t>2</w:t>
        </w:r>
      </w:fldSimple>
      <w:r w:rsidR="005F6451">
        <w:noBreakHyphen/>
      </w:r>
      <w:fldSimple w:instr=" SEQ Hình \* ARABIC \s 1 ">
        <w:r w:rsidR="005F6451">
          <w:rPr>
            <w:noProof/>
          </w:rPr>
          <w:t>3</w:t>
        </w:r>
      </w:fldSimple>
      <w:r>
        <w:t xml:space="preserve"> Cách tạo một nhãn mới</w:t>
      </w:r>
      <w:bookmarkEnd w:id="20"/>
    </w:p>
    <w:p w14:paraId="51B7C30F" w14:textId="77777777"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w:t>
      </w:r>
      <w:r w:rsidR="00B25F15">
        <w:t xml:space="preserve"> </w:t>
      </w:r>
      <w:r w:rsidR="00B25F15">
        <w:fldChar w:fldCharType="begin"/>
      </w:r>
      <w:r w:rsidR="00B25F15">
        <w:instrText xml:space="preserve"> REF _Ref387321763 \h </w:instrText>
      </w:r>
      <w:r w:rsidR="00B25F15">
        <w:fldChar w:fldCharType="separate"/>
      </w:r>
      <w:r w:rsidR="005F6451">
        <w:t xml:space="preserve">Bảng </w:t>
      </w:r>
      <w:r w:rsidR="005F6451">
        <w:rPr>
          <w:noProof/>
        </w:rPr>
        <w:t>2</w:t>
      </w:r>
      <w:r w:rsidR="005F6451">
        <w:noBreakHyphen/>
      </w:r>
      <w:r w:rsidR="005F6451">
        <w:rPr>
          <w:noProof/>
        </w:rPr>
        <w:t>1</w:t>
      </w:r>
      <w:r w:rsidR="00B25F15">
        <w:fldChar w:fldCharType="end"/>
      </w:r>
      <w:r w:rsidR="008F4ADB">
        <w:t>, chú ý phần “Insert reference to:” chọn “Only label and number”</w:t>
      </w:r>
      <w:r>
        <w:t>.</w:t>
      </w:r>
      <w:r w:rsidR="00B25F15">
        <w:t xml:space="preserve"> </w:t>
      </w:r>
      <w:r w:rsidR="003C7DF3">
        <w:t>Cách làm tương tự với hình vẽ</w:t>
      </w:r>
      <w:r w:rsidR="00841662">
        <w:t>,</w:t>
      </w:r>
      <w:r w:rsidR="003C7DF3">
        <w:t xml:space="preserve"> công thức</w:t>
      </w:r>
      <w:r w:rsidR="00841662">
        <w:t>, mục, tài liệu tham khảo</w:t>
      </w:r>
      <w:r w:rsidR="003C7DF3">
        <w:t xml:space="preserve">. </w:t>
      </w:r>
    </w:p>
    <w:p w14:paraId="11C2E9C6" w14:textId="77777777" w:rsidR="005D68FF" w:rsidRDefault="00A64047" w:rsidP="005D68FF">
      <w:pPr>
        <w:keepNext/>
        <w:ind w:firstLine="0"/>
        <w:jc w:val="center"/>
      </w:pPr>
      <w:r>
        <w:object w:dxaOrig="7109" w:dyaOrig="5594" w14:anchorId="13A8F48A">
          <v:shape id="_x0000_i1028" type="#_x0000_t75" style="width:355.9pt;height:279.8pt" o:ole="">
            <v:imagedata r:id="rId18" o:title=""/>
          </v:shape>
          <o:OLEObject Type="Embed" ProgID="PBrush" ShapeID="_x0000_i1028" DrawAspect="Content" ObjectID="_1591767939" r:id="rId19"/>
        </w:object>
      </w:r>
    </w:p>
    <w:p w14:paraId="7D8F03CD" w14:textId="77777777" w:rsidR="005D68FF" w:rsidRDefault="005D68FF" w:rsidP="005D68FF">
      <w:pPr>
        <w:pStyle w:val="Caption"/>
      </w:pPr>
      <w:bookmarkStart w:id="21" w:name="_Toc511117953"/>
      <w:r>
        <w:t xml:space="preserve">Hình </w:t>
      </w:r>
      <w:fldSimple w:instr=" STYLEREF 1 \s ">
        <w:r w:rsidR="005F6451">
          <w:rPr>
            <w:noProof/>
          </w:rPr>
          <w:t>2</w:t>
        </w:r>
      </w:fldSimple>
      <w:r w:rsidR="005F6451">
        <w:noBreakHyphen/>
      </w:r>
      <w:fldSimple w:instr=" SEQ Hình \* ARABIC \s 1 ">
        <w:r w:rsidR="005F6451">
          <w:rPr>
            <w:noProof/>
          </w:rPr>
          <w:t>4</w:t>
        </w:r>
      </w:fldSimple>
      <w:r>
        <w:t xml:space="preserve"> Cách </w:t>
      </w:r>
      <w:r w:rsidR="00292141">
        <w:t>tham chiếu</w:t>
      </w:r>
      <w:r>
        <w:t xml:space="preserve"> đến một nhãn</w:t>
      </w:r>
      <w:bookmarkEnd w:id="21"/>
    </w:p>
    <w:tbl>
      <w:tblPr>
        <w:tblStyle w:val="TableGrid"/>
        <w:tblW w:w="0" w:type="auto"/>
        <w:tblLook w:val="04A0" w:firstRow="1" w:lastRow="0" w:firstColumn="1" w:lastColumn="0" w:noHBand="0" w:noVBand="1"/>
      </w:tblPr>
      <w:tblGrid>
        <w:gridCol w:w="4389"/>
        <w:gridCol w:w="4389"/>
      </w:tblGrid>
      <w:tr w:rsidR="00B41A05" w14:paraId="6CC4CFD3" w14:textId="77777777" w:rsidTr="00B41A05">
        <w:tc>
          <w:tcPr>
            <w:tcW w:w="4451" w:type="dxa"/>
          </w:tcPr>
          <w:p w14:paraId="7291DC7C" w14:textId="77777777" w:rsidR="00B41A05" w:rsidRDefault="00B41A05" w:rsidP="00E36664">
            <w:pPr>
              <w:ind w:firstLine="0"/>
            </w:pPr>
          </w:p>
        </w:tc>
        <w:tc>
          <w:tcPr>
            <w:tcW w:w="4451" w:type="dxa"/>
          </w:tcPr>
          <w:p w14:paraId="60C47B8E" w14:textId="77777777" w:rsidR="00B41A05" w:rsidRDefault="00B41A05" w:rsidP="00E36664">
            <w:pPr>
              <w:ind w:firstLine="0"/>
            </w:pPr>
          </w:p>
        </w:tc>
      </w:tr>
      <w:tr w:rsidR="00B41A05" w14:paraId="0454B3DA" w14:textId="77777777" w:rsidTr="00B41A05">
        <w:tc>
          <w:tcPr>
            <w:tcW w:w="4451" w:type="dxa"/>
          </w:tcPr>
          <w:p w14:paraId="5565B84E" w14:textId="77777777" w:rsidR="00B41A05" w:rsidRDefault="00B41A05" w:rsidP="00E36664">
            <w:pPr>
              <w:ind w:firstLine="0"/>
            </w:pPr>
          </w:p>
        </w:tc>
        <w:tc>
          <w:tcPr>
            <w:tcW w:w="4451" w:type="dxa"/>
          </w:tcPr>
          <w:p w14:paraId="3A5C5C7B" w14:textId="77777777" w:rsidR="00B41A05" w:rsidRDefault="00B41A05" w:rsidP="00E36664">
            <w:pPr>
              <w:ind w:firstLine="0"/>
            </w:pPr>
          </w:p>
        </w:tc>
      </w:tr>
      <w:tr w:rsidR="00B41A05" w14:paraId="0DA0A065" w14:textId="77777777" w:rsidTr="00B41A05">
        <w:tc>
          <w:tcPr>
            <w:tcW w:w="4451" w:type="dxa"/>
          </w:tcPr>
          <w:p w14:paraId="40846B84" w14:textId="77777777" w:rsidR="00B41A05" w:rsidRDefault="00B41A05" w:rsidP="00E36664">
            <w:pPr>
              <w:ind w:firstLine="0"/>
            </w:pPr>
          </w:p>
        </w:tc>
        <w:tc>
          <w:tcPr>
            <w:tcW w:w="4451" w:type="dxa"/>
          </w:tcPr>
          <w:p w14:paraId="331D7F12" w14:textId="77777777" w:rsidR="00B41A05" w:rsidRDefault="00B41A05" w:rsidP="005F6451">
            <w:pPr>
              <w:keepNext/>
              <w:ind w:firstLine="0"/>
            </w:pPr>
          </w:p>
        </w:tc>
      </w:tr>
    </w:tbl>
    <w:p w14:paraId="663607C6" w14:textId="77777777" w:rsidR="00A64047" w:rsidRDefault="005F6451" w:rsidP="007F2B91">
      <w:pPr>
        <w:pStyle w:val="Caption"/>
      </w:pPr>
      <w:bookmarkStart w:id="22" w:name="_Ref387321763"/>
      <w:bookmarkStart w:id="23" w:name="_Toc511117963"/>
      <w:bookmarkStart w:id="24" w:name="_Toc169424241"/>
      <w:r>
        <w:t xml:space="preserve">Bảng </w:t>
      </w:r>
      <w:fldSimple w:instr=" STYLEREF 1 \s ">
        <w:r>
          <w:rPr>
            <w:noProof/>
          </w:rPr>
          <w:t>2</w:t>
        </w:r>
      </w:fldSimple>
      <w:r>
        <w:noBreakHyphen/>
      </w:r>
      <w:fldSimple w:instr=" SEQ Bảng \* ARABIC \s 1 ">
        <w:r>
          <w:rPr>
            <w:noProof/>
          </w:rPr>
          <w:t>1</w:t>
        </w:r>
      </w:fldSimple>
      <w:bookmarkEnd w:id="22"/>
      <w:r w:rsidR="007F2B91" w:rsidRPr="007F2B91">
        <w:t xml:space="preserve"> </w:t>
      </w:r>
      <w:r w:rsidR="007F2B91">
        <w:t>Tên bảng</w:t>
      </w:r>
      <w:bookmarkEnd w:id="23"/>
    </w:p>
    <w:p w14:paraId="41D522E7" w14:textId="77777777" w:rsidR="00A16910" w:rsidRPr="00A16910" w:rsidRDefault="00A33BF0" w:rsidP="002D5C16">
      <w:pPr>
        <w:pStyle w:val="Heading2"/>
      </w:pPr>
      <w:bookmarkStart w:id="25" w:name="_Toc511117925"/>
      <w:bookmarkEnd w:id="24"/>
      <w:r>
        <w:lastRenderedPageBreak/>
        <w:t>H</w:t>
      </w:r>
      <w:r w:rsidR="003C1390">
        <w:t>ướng dẫn chèn công thức và nhãn</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762"/>
      </w:tblGrid>
      <w:tr w:rsidR="000968D4" w14:paraId="40F34884" w14:textId="77777777" w:rsidTr="000968D4">
        <w:tc>
          <w:tcPr>
            <w:tcW w:w="8137" w:type="dxa"/>
          </w:tcPr>
          <w:p w14:paraId="28A8C7F1" w14:textId="77777777" w:rsidR="000968D4" w:rsidRDefault="000968D4" w:rsidP="000968D4">
            <w:pPr>
              <w:spacing w:before="60" w:beforeAutospacing="0" w:after="0" w:afterAutospacing="0" w:line="240" w:lineRule="auto"/>
            </w:pPr>
            <w:r w:rsidRPr="000968D4">
              <w:rPr>
                <w:position w:val="-30"/>
              </w:rPr>
              <w:object w:dxaOrig="1219" w:dyaOrig="720" w14:anchorId="53BA0B01">
                <v:shape id="_x0000_i1029" type="#_x0000_t75" style="width:60.95pt;height:36pt" o:ole="">
                  <v:imagedata r:id="rId20" o:title=""/>
                </v:shape>
                <o:OLEObject Type="Embed" ProgID="Equation.DSMT4" ShapeID="_x0000_i1029" DrawAspect="Content" ObjectID="_1591767940" r:id="rId21"/>
              </w:object>
            </w:r>
          </w:p>
        </w:tc>
        <w:tc>
          <w:tcPr>
            <w:tcW w:w="765" w:type="dxa"/>
          </w:tcPr>
          <w:p w14:paraId="6E0B4216" w14:textId="77777777" w:rsidR="000968D4" w:rsidRDefault="000968D4" w:rsidP="000968D4">
            <w:pPr>
              <w:keepNext/>
              <w:spacing w:before="60" w:beforeAutospacing="0" w:after="0" w:afterAutospacing="0" w:line="240" w:lineRule="auto"/>
              <w:ind w:firstLine="0"/>
              <w:jc w:val="right"/>
            </w:pPr>
            <w:bookmarkStart w:id="26" w:name="_Ref262309719"/>
            <w:r>
              <w:t>(</w:t>
            </w:r>
            <w:fldSimple w:instr=" STYLEREF 1 \s ">
              <w:r w:rsidR="007E2AA4">
                <w:rPr>
                  <w:noProof/>
                </w:rPr>
                <w:t>2</w:t>
              </w:r>
            </w:fldSimple>
            <w:r>
              <w:t>.</w:t>
            </w:r>
            <w:fldSimple w:instr=" SEQ Công_thức \* ARABIC \s 1 ">
              <w:r w:rsidR="005F6451">
                <w:rPr>
                  <w:noProof/>
                </w:rPr>
                <w:t>1</w:t>
              </w:r>
            </w:fldSimple>
            <w:r>
              <w:t>)</w:t>
            </w:r>
            <w:bookmarkEnd w:id="26"/>
          </w:p>
        </w:tc>
      </w:tr>
    </w:tbl>
    <w:p w14:paraId="5031D9FA" w14:textId="77777777"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14:paraId="2384267C" w14:textId="77777777" w:rsidR="00C25E15" w:rsidRDefault="001028A1" w:rsidP="00253413">
      <w:r>
        <w:t xml:space="preserve">Khi thêm công thức mới chỉ cần </w:t>
      </w:r>
      <w:r w:rsidR="00BD079D">
        <w:t>cut</w:t>
      </w:r>
      <w:r>
        <w:t xml:space="preserve"> nhãn đã tạo ở công thức mẫu </w:t>
      </w:r>
      <w:r w:rsidR="00791320">
        <w:fldChar w:fldCharType="begin"/>
      </w:r>
      <w:r>
        <w:instrText xml:space="preserve"> REF _Ref262309719 \h </w:instrText>
      </w:r>
      <w:r w:rsidR="00791320">
        <w:fldChar w:fldCharType="separate"/>
      </w:r>
      <w:r w:rsidR="007E2AA4">
        <w:t>(</w:t>
      </w:r>
      <w:r w:rsidR="007E2AA4">
        <w:rPr>
          <w:noProof/>
        </w:rPr>
        <w:t>2</w:t>
      </w:r>
      <w:r w:rsidR="007E2AA4">
        <w:t>.</w:t>
      </w:r>
      <w:r w:rsidR="007E2AA4">
        <w:rPr>
          <w:noProof/>
        </w:rPr>
        <w:t>1</w:t>
      </w:r>
      <w:r w:rsidR="007E2AA4">
        <w:t>)</w:t>
      </w:r>
      <w:r w:rsidR="00791320">
        <w:fldChar w:fldCharType="end"/>
      </w:r>
      <w:r>
        <w:t xml:space="preserve"> rồi paste và o cộ</w:t>
      </w:r>
      <w:r w:rsidR="006D1040">
        <w:t>t thứ 2 của bảng chứa công thức, nhãn công thức sẽ tự động cập n</w:t>
      </w:r>
      <w:r w:rsidR="005F6451">
        <w:t>h</w:t>
      </w:r>
      <w:r w:rsidR="006D1040">
        <w:t>ật khi in hoặc có thể click chuột phải vào số cần cập nhật rồi chọn Update Field</w:t>
      </w:r>
    </w:p>
    <w:p w14:paraId="1FC534A5" w14:textId="77777777" w:rsidR="00D530AC" w:rsidRDefault="00C25E15" w:rsidP="00AE0BCE">
      <w:pPr>
        <w:pStyle w:val="Heading2"/>
      </w:pPr>
      <w:r>
        <w:t xml:space="preserve"> </w:t>
      </w:r>
      <w:bookmarkStart w:id="27" w:name="_Toc511117926"/>
      <w:r>
        <w:t xml:space="preserve">Hướng dẫn chèn </w:t>
      </w:r>
      <w:r w:rsidR="00D530AC">
        <w:t>tài liệu tham khảo:</w:t>
      </w:r>
      <w:bookmarkEnd w:id="27"/>
    </w:p>
    <w:p w14:paraId="6B81705C" w14:textId="77777777" w:rsidR="00495AE5" w:rsidRDefault="00495AE5" w:rsidP="00C25E15">
      <w:r>
        <w:t>Để chèn một tài liệu tham khảo, không sử dụng phần mềm bên ngoài (Ví dụ: Endnote) có thể làm trực tiếp trong Microsoft</w:t>
      </w:r>
      <w:r w:rsidR="00976214">
        <w:t xml:space="preserve"> Word </w:t>
      </w:r>
      <w:r w:rsidR="003A4ACB">
        <w:t>như</w:t>
      </w:r>
      <w:r w:rsidR="00976214">
        <w:t xml:space="preserve"> sau:</w:t>
      </w:r>
    </w:p>
    <w:p w14:paraId="5FC07221" w14:textId="77777777" w:rsidR="00EB0E56" w:rsidRDefault="00976214" w:rsidP="00FC3C43">
      <w:pPr>
        <w:keepNext/>
        <w:jc w:val="center"/>
      </w:pPr>
      <w:r>
        <w:rPr>
          <w:noProof/>
        </w:rPr>
        <w:drawing>
          <wp:inline distT="0" distB="0" distL="0" distR="0" wp14:anchorId="2344FA09" wp14:editId="2838E87D">
            <wp:extent cx="3514477" cy="16173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6048" cy="1618064"/>
                    </a:xfrm>
                    <a:prstGeom prst="rect">
                      <a:avLst/>
                    </a:prstGeom>
                    <a:noFill/>
                    <a:ln>
                      <a:noFill/>
                    </a:ln>
                  </pic:spPr>
                </pic:pic>
              </a:graphicData>
            </a:graphic>
          </wp:inline>
        </w:drawing>
      </w:r>
    </w:p>
    <w:p w14:paraId="74E74DCD" w14:textId="77777777" w:rsidR="00976214" w:rsidRPr="00D27418" w:rsidRDefault="00EB0E56" w:rsidP="00EB0E56">
      <w:pPr>
        <w:pStyle w:val="Caption"/>
        <w:rPr>
          <w:sz w:val="24"/>
        </w:rPr>
      </w:pPr>
      <w:bookmarkStart w:id="28" w:name="_Ref387329294"/>
      <w:bookmarkStart w:id="29" w:name="_Toc511117954"/>
      <w:r w:rsidRPr="00D27418">
        <w:rPr>
          <w:sz w:val="24"/>
        </w:rPr>
        <w:t xml:space="preserve">Hình </w:t>
      </w:r>
      <w:r w:rsidR="007A1443" w:rsidRPr="00D27418">
        <w:rPr>
          <w:sz w:val="24"/>
        </w:rPr>
        <w:fldChar w:fldCharType="begin"/>
      </w:r>
      <w:r w:rsidR="007A1443" w:rsidRPr="00D27418">
        <w:rPr>
          <w:sz w:val="24"/>
        </w:rPr>
        <w:instrText xml:space="preserve"> STYLEREF 1 \s </w:instrText>
      </w:r>
      <w:r w:rsidR="007A1443" w:rsidRPr="00D27418">
        <w:rPr>
          <w:sz w:val="24"/>
        </w:rPr>
        <w:fldChar w:fldCharType="separate"/>
      </w:r>
      <w:r w:rsidR="005F6451" w:rsidRPr="00D27418">
        <w:rPr>
          <w:noProof/>
          <w:sz w:val="24"/>
        </w:rPr>
        <w:t>2</w:t>
      </w:r>
      <w:r w:rsidR="007A1443" w:rsidRPr="00D27418">
        <w:rPr>
          <w:noProof/>
          <w:sz w:val="24"/>
        </w:rPr>
        <w:fldChar w:fldCharType="end"/>
      </w:r>
      <w:r w:rsidR="005F6451" w:rsidRPr="00D27418">
        <w:rPr>
          <w:sz w:val="24"/>
        </w:rPr>
        <w:noBreakHyphen/>
      </w:r>
      <w:r w:rsidR="007A1443" w:rsidRPr="00D27418">
        <w:rPr>
          <w:sz w:val="24"/>
        </w:rPr>
        <w:fldChar w:fldCharType="begin"/>
      </w:r>
      <w:r w:rsidR="007A1443" w:rsidRPr="00D27418">
        <w:rPr>
          <w:sz w:val="24"/>
        </w:rPr>
        <w:instrText xml:space="preserve"> SEQ Hình \* ARABIC \s 1 </w:instrText>
      </w:r>
      <w:r w:rsidR="007A1443" w:rsidRPr="00D27418">
        <w:rPr>
          <w:sz w:val="24"/>
        </w:rPr>
        <w:fldChar w:fldCharType="separate"/>
      </w:r>
      <w:r w:rsidR="005F6451" w:rsidRPr="00D27418">
        <w:rPr>
          <w:noProof/>
          <w:sz w:val="24"/>
        </w:rPr>
        <w:t>5</w:t>
      </w:r>
      <w:r w:rsidR="007A1443" w:rsidRPr="00D27418">
        <w:rPr>
          <w:noProof/>
          <w:sz w:val="24"/>
        </w:rPr>
        <w:fldChar w:fldCharType="end"/>
      </w:r>
      <w:bookmarkEnd w:id="28"/>
      <w:r w:rsidRPr="00D27418">
        <w:rPr>
          <w:sz w:val="24"/>
        </w:rPr>
        <w:t xml:space="preserve"> </w:t>
      </w:r>
      <w:r w:rsidR="003A4ACB" w:rsidRPr="00D27418">
        <w:rPr>
          <w:sz w:val="24"/>
        </w:rPr>
        <w:t>Quản lý</w:t>
      </w:r>
      <w:r w:rsidRPr="00D27418">
        <w:rPr>
          <w:sz w:val="24"/>
        </w:rPr>
        <w:t xml:space="preserve"> tài liệu tham khảo</w:t>
      </w:r>
      <w:bookmarkEnd w:id="29"/>
    </w:p>
    <w:p w14:paraId="68A0AE4D" w14:textId="77777777" w:rsidR="00976214" w:rsidRDefault="00976214" w:rsidP="00976214">
      <w:r>
        <w:t>Chọn References-&gt;Manage Sources</w:t>
      </w:r>
      <w:r w:rsidR="00FC3C43">
        <w:t xml:space="preserve">, xem </w:t>
      </w:r>
      <w:r w:rsidR="00FC3C43">
        <w:fldChar w:fldCharType="begin"/>
      </w:r>
      <w:r w:rsidR="00FC3C43">
        <w:instrText xml:space="preserve"> REF _Ref387329294 \h </w:instrText>
      </w:r>
      <w:r w:rsidR="00FC3C43">
        <w:fldChar w:fldCharType="separate"/>
      </w:r>
      <w:r w:rsidR="007E2AA4">
        <w:t xml:space="preserve">Hình </w:t>
      </w:r>
      <w:r w:rsidR="007E2AA4">
        <w:rPr>
          <w:noProof/>
        </w:rPr>
        <w:t>2</w:t>
      </w:r>
      <w:r w:rsidR="007E2AA4">
        <w:noBreakHyphen/>
      </w:r>
      <w:r w:rsidR="007E2AA4">
        <w:rPr>
          <w:noProof/>
        </w:rPr>
        <w:t>4</w:t>
      </w:r>
      <w:r w:rsidR="00FC3C43">
        <w:fldChar w:fldCharType="end"/>
      </w:r>
      <w:r w:rsidR="00FC3C43">
        <w:t>. Sau khi hoàn tất bước này, có 2 trường hợp xảy ra. Trường hợ</w:t>
      </w:r>
      <w:r w:rsidR="00D62E59">
        <w:t>p 1, chưa có tài liệu tham khảo cần đến</w:t>
      </w:r>
      <w:r w:rsidR="00FC3C43">
        <w:t xml:space="preserve"> trong cơ sở dữ liệu</w:t>
      </w:r>
      <w:r w:rsidR="00D62E59">
        <w:t>, ta cần phải tạo ra tài liệu đó trong Source Manager</w:t>
      </w:r>
      <w:r w:rsidR="00FC3C43">
        <w:t>:</w:t>
      </w:r>
    </w:p>
    <w:p w14:paraId="774BB17C" w14:textId="77777777" w:rsidR="00FC3C43" w:rsidRDefault="00FC3C43" w:rsidP="003A4ACB">
      <w:pPr>
        <w:keepNext/>
        <w:jc w:val="center"/>
      </w:pPr>
      <w:r>
        <w:rPr>
          <w:noProof/>
        </w:rPr>
        <w:drawing>
          <wp:inline distT="0" distB="0" distL="0" distR="0" wp14:anchorId="2A3BC63F" wp14:editId="523139A0">
            <wp:extent cx="3681454" cy="20953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7246" cy="2098596"/>
                    </a:xfrm>
                    <a:prstGeom prst="rect">
                      <a:avLst/>
                    </a:prstGeom>
                    <a:noFill/>
                    <a:ln>
                      <a:noFill/>
                    </a:ln>
                  </pic:spPr>
                </pic:pic>
              </a:graphicData>
            </a:graphic>
          </wp:inline>
        </w:drawing>
      </w:r>
    </w:p>
    <w:p w14:paraId="2DE4E95E" w14:textId="77777777" w:rsidR="00FC3C43" w:rsidRDefault="00FC3C43" w:rsidP="003A4ACB">
      <w:pPr>
        <w:pStyle w:val="Caption"/>
      </w:pPr>
      <w:bookmarkStart w:id="30" w:name="_Ref387664116"/>
      <w:bookmarkStart w:id="31" w:name="_Toc511117955"/>
      <w:r>
        <w:t xml:space="preserve">Hình </w:t>
      </w:r>
      <w:fldSimple w:instr=" STYLEREF 1 \s ">
        <w:r w:rsidR="005F6451">
          <w:rPr>
            <w:noProof/>
          </w:rPr>
          <w:t>2</w:t>
        </w:r>
      </w:fldSimple>
      <w:r w:rsidR="005F6451">
        <w:noBreakHyphen/>
      </w:r>
      <w:fldSimple w:instr=" SEQ Hình \* ARABIC \s 1 ">
        <w:r w:rsidR="005F6451">
          <w:rPr>
            <w:noProof/>
          </w:rPr>
          <w:t>6</w:t>
        </w:r>
      </w:fldSimple>
      <w:bookmarkEnd w:id="30"/>
      <w:r w:rsidRPr="00FC3C43">
        <w:t xml:space="preserve"> </w:t>
      </w:r>
      <w:r w:rsidR="00D62E59">
        <w:t>Tạo mới một tài liệu tham khảo</w:t>
      </w:r>
      <w:bookmarkEnd w:id="31"/>
    </w:p>
    <w:p w14:paraId="41D996C9" w14:textId="77777777" w:rsidR="00D62E59" w:rsidRPr="00D62E59" w:rsidRDefault="003A4ACB" w:rsidP="00D62E59">
      <w:r>
        <w:lastRenderedPageBreak/>
        <w:t>Sau khi bấm vào nút</w:t>
      </w:r>
      <w:r w:rsidR="00D62E59">
        <w:t xml:space="preserve"> “New...” như trong </w:t>
      </w:r>
      <w:r w:rsidR="00D62E59">
        <w:fldChar w:fldCharType="begin"/>
      </w:r>
      <w:r w:rsidR="00D62E59">
        <w:instrText xml:space="preserve"> REF _Ref387664116 \h </w:instrText>
      </w:r>
      <w:r w:rsidR="00D62E59">
        <w:fldChar w:fldCharType="separate"/>
      </w:r>
      <w:r w:rsidR="007E2AA4">
        <w:t xml:space="preserve">Hình </w:t>
      </w:r>
      <w:r w:rsidR="007E2AA4">
        <w:rPr>
          <w:noProof/>
        </w:rPr>
        <w:t>2</w:t>
      </w:r>
      <w:r w:rsidR="007E2AA4">
        <w:noBreakHyphen/>
      </w:r>
      <w:r w:rsidR="007E2AA4">
        <w:rPr>
          <w:noProof/>
        </w:rPr>
        <w:t>5</w:t>
      </w:r>
      <w:r w:rsidR="00D62E59">
        <w:fldChar w:fldCharType="end"/>
      </w:r>
      <w:r w:rsidR="00D62E59">
        <w:t>. Sau đó thêm nội dung của tài liệu tham khảo vào như: Loại tài liệu</w:t>
      </w:r>
      <w:r w:rsidR="00301729">
        <w:t>, tên tác giả, tên đồng tác giả, tiêu đề, năm xuất bản, thành phố, nhà xuất bản...</w:t>
      </w:r>
      <w:r w:rsidR="00D62E59">
        <w:t xml:space="preserve"> (xem </w:t>
      </w:r>
      <w:r w:rsidR="00D62E59">
        <w:fldChar w:fldCharType="begin"/>
      </w:r>
      <w:r w:rsidR="00D62E59">
        <w:instrText xml:space="preserve"> REF _Ref387664182 \h </w:instrText>
      </w:r>
      <w:r w:rsidR="00D62E59">
        <w:fldChar w:fldCharType="separate"/>
      </w:r>
      <w:r w:rsidR="007E2AA4">
        <w:t xml:space="preserve">Hình </w:t>
      </w:r>
      <w:r w:rsidR="007E2AA4">
        <w:rPr>
          <w:noProof/>
        </w:rPr>
        <w:t>2</w:t>
      </w:r>
      <w:r w:rsidR="007E2AA4">
        <w:noBreakHyphen/>
      </w:r>
      <w:r w:rsidR="007E2AA4">
        <w:rPr>
          <w:noProof/>
        </w:rPr>
        <w:t>6</w:t>
      </w:r>
      <w:r w:rsidR="00D62E59">
        <w:fldChar w:fldCharType="end"/>
      </w:r>
      <w:r w:rsidR="00301729">
        <w:t>, với trường hợp chọn loại tài liệu là Book - sách</w:t>
      </w:r>
      <w:r w:rsidR="00D62E59">
        <w:t xml:space="preserve">).  </w:t>
      </w:r>
    </w:p>
    <w:p w14:paraId="537A7C7A" w14:textId="77777777" w:rsidR="00EB0E56" w:rsidRDefault="00051BFA" w:rsidP="003A4ACB">
      <w:pPr>
        <w:keepNext/>
        <w:jc w:val="center"/>
      </w:pPr>
      <w:r>
        <w:rPr>
          <w:noProof/>
        </w:rPr>
        <w:drawing>
          <wp:inline distT="0" distB="0" distL="0" distR="0" wp14:anchorId="457C87B1" wp14:editId="556E5F9A">
            <wp:extent cx="4169391" cy="204390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9179" cy="2043799"/>
                    </a:xfrm>
                    <a:prstGeom prst="rect">
                      <a:avLst/>
                    </a:prstGeom>
                    <a:noFill/>
                    <a:ln>
                      <a:noFill/>
                    </a:ln>
                  </pic:spPr>
                </pic:pic>
              </a:graphicData>
            </a:graphic>
          </wp:inline>
        </w:drawing>
      </w:r>
    </w:p>
    <w:p w14:paraId="1D063DE6" w14:textId="77777777" w:rsidR="00051BFA" w:rsidRDefault="00EB0E56" w:rsidP="003A4ACB">
      <w:pPr>
        <w:pStyle w:val="Caption"/>
      </w:pPr>
      <w:bookmarkStart w:id="32" w:name="_Ref387664182"/>
      <w:bookmarkStart w:id="33" w:name="_Toc511117956"/>
      <w:r>
        <w:t xml:space="preserve">Hình </w:t>
      </w:r>
      <w:fldSimple w:instr=" STYLEREF 1 \s ">
        <w:r w:rsidR="005F6451">
          <w:rPr>
            <w:noProof/>
          </w:rPr>
          <w:t>2</w:t>
        </w:r>
      </w:fldSimple>
      <w:r w:rsidR="005F6451">
        <w:noBreakHyphen/>
      </w:r>
      <w:fldSimple w:instr=" SEQ Hình \* ARABIC \s 1 ">
        <w:r w:rsidR="005F6451">
          <w:rPr>
            <w:noProof/>
          </w:rPr>
          <w:t>7</w:t>
        </w:r>
      </w:fldSimple>
      <w:bookmarkEnd w:id="32"/>
      <w:r>
        <w:t xml:space="preserve"> </w:t>
      </w:r>
      <w:r w:rsidR="003A4ACB">
        <w:t>Thêm chi tiết tài liệu tham khảo</w:t>
      </w:r>
      <w:bookmarkEnd w:id="33"/>
    </w:p>
    <w:p w14:paraId="13815169" w14:textId="77777777" w:rsidR="00D530AC" w:rsidRDefault="00301729" w:rsidP="00C25E15">
      <w:bookmarkStart w:id="34" w:name="_Toc169424247"/>
      <w:r>
        <w:t>Kết thúc quá trình nhập, bấm “OK” sẽ tạo ra nguồn trích dẫn của một tài liệu mới.</w:t>
      </w:r>
    </w:p>
    <w:p w14:paraId="631CED1A" w14:textId="77777777" w:rsidR="00301729" w:rsidRDefault="00301729" w:rsidP="00C25E15">
      <w:r>
        <w:t>Trường hợp 2, đã có tài liệu tham khảo</w:t>
      </w:r>
      <w:r w:rsidR="004044A0">
        <w:t xml:space="preserve">. Ta chỉ việc chọn những tài liệu cần thiết trong danh sách tài liệu có sẵn - “Master List” rồi bấm “Copy </w:t>
      </w:r>
      <w:r w:rsidR="004044A0" w:rsidRPr="004044A0">
        <w:rPr>
          <w:rFonts w:ascii="Cordia New" w:hAnsi="Cordia New" w:cs="Cordia New"/>
          <w:b/>
          <w:sz w:val="28"/>
        </w:rPr>
        <w:t>-&gt;</w:t>
      </w:r>
      <w:r w:rsidR="004044A0">
        <w:t>” để đưa tài liệu trong danh sách tài liệu có sẵn vào danh sách tài liệu của văn bản đang soạn thảo.</w:t>
      </w:r>
    </w:p>
    <w:p w14:paraId="67C0F4FB" w14:textId="77777777" w:rsidR="004044A0" w:rsidRDefault="00301729" w:rsidP="004044A0">
      <w:pPr>
        <w:keepNext/>
        <w:spacing w:before="0" w:line="240" w:lineRule="auto"/>
        <w:ind w:firstLine="0"/>
        <w:jc w:val="center"/>
      </w:pPr>
      <w:r>
        <w:rPr>
          <w:noProof/>
        </w:rPr>
        <w:drawing>
          <wp:inline distT="0" distB="0" distL="0" distR="0" wp14:anchorId="065669AC" wp14:editId="3C208CFA">
            <wp:extent cx="5574030" cy="3156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4030" cy="3156585"/>
                    </a:xfrm>
                    <a:prstGeom prst="rect">
                      <a:avLst/>
                    </a:prstGeom>
                    <a:noFill/>
                    <a:ln>
                      <a:noFill/>
                    </a:ln>
                  </pic:spPr>
                </pic:pic>
              </a:graphicData>
            </a:graphic>
          </wp:inline>
        </w:drawing>
      </w:r>
    </w:p>
    <w:p w14:paraId="708328A8" w14:textId="77777777" w:rsidR="004044A0" w:rsidRDefault="004044A0" w:rsidP="004044A0">
      <w:pPr>
        <w:pStyle w:val="Caption"/>
      </w:pPr>
      <w:bookmarkStart w:id="35" w:name="_Toc511117957"/>
      <w:r>
        <w:t xml:space="preserve">Hình </w:t>
      </w:r>
      <w:fldSimple w:instr=" STYLEREF 1 \s ">
        <w:r w:rsidR="005F6451">
          <w:rPr>
            <w:noProof/>
          </w:rPr>
          <w:t>2</w:t>
        </w:r>
      </w:fldSimple>
      <w:r w:rsidR="005F6451">
        <w:noBreakHyphen/>
      </w:r>
      <w:fldSimple w:instr=" SEQ Hình \* ARABIC \s 1 ">
        <w:r w:rsidR="005F6451">
          <w:rPr>
            <w:noProof/>
          </w:rPr>
          <w:t>8</w:t>
        </w:r>
      </w:fldSimple>
      <w:r>
        <w:t xml:space="preserve"> Thêm tài liệu tham khảo vào danh sách</w:t>
      </w:r>
      <w:bookmarkEnd w:id="35"/>
    </w:p>
    <w:p w14:paraId="72BBAF50" w14:textId="77777777" w:rsidR="004044A0" w:rsidRDefault="004044A0" w:rsidP="004044A0">
      <w:r>
        <w:t>Sau khi đã có danh sách các tài liệu để sử dụng, ta cần chọn kiểu hiển thị tài liệu tham khảo. Trong đồ án tốt nghiệp dành cho sinh viên CNPM, bộ môn thống nhất sử dụng kiểu IEEE</w:t>
      </w:r>
      <w:r w:rsidR="00E37A6B">
        <w:t xml:space="preserve"> như hình </w:t>
      </w:r>
      <w:r w:rsidR="00E37A6B">
        <w:fldChar w:fldCharType="begin"/>
      </w:r>
      <w:r w:rsidR="00E37A6B">
        <w:instrText xml:space="preserve"> REF _Ref387742298 \h </w:instrText>
      </w:r>
      <w:r w:rsidR="00E37A6B">
        <w:fldChar w:fldCharType="separate"/>
      </w:r>
      <w:r w:rsidR="007E2AA4">
        <w:t xml:space="preserve">Hình </w:t>
      </w:r>
      <w:r w:rsidR="007E2AA4">
        <w:rPr>
          <w:noProof/>
        </w:rPr>
        <w:t>2</w:t>
      </w:r>
      <w:r w:rsidR="007E2AA4">
        <w:noBreakHyphen/>
      </w:r>
      <w:r w:rsidR="007E2AA4">
        <w:rPr>
          <w:noProof/>
        </w:rPr>
        <w:t>8</w:t>
      </w:r>
      <w:r w:rsidR="00E37A6B">
        <w:fldChar w:fldCharType="end"/>
      </w:r>
      <w:r>
        <w:t xml:space="preserve">, tức là hiển thị dưới dạng [số].  </w:t>
      </w:r>
    </w:p>
    <w:p w14:paraId="25417AB0" w14:textId="77777777" w:rsidR="004044A0" w:rsidRDefault="004044A0" w:rsidP="004044A0">
      <w:pPr>
        <w:keepNext/>
        <w:jc w:val="center"/>
      </w:pPr>
      <w:r>
        <w:rPr>
          <w:noProof/>
        </w:rPr>
        <w:lastRenderedPageBreak/>
        <w:drawing>
          <wp:inline distT="0" distB="0" distL="0" distR="0" wp14:anchorId="47CD3414" wp14:editId="2653B444">
            <wp:extent cx="3991555" cy="2163570"/>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1674" cy="2163634"/>
                    </a:xfrm>
                    <a:prstGeom prst="rect">
                      <a:avLst/>
                    </a:prstGeom>
                    <a:noFill/>
                    <a:ln>
                      <a:noFill/>
                    </a:ln>
                  </pic:spPr>
                </pic:pic>
              </a:graphicData>
            </a:graphic>
          </wp:inline>
        </w:drawing>
      </w:r>
    </w:p>
    <w:p w14:paraId="5C0C77B2" w14:textId="77777777" w:rsidR="004044A0" w:rsidRDefault="004044A0" w:rsidP="004044A0">
      <w:pPr>
        <w:pStyle w:val="Caption"/>
      </w:pPr>
      <w:bookmarkStart w:id="36" w:name="_Ref387742298"/>
      <w:bookmarkStart w:id="37" w:name="_Toc511117958"/>
      <w:r>
        <w:t xml:space="preserve">Hình </w:t>
      </w:r>
      <w:fldSimple w:instr=" STYLEREF 1 \s ">
        <w:r w:rsidR="005F6451">
          <w:rPr>
            <w:noProof/>
          </w:rPr>
          <w:t>2</w:t>
        </w:r>
      </w:fldSimple>
      <w:r w:rsidR="005F6451">
        <w:noBreakHyphen/>
      </w:r>
      <w:fldSimple w:instr=" SEQ Hình \* ARABIC \s 1 ">
        <w:r w:rsidR="005F6451">
          <w:rPr>
            <w:noProof/>
          </w:rPr>
          <w:t>9</w:t>
        </w:r>
      </w:fldSimple>
      <w:bookmarkEnd w:id="36"/>
      <w:r>
        <w:t xml:space="preserve"> Chọn kiểu hiển thị tài liệu tham khảo</w:t>
      </w:r>
      <w:bookmarkEnd w:id="37"/>
    </w:p>
    <w:p w14:paraId="6558C59F" w14:textId="77777777" w:rsidR="004044A0" w:rsidRDefault="004044A0" w:rsidP="004044A0">
      <w:r>
        <w:t>Tiếp theo, khi muốn thêm một tài liệu tham khảo vào vị trí nào, ta chỉ việc chọn mục References-&gt; Insert Citation</w:t>
      </w:r>
      <w:r w:rsidR="00E37A6B">
        <w:t xml:space="preserve"> như </w:t>
      </w:r>
      <w:r w:rsidR="00E37A6B">
        <w:fldChar w:fldCharType="begin"/>
      </w:r>
      <w:r w:rsidR="00E37A6B">
        <w:instrText xml:space="preserve"> REF _Ref387742306 \h </w:instrText>
      </w:r>
      <w:r w:rsidR="00E37A6B">
        <w:fldChar w:fldCharType="separate"/>
      </w:r>
      <w:r w:rsidR="007E2AA4">
        <w:t xml:space="preserve">Hình </w:t>
      </w:r>
      <w:r w:rsidR="007E2AA4">
        <w:rPr>
          <w:noProof/>
        </w:rPr>
        <w:t>2</w:t>
      </w:r>
      <w:r w:rsidR="007E2AA4">
        <w:noBreakHyphen/>
      </w:r>
      <w:r w:rsidR="007E2AA4">
        <w:rPr>
          <w:noProof/>
        </w:rPr>
        <w:t>9</w:t>
      </w:r>
      <w:r w:rsidR="00E37A6B">
        <w:fldChar w:fldCharType="end"/>
      </w:r>
      <w:r>
        <w:t xml:space="preserve"> rồi chọn tài liệu cần thêm vào vị trí cần thiết, ví dụ:</w:t>
      </w:r>
    </w:p>
    <w:p w14:paraId="19A25C6D" w14:textId="7A4F6F62" w:rsidR="004044A0" w:rsidRPr="004044A0" w:rsidRDefault="004A65E2" w:rsidP="00E37A6B">
      <w:sdt>
        <w:sdtPr>
          <w:id w:val="-1743017292"/>
          <w:citation/>
        </w:sdtPr>
        <w:sdtEndPr/>
        <w:sdtContent>
          <w:r w:rsidR="004044A0">
            <w:fldChar w:fldCharType="begin"/>
          </w:r>
          <w:r w:rsidR="004044A0">
            <w:instrText xml:space="preserve"> CITATION And06 \l 1033 </w:instrText>
          </w:r>
          <w:r w:rsidR="004044A0">
            <w:fldChar w:fldCharType="separate"/>
          </w:r>
          <w:r w:rsidR="000375B5">
            <w:rPr>
              <w:noProof/>
            </w:rPr>
            <w:t>[1]</w:t>
          </w:r>
          <w:r w:rsidR="004044A0">
            <w:fldChar w:fldCharType="end"/>
          </w:r>
        </w:sdtContent>
      </w:sdt>
      <w:r w:rsidR="00A03E3D">
        <w:t xml:space="preserve"> </w:t>
      </w:r>
      <w:r w:rsidR="004044A0">
        <w:t>defines ‘neogeography’ as a ‘new geography’ and it consists of a set of techniques and tools that fall outside the realm of traditional GIS (Geographic Information Systems). Neogeography combines the complex techniques of cartography and GIS and places them within the reach of users and developers.</w:t>
      </w:r>
      <w:r w:rsidR="00A03E3D">
        <w:t xml:space="preserve"> </w:t>
      </w:r>
      <w:sdt>
        <w:sdtPr>
          <w:id w:val="1839271292"/>
          <w:citation/>
        </w:sdtPr>
        <w:sdtEndPr/>
        <w:sdtContent>
          <w:r w:rsidR="00A03E3D">
            <w:fldChar w:fldCharType="begin"/>
          </w:r>
          <w:r w:rsidR="00A03E3D">
            <w:instrText xml:space="preserve"> CITATION And06 \l 1033 </w:instrText>
          </w:r>
          <w:r w:rsidR="00A03E3D">
            <w:fldChar w:fldCharType="separate"/>
          </w:r>
          <w:r w:rsidR="000375B5">
            <w:rPr>
              <w:noProof/>
            </w:rPr>
            <w:t>[1]</w:t>
          </w:r>
          <w:r w:rsidR="00A03E3D">
            <w:fldChar w:fldCharType="end"/>
          </w:r>
        </w:sdtContent>
      </w:sdt>
      <w:r w:rsidR="004044A0">
        <w:t xml:space="preserve"> says that “neogeography is about people using and creating their own maps, on their own terms and by combining elements of an existing toolset”.</w:t>
      </w:r>
    </w:p>
    <w:p w14:paraId="04C07826" w14:textId="77777777" w:rsidR="00E37A6B" w:rsidRDefault="004044A0" w:rsidP="00E37A6B">
      <w:pPr>
        <w:keepNext/>
        <w:jc w:val="center"/>
      </w:pPr>
      <w:r>
        <w:rPr>
          <w:noProof/>
        </w:rPr>
        <w:drawing>
          <wp:inline distT="0" distB="0" distL="0" distR="0" wp14:anchorId="743755BD" wp14:editId="09E126FA">
            <wp:extent cx="3951250" cy="17106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1730" cy="1710846"/>
                    </a:xfrm>
                    <a:prstGeom prst="rect">
                      <a:avLst/>
                    </a:prstGeom>
                    <a:noFill/>
                    <a:ln>
                      <a:noFill/>
                    </a:ln>
                  </pic:spPr>
                </pic:pic>
              </a:graphicData>
            </a:graphic>
          </wp:inline>
        </w:drawing>
      </w:r>
    </w:p>
    <w:p w14:paraId="66CE0645" w14:textId="77777777" w:rsidR="004044A0" w:rsidRPr="004044A0" w:rsidRDefault="00E37A6B" w:rsidP="00E37A6B">
      <w:pPr>
        <w:pStyle w:val="Caption"/>
      </w:pPr>
      <w:bookmarkStart w:id="38" w:name="_Ref387742306"/>
      <w:bookmarkStart w:id="39" w:name="_Toc511117959"/>
      <w:r>
        <w:t xml:space="preserve">Hình </w:t>
      </w:r>
      <w:fldSimple w:instr=" STYLEREF 1 \s ">
        <w:r w:rsidR="005F6451">
          <w:rPr>
            <w:noProof/>
          </w:rPr>
          <w:t>2</w:t>
        </w:r>
      </w:fldSimple>
      <w:r w:rsidR="005F6451">
        <w:noBreakHyphen/>
      </w:r>
      <w:fldSimple w:instr=" SEQ Hình \* ARABIC \s 1 ">
        <w:r w:rsidR="005F6451">
          <w:rPr>
            <w:noProof/>
          </w:rPr>
          <w:t>10</w:t>
        </w:r>
      </w:fldSimple>
      <w:bookmarkEnd w:id="38"/>
      <w:r>
        <w:t xml:space="preserve"> Thêm một tài liệu tham khảo vào văn bản.</w:t>
      </w:r>
      <w:bookmarkEnd w:id="39"/>
    </w:p>
    <w:p w14:paraId="08D37550" w14:textId="77777777" w:rsidR="00E37A6B" w:rsidRDefault="00E37A6B" w:rsidP="00E37A6B">
      <w:pPr>
        <w:pStyle w:val="Heading2"/>
      </w:pPr>
      <w:bookmarkStart w:id="40" w:name="_Toc511117927"/>
      <w:r>
        <w:t>Chèn danh mục tài liệu tham khảo</w:t>
      </w:r>
      <w:bookmarkEnd w:id="40"/>
    </w:p>
    <w:p w14:paraId="33483549" w14:textId="77777777" w:rsidR="00D530AC" w:rsidRDefault="00E37A6B" w:rsidP="00E37A6B">
      <w:r>
        <w:t xml:space="preserve">Kết thúc quá trình soạn thảo toàn bộ đồ án, sinh viên cần thêm danh sách các tài liệu tham khảo vào phần cuối của đồ án. Để làm việc này, trước tiên, để con trỏ đến vị trí cần thêm danh sách các tài liệu tham khảo, sau đó chọn References -&gt; Bibliography -&gt; Works Cited để thêm danh sách tài liệu tham khảo vào đồ án như hình </w:t>
      </w:r>
    </w:p>
    <w:p w14:paraId="74310656" w14:textId="77777777" w:rsidR="00E37A6B" w:rsidRDefault="00E37A6B" w:rsidP="00E37A6B">
      <w:pPr>
        <w:keepNext/>
        <w:jc w:val="center"/>
      </w:pPr>
      <w:r>
        <w:rPr>
          <w:noProof/>
        </w:rPr>
        <w:lastRenderedPageBreak/>
        <w:drawing>
          <wp:inline distT="0" distB="0" distL="0" distR="0" wp14:anchorId="1DA10D47" wp14:editId="46872912">
            <wp:extent cx="4702654" cy="261597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2794" cy="2616057"/>
                    </a:xfrm>
                    <a:prstGeom prst="rect">
                      <a:avLst/>
                    </a:prstGeom>
                    <a:noFill/>
                    <a:ln>
                      <a:noFill/>
                    </a:ln>
                  </pic:spPr>
                </pic:pic>
              </a:graphicData>
            </a:graphic>
          </wp:inline>
        </w:drawing>
      </w:r>
    </w:p>
    <w:p w14:paraId="17CD02C3" w14:textId="77777777" w:rsidR="00E37A6B" w:rsidRDefault="00E37A6B" w:rsidP="00E37A6B">
      <w:pPr>
        <w:pStyle w:val="Caption"/>
      </w:pPr>
      <w:bookmarkStart w:id="41" w:name="_Toc511117960"/>
      <w:r>
        <w:t xml:space="preserve">Hình </w:t>
      </w:r>
      <w:fldSimple w:instr=" STYLEREF 1 \s ">
        <w:r w:rsidR="005F6451">
          <w:rPr>
            <w:noProof/>
          </w:rPr>
          <w:t>2</w:t>
        </w:r>
      </w:fldSimple>
      <w:r w:rsidR="005F6451">
        <w:noBreakHyphen/>
      </w:r>
      <w:fldSimple w:instr=" SEQ Hình \* ARABIC \s 1 ">
        <w:r w:rsidR="005F6451">
          <w:rPr>
            <w:noProof/>
          </w:rPr>
          <w:t>11</w:t>
        </w:r>
      </w:fldSimple>
      <w:r>
        <w:t xml:space="preserve"> Thêm danh sách các tài liệu tham khảo</w:t>
      </w:r>
      <w:bookmarkEnd w:id="41"/>
    </w:p>
    <w:p w14:paraId="2EEFAD83" w14:textId="59AF58A8" w:rsidR="00E37A6B" w:rsidRDefault="00E37A6B" w:rsidP="00E37A6B">
      <w:r>
        <w:t xml:space="preserve">Sau khi đã có danh sách các tài liệu tham khảo, ta chỉ việc xóa toàn bộ nội dung dòng Works Cited, thay thế bằng dòng chữ “TÀI LIỆU THAM KHẢO” và </w:t>
      </w:r>
      <w:r w:rsidR="005719FB">
        <w:t>cập nhật</w:t>
      </w:r>
      <w:r>
        <w:t xml:space="preserve"> mỗi khi thêm vào 1 tài liệu mới bằng cách bấm vào bên trong danh sách “TÀI LIỆU THAM KHẢO” rồi chọn </w:t>
      </w:r>
      <w:r w:rsidR="005719FB">
        <w:t xml:space="preserve">“Update Citations and Bibliography” như </w:t>
      </w:r>
      <w:r w:rsidR="007761EB">
        <w:fldChar w:fldCharType="begin"/>
      </w:r>
      <w:r w:rsidR="007761EB">
        <w:instrText xml:space="preserve"> REF _Ref387742976 \h </w:instrText>
      </w:r>
      <w:r w:rsidR="007761EB">
        <w:fldChar w:fldCharType="separate"/>
      </w:r>
      <w:r w:rsidR="007E2AA4">
        <w:t xml:space="preserve">Hình </w:t>
      </w:r>
      <w:r w:rsidR="007E2AA4">
        <w:rPr>
          <w:noProof/>
        </w:rPr>
        <w:t>2</w:t>
      </w:r>
      <w:r w:rsidR="007E2AA4">
        <w:noBreakHyphen/>
      </w:r>
      <w:r w:rsidR="007E2AA4">
        <w:rPr>
          <w:noProof/>
        </w:rPr>
        <w:t>11</w:t>
      </w:r>
      <w:r w:rsidR="007761EB">
        <w:fldChar w:fldCharType="end"/>
      </w:r>
      <w:r w:rsidR="007761EB">
        <w:t xml:space="preserve"> rồi chỉnh sửa dạng hiển thị sao cho</w:t>
      </w:r>
      <w:r w:rsidR="00FE5128">
        <w:t xml:space="preserve"> hợp lý như </w:t>
      </w:r>
      <w:r w:rsidR="00FE5128">
        <w:fldChar w:fldCharType="begin"/>
      </w:r>
      <w:r w:rsidR="00FE5128">
        <w:instrText xml:space="preserve"> REF _Ref387743208 \h </w:instrText>
      </w:r>
      <w:r w:rsidR="00FE5128">
        <w:fldChar w:fldCharType="separate"/>
      </w:r>
      <w:r w:rsidR="007E2AA4">
        <w:t xml:space="preserve">Hình </w:t>
      </w:r>
      <w:r w:rsidR="007E2AA4">
        <w:rPr>
          <w:noProof/>
        </w:rPr>
        <w:t>2</w:t>
      </w:r>
      <w:r w:rsidR="007E2AA4">
        <w:noBreakHyphen/>
      </w:r>
      <w:r w:rsidR="007E2AA4">
        <w:rPr>
          <w:noProof/>
        </w:rPr>
        <w:t>12</w:t>
      </w:r>
      <w:r w:rsidR="00FE5128">
        <w:fldChar w:fldCharType="end"/>
      </w:r>
      <w:bookmarkStart w:id="42" w:name="_GoBack"/>
      <w:bookmarkEnd w:id="42"/>
      <w:r w:rsidR="007761EB">
        <w:t>.</w:t>
      </w:r>
    </w:p>
    <w:p w14:paraId="3BE036AF" w14:textId="77777777" w:rsidR="005719FB" w:rsidRDefault="00E37A6B" w:rsidP="005719FB">
      <w:pPr>
        <w:keepNext/>
        <w:jc w:val="center"/>
      </w:pPr>
      <w:r>
        <w:rPr>
          <w:noProof/>
        </w:rPr>
        <w:drawing>
          <wp:inline distT="0" distB="0" distL="0" distR="0" wp14:anchorId="4A3F6DEE" wp14:editId="7E692DDB">
            <wp:extent cx="4317558" cy="16061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9971" cy="1607088"/>
                    </a:xfrm>
                    <a:prstGeom prst="rect">
                      <a:avLst/>
                    </a:prstGeom>
                    <a:noFill/>
                    <a:ln>
                      <a:noFill/>
                    </a:ln>
                  </pic:spPr>
                </pic:pic>
              </a:graphicData>
            </a:graphic>
          </wp:inline>
        </w:drawing>
      </w:r>
    </w:p>
    <w:p w14:paraId="239EA4FA" w14:textId="77777777" w:rsidR="00E37A6B" w:rsidRDefault="005719FB" w:rsidP="005719FB">
      <w:pPr>
        <w:pStyle w:val="Caption"/>
      </w:pPr>
      <w:bookmarkStart w:id="43" w:name="_Ref387742976"/>
      <w:bookmarkStart w:id="44" w:name="_Toc511117961"/>
      <w:r>
        <w:t xml:space="preserve">Hình </w:t>
      </w:r>
      <w:fldSimple w:instr=" STYLEREF 1 \s ">
        <w:r w:rsidR="005F6451">
          <w:rPr>
            <w:noProof/>
          </w:rPr>
          <w:t>2</w:t>
        </w:r>
      </w:fldSimple>
      <w:r w:rsidR="005F6451">
        <w:noBreakHyphen/>
      </w:r>
      <w:fldSimple w:instr=" SEQ Hình \* ARABIC \s 1 ">
        <w:r w:rsidR="005F6451">
          <w:rPr>
            <w:noProof/>
          </w:rPr>
          <w:t>12</w:t>
        </w:r>
      </w:fldSimple>
      <w:bookmarkEnd w:id="43"/>
      <w:r>
        <w:t xml:space="preserve"> Cập nhật danh sách tài liệu tham khảo</w:t>
      </w:r>
      <w:bookmarkEnd w:id="44"/>
    </w:p>
    <w:p w14:paraId="182BD6A7" w14:textId="2F38D013" w:rsidR="00FE5128" w:rsidRPr="00FE5128" w:rsidRDefault="001E1E49" w:rsidP="00FE5128">
      <w:r>
        <w:t xml:space="preserve">Theo </w:t>
      </w:r>
      <w:sdt>
        <w:sdtPr>
          <w:id w:val="-671335838"/>
          <w:citation/>
        </w:sdtPr>
        <w:sdtEndPr/>
        <w:sdtContent>
          <w:r>
            <w:fldChar w:fldCharType="begin"/>
          </w:r>
          <w:r w:rsidR="00A7418C">
            <w:instrText xml:space="preserve">CITATION Hoà15 \l 1033 </w:instrText>
          </w:r>
          <w:r>
            <w:fldChar w:fldCharType="separate"/>
          </w:r>
          <w:r w:rsidR="000375B5">
            <w:rPr>
              <w:noProof/>
            </w:rPr>
            <w:t>[2]</w:t>
          </w:r>
          <w:r>
            <w:fldChar w:fldCharType="end"/>
          </w:r>
        </w:sdtContent>
      </w:sdt>
      <w:r>
        <w:t>, abfxvxcvdsf.</w:t>
      </w:r>
    </w:p>
    <w:p w14:paraId="64D67140" w14:textId="77777777" w:rsidR="00FE5128" w:rsidRDefault="00FE5128" w:rsidP="00FE5128">
      <w:pPr>
        <w:keepNext/>
      </w:pPr>
      <w:r>
        <w:rPr>
          <w:noProof/>
        </w:rPr>
        <w:drawing>
          <wp:inline distT="0" distB="0" distL="0" distR="0" wp14:anchorId="24112811" wp14:editId="413AD13E">
            <wp:extent cx="5580380" cy="1154232"/>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0380" cy="1154232"/>
                    </a:xfrm>
                    <a:prstGeom prst="rect">
                      <a:avLst/>
                    </a:prstGeom>
                  </pic:spPr>
                </pic:pic>
              </a:graphicData>
            </a:graphic>
          </wp:inline>
        </w:drawing>
      </w:r>
    </w:p>
    <w:p w14:paraId="11C38104" w14:textId="77777777" w:rsidR="00E37A6B" w:rsidRDefault="00FE5128" w:rsidP="003B17FF">
      <w:pPr>
        <w:pStyle w:val="Caption"/>
      </w:pPr>
      <w:bookmarkStart w:id="45" w:name="_Ref387743208"/>
      <w:bookmarkStart w:id="46" w:name="_Toc511117962"/>
      <w:r>
        <w:t xml:space="preserve">Hình </w:t>
      </w:r>
      <w:fldSimple w:instr=" STYLEREF 1 \s ">
        <w:r w:rsidR="005F6451">
          <w:rPr>
            <w:noProof/>
          </w:rPr>
          <w:t>2</w:t>
        </w:r>
      </w:fldSimple>
      <w:r w:rsidR="005F6451">
        <w:noBreakHyphen/>
      </w:r>
      <w:fldSimple w:instr=" SEQ Hình \* ARABIC \s 1 ">
        <w:r w:rsidR="005F6451">
          <w:rPr>
            <w:noProof/>
          </w:rPr>
          <w:t>13</w:t>
        </w:r>
      </w:fldSimple>
      <w:bookmarkEnd w:id="45"/>
      <w:r>
        <w:t xml:space="preserve"> Chỉnh sửa định dạng hiển thị danh sách các tài liệu tham khảo</w:t>
      </w:r>
      <w:bookmarkEnd w:id="46"/>
    </w:p>
    <w:p w14:paraId="143924FD" w14:textId="77777777" w:rsidR="00412F64" w:rsidRDefault="00412F64" w:rsidP="00412F64">
      <w:pPr>
        <w:pStyle w:val="Heading2"/>
      </w:pPr>
      <w:bookmarkStart w:id="47" w:name="_Toc511117928"/>
      <w:r>
        <w:lastRenderedPageBreak/>
        <w:t>Kết chương</w:t>
      </w:r>
      <w:bookmarkEnd w:id="47"/>
    </w:p>
    <w:p w14:paraId="6F4CA9AA" w14:textId="77777777" w:rsidR="00E37A6B" w:rsidRDefault="00412F64" w:rsidP="00412F64">
      <w:r>
        <w:t>Đoạn này nêu tóm tắt về nội dung của chương vừa viết và viết một vài câu ngắn về nội dung sẽ có trong chương tiếp theo.</w:t>
      </w:r>
    </w:p>
    <w:p w14:paraId="6B15E1F4" w14:textId="77777777" w:rsidR="00E37A6B" w:rsidRPr="00E37A6B" w:rsidRDefault="00E37A6B" w:rsidP="00E37A6B"/>
    <w:p w14:paraId="418A4FF1" w14:textId="77777777" w:rsidR="00412F64" w:rsidRDefault="00412F64">
      <w:pPr>
        <w:spacing w:before="0" w:line="240" w:lineRule="auto"/>
        <w:ind w:firstLine="0"/>
        <w:jc w:val="left"/>
        <w:rPr>
          <w:rFonts w:cs="Arial"/>
          <w:b/>
          <w:bCs/>
          <w:kern w:val="32"/>
          <w:sz w:val="32"/>
          <w:szCs w:val="32"/>
        </w:rPr>
      </w:pPr>
      <w:r>
        <w:br w:type="page"/>
      </w:r>
    </w:p>
    <w:p w14:paraId="7229A597" w14:textId="77777777" w:rsidR="00466B47" w:rsidRDefault="005719FB" w:rsidP="00D530AC">
      <w:pPr>
        <w:pStyle w:val="Heading1"/>
      </w:pPr>
      <w:r>
        <w:lastRenderedPageBreak/>
        <w:t xml:space="preserve"> </w:t>
      </w:r>
      <w:bookmarkStart w:id="48" w:name="_Toc511117929"/>
      <w:r w:rsidR="0007352A">
        <w:t xml:space="preserve">PHÂN TÍCH </w:t>
      </w:r>
      <w:r w:rsidR="0028004F">
        <w:t>THIẾT KẾ HỆ THỐNG</w:t>
      </w:r>
      <w:bookmarkEnd w:id="48"/>
    </w:p>
    <w:p w14:paraId="3E58B08A" w14:textId="77777777" w:rsidR="0028004F" w:rsidRDefault="007A7D82" w:rsidP="00AA1E73">
      <w:r>
        <w:t xml:space="preserve">Trong chương này: </w:t>
      </w:r>
      <w:r w:rsidR="0028004F">
        <w:t>Phân tích thiết kế hệ thống</w:t>
      </w:r>
      <w:r>
        <w:t>,</w:t>
      </w:r>
      <w:r w:rsidR="0028004F">
        <w:t xml:space="preserve"> trình bày các quy trình nghiệp vụ, phân tích, thiết kế (dữ liệu, chức năng) của phần mềm, có các user case, biểu đồ luồng dữ liệu, mô hình thực thể liên kết, ...;</w:t>
      </w:r>
    </w:p>
    <w:p w14:paraId="6B796251" w14:textId="77777777" w:rsidR="00B25F15" w:rsidRDefault="00B25F15" w:rsidP="00AA1E73">
      <w:r>
        <w:t>Chú ý: Chỉ đối với các đề tài có xây dựng ứng dụng hoặc đề tài nghiên cứu về phân tích thiết kế hệ thống mới có phần này. Sinh viên chỉ chọn 1 trong 2 kiểu phần tích thiết kế hệ thống là UML và hướng chức năng.</w:t>
      </w:r>
    </w:p>
    <w:p w14:paraId="2ABDA281" w14:textId="77777777" w:rsidR="001A08FA" w:rsidRPr="00A16910" w:rsidRDefault="001A08FA" w:rsidP="001A08FA">
      <w:pPr>
        <w:pStyle w:val="Heading2"/>
      </w:pPr>
      <w:bookmarkStart w:id="49" w:name="_Toc511117931"/>
      <w:bookmarkEnd w:id="34"/>
      <w:r>
        <w:t>Tiêu đ</w:t>
      </w:r>
      <w:r>
        <w:rPr>
          <w:rFonts w:cs="Times New Roman"/>
        </w:rPr>
        <w:t>ề</w:t>
      </w:r>
      <w:r>
        <w:t xml:space="preserve"> m</w:t>
      </w:r>
      <w:r>
        <w:rPr>
          <w:rFonts w:cs="Times New Roman"/>
        </w:rPr>
        <w:t>ụ</w:t>
      </w:r>
      <w:r>
        <w:t>c</w:t>
      </w:r>
      <w:bookmarkEnd w:id="49"/>
    </w:p>
    <w:p w14:paraId="48100A0D" w14:textId="77777777" w:rsidR="001A08FA" w:rsidRPr="00A16910" w:rsidRDefault="001A08FA" w:rsidP="001A08FA">
      <w:pPr>
        <w:pStyle w:val="Heading3"/>
      </w:pPr>
      <w:bookmarkStart w:id="50" w:name="_Toc511117932"/>
      <w:r>
        <w:t>Tiêu đề tiểu mục</w:t>
      </w:r>
      <w:bookmarkEnd w:id="50"/>
    </w:p>
    <w:p w14:paraId="2A5E70BC"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417B83D" w14:textId="77777777" w:rsidR="00B25F15" w:rsidRDefault="00B25F15" w:rsidP="00B25F15">
      <w:pPr>
        <w:pStyle w:val="Heading4"/>
      </w:pPr>
      <w:r>
        <w:t>Tiêu đề mục nhỏ nhất 1</w:t>
      </w:r>
    </w:p>
    <w:p w14:paraId="1D03AAC5"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0BAFA4B" w14:textId="77777777" w:rsidR="00B25F15" w:rsidRDefault="00B25F15" w:rsidP="00B25F15">
      <w:pPr>
        <w:pStyle w:val="Heading4"/>
      </w:pPr>
      <w:r>
        <w:t>Tiêu đề mục nhỏ nhất 2</w:t>
      </w:r>
    </w:p>
    <w:p w14:paraId="1020E7F7"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96FA49A" w14:textId="77777777" w:rsidR="001A08FA" w:rsidRPr="00A16910" w:rsidRDefault="001A08FA" w:rsidP="001A08FA">
      <w:pPr>
        <w:pStyle w:val="Heading3"/>
      </w:pPr>
      <w:bookmarkStart w:id="51" w:name="_Toc511117933"/>
      <w:r>
        <w:t>Tiêu đề tiểu mục</w:t>
      </w:r>
      <w:bookmarkEnd w:id="51"/>
    </w:p>
    <w:p w14:paraId="2B0A98CA"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509445FD"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634DD51F" w14:textId="77777777"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14:paraId="3BF5FAC7" w14:textId="77777777" w:rsidR="001A08FA" w:rsidRDefault="001A08FA" w:rsidP="001A08FA">
      <w:pPr>
        <w:pStyle w:val="Heading2"/>
      </w:pPr>
      <w:bookmarkStart w:id="52" w:name="_Toc511117934"/>
      <w:r>
        <w:t>Tiêu đề mục</w:t>
      </w:r>
      <w:bookmarkEnd w:id="52"/>
    </w:p>
    <w:p w14:paraId="66A26913" w14:textId="77777777" w:rsidR="001A08FA" w:rsidRPr="00A16910" w:rsidRDefault="001A08FA" w:rsidP="001A08FA">
      <w:pPr>
        <w:pStyle w:val="Heading3"/>
      </w:pPr>
      <w:bookmarkStart w:id="53" w:name="_Toc511117935"/>
      <w:r>
        <w:t>Tiêu đề tiểu mục</w:t>
      </w:r>
      <w:bookmarkEnd w:id="53"/>
    </w:p>
    <w:p w14:paraId="7FA5F45C"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C9C744C"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926394A"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0A708FC5" w14:textId="77777777" w:rsidR="001A08FA" w:rsidRPr="00A16910" w:rsidRDefault="001A08FA" w:rsidP="001A08FA">
      <w:pPr>
        <w:pStyle w:val="Heading3"/>
      </w:pPr>
      <w:bookmarkStart w:id="54" w:name="_Toc511117936"/>
      <w:r>
        <w:t>Tiêu đề tiểu mục</w:t>
      </w:r>
      <w:bookmarkEnd w:id="54"/>
    </w:p>
    <w:p w14:paraId="1B4841C6"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3E100E2A"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08FC34CE" w14:textId="77777777" w:rsidR="00E800F6"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4E828A9E" w14:textId="77777777" w:rsidR="00412F64" w:rsidRDefault="00412F64" w:rsidP="00412F64">
      <w:pPr>
        <w:pStyle w:val="Heading2"/>
      </w:pPr>
      <w:bookmarkStart w:id="55" w:name="_Toc511117937"/>
      <w:r>
        <w:t>Kết chương</w:t>
      </w:r>
      <w:bookmarkEnd w:id="55"/>
    </w:p>
    <w:p w14:paraId="010CA9B1" w14:textId="77777777" w:rsidR="006A0F8F" w:rsidRDefault="00412F64" w:rsidP="00412F64">
      <w:pPr>
        <w:rPr>
          <w:rFonts w:cs="Arial"/>
          <w:b/>
          <w:bCs/>
          <w:kern w:val="32"/>
          <w:sz w:val="32"/>
          <w:szCs w:val="32"/>
        </w:rPr>
      </w:pPr>
      <w:r>
        <w:t>Đoạn này nêu tóm tắt về nội dung của chương vừa viết và viết một vài câu ngắn về nội dung sẽ có trong chương tiếp theo.</w:t>
      </w:r>
      <w:r w:rsidR="006A0F8F">
        <w:br w:type="page"/>
      </w:r>
    </w:p>
    <w:p w14:paraId="5DD69A0E" w14:textId="77777777" w:rsidR="00BB71A4" w:rsidRDefault="00BB71A4" w:rsidP="00BB71A4">
      <w:pPr>
        <w:pStyle w:val="Heading1"/>
      </w:pPr>
      <w:r>
        <w:lastRenderedPageBreak/>
        <w:br/>
      </w:r>
      <w:bookmarkStart w:id="56" w:name="_Toc511117938"/>
      <w:r w:rsidR="007A7D82">
        <w:t xml:space="preserve">KẾT QUẢ CÀI ĐẶT, THỬ NGHIỆM </w:t>
      </w:r>
      <w:r w:rsidR="00130546">
        <w:br/>
      </w:r>
      <w:r w:rsidR="007A7D82">
        <w:t>HOẶC KẾT QUẢ NGHIÊN CỨU</w:t>
      </w:r>
      <w:bookmarkEnd w:id="56"/>
    </w:p>
    <w:p w14:paraId="2CB51E79" w14:textId="77777777" w:rsidR="007A7D82" w:rsidRDefault="007A7D82" w:rsidP="007A7D82">
      <w:r>
        <w:t>Trong chương này trình bày kết quả cài đặt, thử nghiệm, đưa ra các giao diện chính của phần mềm, kết quả thử nghiệm, so sánh với các phần mềm tương tự khác (nếu có).</w:t>
      </w:r>
      <w:r w:rsidR="00130546">
        <w:t xml:space="preserve"> Nếu đề tài nghiên cứu về lý thuyết thì trình bày ứng dụng lý thuyết đó vào trường hợp cụ thể nào.</w:t>
      </w:r>
    </w:p>
    <w:p w14:paraId="3B5EDCED" w14:textId="77777777" w:rsidR="001A08FA" w:rsidRPr="00A16910" w:rsidRDefault="001A08FA" w:rsidP="001A08FA">
      <w:pPr>
        <w:pStyle w:val="Heading2"/>
      </w:pPr>
      <w:bookmarkStart w:id="57" w:name="_Toc511117940"/>
      <w:r>
        <w:t>Tiêu đ</w:t>
      </w:r>
      <w:r>
        <w:rPr>
          <w:rFonts w:cs="Times New Roman"/>
        </w:rPr>
        <w:t>ề</w:t>
      </w:r>
      <w:r>
        <w:t xml:space="preserve"> m</w:t>
      </w:r>
      <w:r>
        <w:rPr>
          <w:rFonts w:cs="Times New Roman"/>
        </w:rPr>
        <w:t>ụ</w:t>
      </w:r>
      <w:r>
        <w:t>c</w:t>
      </w:r>
      <w:bookmarkEnd w:id="57"/>
    </w:p>
    <w:p w14:paraId="414E4930" w14:textId="77777777" w:rsidR="001A08FA" w:rsidRPr="00A16910" w:rsidRDefault="001A08FA" w:rsidP="001A08FA">
      <w:pPr>
        <w:pStyle w:val="Heading3"/>
      </w:pPr>
      <w:bookmarkStart w:id="58" w:name="_Toc511117941"/>
      <w:r>
        <w:t>Tiêu đề tiểu mục</w:t>
      </w:r>
      <w:bookmarkEnd w:id="58"/>
    </w:p>
    <w:p w14:paraId="735A8F26"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432A767"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564D0B55"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64B8B1E4" w14:textId="77777777" w:rsidR="001A08FA" w:rsidRPr="00A16910" w:rsidRDefault="001A08FA" w:rsidP="001A08FA">
      <w:pPr>
        <w:pStyle w:val="Heading3"/>
      </w:pPr>
      <w:bookmarkStart w:id="59" w:name="_Toc511117942"/>
      <w:r>
        <w:t>Tiêu đề tiểu mục</w:t>
      </w:r>
      <w:bookmarkEnd w:id="59"/>
    </w:p>
    <w:p w14:paraId="1C8D54E4"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74FE793B"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617DB46F"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2E7FE4A9" w14:textId="77777777" w:rsidR="001A08FA" w:rsidRDefault="001A08FA" w:rsidP="001A08FA">
      <w:pPr>
        <w:pStyle w:val="Heading2"/>
      </w:pPr>
      <w:bookmarkStart w:id="60" w:name="_Toc511117943"/>
      <w:r>
        <w:lastRenderedPageBreak/>
        <w:t>Tiêu đề mục</w:t>
      </w:r>
      <w:bookmarkEnd w:id="60"/>
    </w:p>
    <w:p w14:paraId="7B73F52B" w14:textId="77777777" w:rsidR="001A08FA" w:rsidRPr="00A16910" w:rsidRDefault="001A08FA" w:rsidP="001A08FA">
      <w:pPr>
        <w:pStyle w:val="Heading3"/>
      </w:pPr>
      <w:bookmarkStart w:id="61" w:name="_Toc511117944"/>
      <w:r>
        <w:t>Tiêu đề tiểu mục</w:t>
      </w:r>
      <w:bookmarkEnd w:id="61"/>
    </w:p>
    <w:p w14:paraId="2A91614B"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64E38AA"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1E09100"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3F276C2A" w14:textId="77777777" w:rsidR="001A08FA" w:rsidRPr="00A16910" w:rsidRDefault="001A08FA" w:rsidP="001A08FA">
      <w:pPr>
        <w:pStyle w:val="Heading3"/>
      </w:pPr>
      <w:bookmarkStart w:id="62" w:name="_Toc511117945"/>
      <w:r>
        <w:t>Tiêu đề tiểu mục</w:t>
      </w:r>
      <w:bookmarkEnd w:id="62"/>
    </w:p>
    <w:p w14:paraId="666D65D1"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0DE7E59C"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4604D9E"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4D8E65DD" w14:textId="77777777" w:rsidR="00412F64" w:rsidRDefault="00412F64" w:rsidP="00412F64">
      <w:pPr>
        <w:pStyle w:val="Heading2"/>
      </w:pPr>
      <w:bookmarkStart w:id="63" w:name="_Toc511117946"/>
      <w:bookmarkStart w:id="64" w:name="_Toc169424253"/>
      <w:r>
        <w:t>Kết chương</w:t>
      </w:r>
      <w:bookmarkEnd w:id="63"/>
    </w:p>
    <w:p w14:paraId="6AE6A35A" w14:textId="77777777" w:rsidR="00761C4E" w:rsidRPr="00412F64" w:rsidRDefault="00412F64" w:rsidP="00412F64">
      <w:r>
        <w:t xml:space="preserve">Đoạn này nêu tóm tắt về nội dung của chương vừa viết và viết một vài câu ngắn về </w:t>
      </w:r>
      <w:r w:rsidRPr="00412F64">
        <w:t>nội dung sẽ có trong chương tiếp theo.</w:t>
      </w:r>
      <w:r w:rsidR="00761C4E" w:rsidRPr="00412F64">
        <w:br w:type="page"/>
      </w:r>
    </w:p>
    <w:p w14:paraId="2D15AC42" w14:textId="77777777" w:rsidR="00A16910" w:rsidRDefault="0007352A" w:rsidP="009E77CD">
      <w:pPr>
        <w:pStyle w:val="Heading1"/>
        <w:numPr>
          <w:ilvl w:val="0"/>
          <w:numId w:val="0"/>
        </w:numPr>
      </w:pPr>
      <w:bookmarkStart w:id="65" w:name="_Toc511117947"/>
      <w:r>
        <w:lastRenderedPageBreak/>
        <w:t>KẾT LUẬN</w:t>
      </w:r>
      <w:bookmarkEnd w:id="64"/>
      <w:r w:rsidR="00130546">
        <w:t xml:space="preserve"> VÀ HƯỚNG PHÁT TRIỂN</w:t>
      </w:r>
      <w:bookmarkEnd w:id="65"/>
    </w:p>
    <w:p w14:paraId="337E1D7E" w14:textId="77777777" w:rsidR="0007352A" w:rsidRDefault="0007352A" w:rsidP="00585F4E">
      <w:r>
        <w:t xml:space="preserve">Tác giả đã làm đồ án này như thế nào? kết quả ra sao? có giống như kết quả đã dự kiến không? </w:t>
      </w:r>
    </w:p>
    <w:p w14:paraId="083E497D" w14:textId="77777777" w:rsidR="00641168" w:rsidRDefault="00641168" w:rsidP="00585F4E">
      <w:r>
        <w:t>Phần này sinh viên cần bám vào mục tiêu và nội dung</w:t>
      </w:r>
      <w:r w:rsidR="007A663A">
        <w:t xml:space="preserve"> đã nêu ở </w:t>
      </w:r>
      <w:r w:rsidR="00130546">
        <w:t xml:space="preserve">PHIẾU GIAO NHIỆM VỤ ĐỒ ÁN TỐT NGHIỆP </w:t>
      </w:r>
      <w:r w:rsidR="009C7087">
        <w:t xml:space="preserve">và phần </w:t>
      </w:r>
      <w:r w:rsidR="00130546">
        <w:t>MỞ ĐẦU</w:t>
      </w:r>
      <w:r w:rsidR="009C7087">
        <w:t>, đối chiếu với kết quả đã làm</w:t>
      </w:r>
      <w:r w:rsidR="007A663A">
        <w:t xml:space="preserve"> để có kết luận phù hợp.</w:t>
      </w:r>
    </w:p>
    <w:p w14:paraId="5895E44D" w14:textId="77777777" w:rsidR="0007352A" w:rsidRDefault="0007352A" w:rsidP="00585F4E">
      <w:r>
        <w:t>Còn vướng mắc ở chỗ nào? lý do vướng mắc, hướng khắc phục ...</w:t>
      </w:r>
      <w:r w:rsidR="0092047C">
        <w:t xml:space="preserve"> (dựa vào đây để các sinh viên khóa sau tham khảo và phát triển đồ án</w:t>
      </w:r>
      <w:r w:rsidR="00DE17FC">
        <w:t xml:space="preserve"> hoặc tránh lặp lại để đỡ mất thời gian</w:t>
      </w:r>
      <w:r w:rsidR="0092047C">
        <w:t>)</w:t>
      </w:r>
    </w:p>
    <w:p w14:paraId="0964380A" w14:textId="77777777" w:rsidR="00BB71A4" w:rsidRDefault="0007352A" w:rsidP="00585F4E">
      <w:r>
        <w:t>Kết luận chung</w:t>
      </w:r>
    </w:p>
    <w:p w14:paraId="64C697D8" w14:textId="77777777" w:rsidR="00BD079D" w:rsidRDefault="00BD079D">
      <w:pPr>
        <w:spacing w:before="0" w:line="240" w:lineRule="auto"/>
        <w:ind w:firstLine="0"/>
        <w:jc w:val="left"/>
        <w:rPr>
          <w:rFonts w:cs="Arial"/>
          <w:b/>
          <w:bCs/>
          <w:kern w:val="32"/>
          <w:sz w:val="32"/>
          <w:szCs w:val="32"/>
        </w:rPr>
      </w:pPr>
      <w:bookmarkStart w:id="66" w:name="_Toc169424254"/>
      <w:r>
        <w:br w:type="page"/>
      </w:r>
    </w:p>
    <w:bookmarkEnd w:id="66" w:displacedByCustomXml="next"/>
    <w:bookmarkStart w:id="67" w:name="_Toc511117948" w:displacedByCustomXml="next"/>
    <w:bookmarkStart w:id="68" w:name="_Toc169424255" w:displacedByCustomXml="next"/>
    <w:sdt>
      <w:sdtPr>
        <w:rPr>
          <w:b/>
          <w:bCs/>
          <w:sz w:val="26"/>
        </w:rPr>
        <w:id w:val="-2016525058"/>
        <w:docPartObj>
          <w:docPartGallery w:val="Bibliographies"/>
          <w:docPartUnique/>
        </w:docPartObj>
      </w:sdtPr>
      <w:sdtEndPr>
        <w:rPr>
          <w:b w:val="0"/>
          <w:bCs w:val="0"/>
          <w:sz w:val="24"/>
        </w:rPr>
      </w:sdtEndPr>
      <w:sdtContent>
        <w:p w14:paraId="513413E6" w14:textId="77777777" w:rsidR="000375B5" w:rsidRDefault="005719FB" w:rsidP="005719FB">
          <w:pPr>
            <w:rPr>
              <w:noProof/>
              <w:sz w:val="20"/>
              <w:szCs w:val="20"/>
            </w:rPr>
          </w:pPr>
          <w:r>
            <w:t>TÀI LIỆU THAM KHẢO</w:t>
          </w:r>
          <w:bookmarkEnd w:id="67"/>
          <w:r>
            <w:rPr>
              <w:b/>
              <w:bCs/>
              <w:sz w:val="32"/>
            </w:rPr>
            <w:fldChar w:fldCharType="begin"/>
          </w:r>
          <w:r>
            <w:instrText xml:space="preserve"> BIBLIOGRAPHY </w:instrText>
          </w:r>
          <w:r>
            <w:rPr>
              <w:b/>
              <w:bCs/>
              <w:sz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33"/>
          </w:tblGrid>
          <w:tr w:rsidR="000375B5" w14:paraId="01CA2372" w14:textId="77777777">
            <w:trPr>
              <w:divId w:val="539711165"/>
              <w:tblCellSpacing w:w="15" w:type="dxa"/>
            </w:trPr>
            <w:tc>
              <w:tcPr>
                <w:tcW w:w="50" w:type="pct"/>
                <w:hideMark/>
              </w:tcPr>
              <w:p w14:paraId="237F5D28" w14:textId="0F2673C5" w:rsidR="000375B5" w:rsidRDefault="000375B5" w:rsidP="005A5997">
                <w:pPr>
                  <w:pStyle w:val="TLTK"/>
                </w:pPr>
                <w:r>
                  <w:t xml:space="preserve">[1] </w:t>
                </w:r>
              </w:p>
            </w:tc>
            <w:tc>
              <w:tcPr>
                <w:tcW w:w="0" w:type="auto"/>
                <w:hideMark/>
              </w:tcPr>
              <w:p w14:paraId="682580C6" w14:textId="77777777" w:rsidR="000375B5" w:rsidRDefault="000375B5" w:rsidP="005A5997">
                <w:pPr>
                  <w:pStyle w:val="TLTK"/>
                </w:pPr>
                <w:r>
                  <w:t xml:space="preserve">A. Tuner, Introduction to Neogeography, Sebastopol, CA USA: O'Reilly Media, 2006. </w:t>
                </w:r>
              </w:p>
            </w:tc>
          </w:tr>
          <w:tr w:rsidR="000375B5" w14:paraId="4B0C67BF" w14:textId="77777777">
            <w:trPr>
              <w:divId w:val="539711165"/>
              <w:tblCellSpacing w:w="15" w:type="dxa"/>
            </w:trPr>
            <w:tc>
              <w:tcPr>
                <w:tcW w:w="50" w:type="pct"/>
                <w:hideMark/>
              </w:tcPr>
              <w:p w14:paraId="42BE7506" w14:textId="77777777" w:rsidR="000375B5" w:rsidRDefault="000375B5" w:rsidP="005A5997">
                <w:pPr>
                  <w:pStyle w:val="TLTK"/>
                </w:pPr>
                <w:r>
                  <w:t xml:space="preserve">[2] </w:t>
                </w:r>
              </w:p>
            </w:tc>
            <w:tc>
              <w:tcPr>
                <w:tcW w:w="0" w:type="auto"/>
                <w:hideMark/>
              </w:tcPr>
              <w:p w14:paraId="1F9C5242" w14:textId="77777777" w:rsidR="000375B5" w:rsidRDefault="000375B5" w:rsidP="005A5997">
                <w:pPr>
                  <w:pStyle w:val="TLTK"/>
                </w:pPr>
                <w:r>
                  <w:t xml:space="preserve">Hoàng Anh Đức, Lê Văn Hưng, Thiết kế website, Hanoi: NXB Giáo dục Việt Nam, 2016. </w:t>
                </w:r>
              </w:p>
            </w:tc>
          </w:tr>
        </w:tbl>
        <w:p w14:paraId="35F4E5F3" w14:textId="77777777" w:rsidR="000375B5" w:rsidRDefault="000375B5">
          <w:pPr>
            <w:divId w:val="539711165"/>
            <w:rPr>
              <w:noProof/>
            </w:rPr>
          </w:pPr>
        </w:p>
        <w:p w14:paraId="20D2AA2B" w14:textId="77777777" w:rsidR="005719FB" w:rsidRDefault="005719FB" w:rsidP="005719FB">
          <w:pPr>
            <w:rPr>
              <w:b/>
              <w:bCs/>
            </w:rPr>
          </w:pPr>
          <w:r>
            <w:rPr>
              <w:b/>
              <w:bCs/>
            </w:rPr>
            <w:fldChar w:fldCharType="end"/>
          </w:r>
        </w:p>
      </w:sdtContent>
    </w:sdt>
    <w:p w14:paraId="4CD7085D" w14:textId="77777777" w:rsidR="00BD079D" w:rsidRDefault="005719FB" w:rsidP="005719FB">
      <w:pPr>
        <w:spacing w:before="0" w:line="240" w:lineRule="auto"/>
        <w:ind w:firstLine="0"/>
        <w:jc w:val="left"/>
        <w:rPr>
          <w:rFonts w:cs="Arial"/>
          <w:b/>
          <w:bCs/>
          <w:kern w:val="32"/>
          <w:sz w:val="32"/>
          <w:szCs w:val="32"/>
        </w:rPr>
      </w:pPr>
      <w:r>
        <w:t xml:space="preserve"> </w:t>
      </w:r>
      <w:r w:rsidR="00BD079D">
        <w:br w:type="page"/>
      </w:r>
    </w:p>
    <w:p w14:paraId="7068C255" w14:textId="77777777" w:rsidR="00BB71A4" w:rsidRDefault="00AB4DE3" w:rsidP="006A4FFB">
      <w:pPr>
        <w:pStyle w:val="Heading1"/>
        <w:numPr>
          <w:ilvl w:val="0"/>
          <w:numId w:val="0"/>
        </w:numPr>
      </w:pPr>
      <w:bookmarkStart w:id="69" w:name="_Toc511117949"/>
      <w:r>
        <w:lastRenderedPageBreak/>
        <w:t>PHỤ LỤC</w:t>
      </w:r>
      <w:bookmarkEnd w:id="68"/>
      <w:bookmarkEnd w:id="69"/>
    </w:p>
    <w:p w14:paraId="7DF41BF4" w14:textId="77777777" w:rsidR="00180C8C" w:rsidRDefault="00BD079D" w:rsidP="00EA7CFA">
      <w:r>
        <w:t>Các mã nguồn, các bảng biểu lớn, các phụ lục cho vào mục này</w:t>
      </w:r>
      <w:r w:rsidR="006A0F8F">
        <w:t>. Trong phần đồ án, phần PHỤ LỤC không được tính vào tổng số trang của đồ án tốt nghiệp.</w:t>
      </w:r>
    </w:p>
    <w:p w14:paraId="18E16132" w14:textId="77777777" w:rsidR="004170DF" w:rsidRDefault="004170DF" w:rsidP="00EA7CFA">
      <w:r>
        <w:t xml:space="preserve">Các mã nguồn sử dụng </w:t>
      </w:r>
      <w:r w:rsidR="002A09F9">
        <w:t>Style “Code”, ví dụ như sau:</w:t>
      </w:r>
    </w:p>
    <w:p w14:paraId="195A70E4" w14:textId="77777777" w:rsidR="002A09F9" w:rsidRPr="00B96609" w:rsidRDefault="002A09F9" w:rsidP="002A09F9">
      <w:pPr>
        <w:pStyle w:val="Code"/>
        <w:rPr>
          <w:b/>
        </w:rPr>
      </w:pPr>
      <w:r w:rsidRPr="00B96609">
        <w:rPr>
          <w:b/>
        </w:rPr>
        <w:t>&lt;?php</w:t>
      </w:r>
    </w:p>
    <w:p w14:paraId="3DA9975F" w14:textId="6285AD8F" w:rsidR="002A09F9" w:rsidRPr="00B96609" w:rsidRDefault="002A09F9" w:rsidP="002A09F9">
      <w:pPr>
        <w:pStyle w:val="Code"/>
        <w:rPr>
          <w:b/>
        </w:rPr>
      </w:pPr>
      <w:r w:rsidRPr="00B96609">
        <w:rPr>
          <w:b/>
        </w:rPr>
        <w:t xml:space="preserve">echo </w:t>
      </w:r>
      <w:r w:rsidR="00820A44">
        <w:rPr>
          <w:b/>
        </w:rPr>
        <w:t>“</w:t>
      </w:r>
      <w:r w:rsidRPr="00B96609">
        <w:rPr>
          <w:b/>
        </w:rPr>
        <w:t>Hello world!”;</w:t>
      </w:r>
    </w:p>
    <w:p w14:paraId="2E20E85C" w14:textId="77777777" w:rsidR="002A09F9" w:rsidRPr="00B96609" w:rsidRDefault="002A09F9" w:rsidP="002A09F9">
      <w:pPr>
        <w:pStyle w:val="Code"/>
        <w:rPr>
          <w:b/>
        </w:rPr>
      </w:pPr>
      <w:r w:rsidRPr="00B96609">
        <w:rPr>
          <w:b/>
        </w:rPr>
        <w:t>?&gt;</w:t>
      </w:r>
    </w:p>
    <w:sectPr w:rsidR="002A09F9" w:rsidRPr="00B96609" w:rsidSect="00691B4E">
      <w:headerReference w:type="even" r:id="rId31"/>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3532E" w14:textId="77777777" w:rsidR="004A65E2" w:rsidRDefault="004A65E2">
      <w:r>
        <w:separator/>
      </w:r>
    </w:p>
    <w:p w14:paraId="67DAD391" w14:textId="77777777" w:rsidR="004A65E2" w:rsidRDefault="004A65E2"/>
  </w:endnote>
  <w:endnote w:type="continuationSeparator" w:id="0">
    <w:p w14:paraId="1F5B9BD3" w14:textId="77777777" w:rsidR="004A65E2" w:rsidRDefault="004A65E2">
      <w:r>
        <w:continuationSeparator/>
      </w:r>
    </w:p>
    <w:p w14:paraId="1875AEB1" w14:textId="77777777" w:rsidR="004A65E2" w:rsidRDefault="004A65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Arial"/>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379C6" w14:textId="77777777" w:rsidR="00BB37A7" w:rsidRDefault="00BB37A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8436989" w14:textId="77777777" w:rsidR="00BB37A7" w:rsidRDefault="00BB37A7"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7"/>
      <w:gridCol w:w="2916"/>
      <w:gridCol w:w="2935"/>
    </w:tblGrid>
    <w:tr w:rsidR="00BB37A7" w14:paraId="3D032CFA" w14:textId="77777777" w:rsidTr="00685A63">
      <w:tc>
        <w:tcPr>
          <w:tcW w:w="3001" w:type="dxa"/>
        </w:tcPr>
        <w:p w14:paraId="432B3FB2" w14:textId="77777777" w:rsidR="00BB37A7" w:rsidRDefault="00BB37A7" w:rsidP="00997A12">
          <w:pPr>
            <w:pStyle w:val="Footer"/>
            <w:ind w:firstLine="0"/>
          </w:pPr>
          <w:r>
            <w:t>Nguyễn Văn A</w:t>
          </w:r>
        </w:p>
      </w:tc>
      <w:tc>
        <w:tcPr>
          <w:tcW w:w="3001" w:type="dxa"/>
        </w:tcPr>
        <w:sdt>
          <w:sdtPr>
            <w:id w:val="-1480069369"/>
            <w:docPartObj>
              <w:docPartGallery w:val="Page Numbers (Bottom of Page)"/>
              <w:docPartUnique/>
            </w:docPartObj>
          </w:sdtPr>
          <w:sdtEndPr>
            <w:rPr>
              <w:noProof/>
            </w:rPr>
          </w:sdtEndPr>
          <w:sdtContent>
            <w:p w14:paraId="6D377ACF" w14:textId="77777777" w:rsidR="00BB37A7" w:rsidRDefault="00BB37A7" w:rsidP="00997A12">
              <w:pPr>
                <w:pStyle w:val="Footer"/>
                <w:ind w:firstLine="0"/>
                <w:jc w:val="center"/>
              </w:pPr>
              <w:r>
                <w:fldChar w:fldCharType="begin"/>
              </w:r>
              <w:r>
                <w:instrText xml:space="preserve"> PAGE   \* MERGEFORMAT </w:instrText>
              </w:r>
              <w:r>
                <w:fldChar w:fldCharType="separate"/>
              </w:r>
              <w:r>
                <w:rPr>
                  <w:noProof/>
                </w:rPr>
                <w:t>20</w:t>
              </w:r>
              <w:r>
                <w:rPr>
                  <w:noProof/>
                </w:rPr>
                <w:fldChar w:fldCharType="end"/>
              </w:r>
            </w:p>
          </w:sdtContent>
        </w:sdt>
      </w:tc>
      <w:tc>
        <w:tcPr>
          <w:tcW w:w="3002" w:type="dxa"/>
        </w:tcPr>
        <w:p w14:paraId="046F4DAA" w14:textId="77777777" w:rsidR="00BB37A7" w:rsidRDefault="00BB37A7" w:rsidP="00997A12">
          <w:pPr>
            <w:pStyle w:val="Footer"/>
            <w:ind w:firstLine="0"/>
            <w:jc w:val="right"/>
          </w:pPr>
          <w:r>
            <w:t>Lớp CNPM K</w:t>
          </w:r>
          <w:r w:rsidRPr="00C400E4">
            <w:rPr>
              <w:shd w:val="clear" w:color="auto" w:fill="FFFF00"/>
            </w:rPr>
            <w:t>...</w:t>
          </w:r>
        </w:p>
      </w:tc>
    </w:tr>
  </w:tbl>
  <w:p w14:paraId="3DE151D4" w14:textId="77777777" w:rsidR="00BB37A7" w:rsidRDefault="00BB3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7FCEC" w14:textId="77777777" w:rsidR="004A65E2" w:rsidRDefault="004A65E2">
      <w:r>
        <w:separator/>
      </w:r>
    </w:p>
    <w:p w14:paraId="5C3EC752" w14:textId="77777777" w:rsidR="004A65E2" w:rsidRDefault="004A65E2"/>
  </w:footnote>
  <w:footnote w:type="continuationSeparator" w:id="0">
    <w:p w14:paraId="6CED50D3" w14:textId="77777777" w:rsidR="004A65E2" w:rsidRDefault="004A65E2">
      <w:r>
        <w:continuationSeparator/>
      </w:r>
    </w:p>
    <w:p w14:paraId="67428FAF" w14:textId="77777777" w:rsidR="004A65E2" w:rsidRDefault="004A65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4F9A8" w14:textId="77777777" w:rsidR="00BB37A7" w:rsidRDefault="00BB37A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BB37A7" w:rsidRPr="00570EF4" w14:paraId="7A241416" w14:textId="77777777" w:rsidTr="009165B5">
      <w:tc>
        <w:tcPr>
          <w:tcW w:w="9004" w:type="dxa"/>
          <w:shd w:val="clear" w:color="auto" w:fill="FAFAFA"/>
        </w:tcPr>
        <w:p w14:paraId="6A2A76FF" w14:textId="77777777" w:rsidR="00BB37A7" w:rsidRPr="00570EF4" w:rsidRDefault="00BB37A7" w:rsidP="009165B5">
          <w:pPr>
            <w:pStyle w:val="Header"/>
            <w:spacing w:before="0" w:line="240" w:lineRule="auto"/>
            <w:ind w:firstLine="0"/>
            <w:rPr>
              <w:i/>
            </w:rPr>
          </w:pPr>
          <w:r>
            <w:rPr>
              <w:i/>
            </w:rPr>
            <w:t>Đồ án tốt nghiệp chuyên ngành Công Nghệ Phần Mềm</w:t>
          </w:r>
        </w:p>
      </w:tc>
    </w:tr>
  </w:tbl>
  <w:p w14:paraId="55238F12" w14:textId="77777777" w:rsidR="00BB37A7" w:rsidRPr="00162939" w:rsidRDefault="00BB37A7" w:rsidP="00162939">
    <w:pPr>
      <w:pStyle w:val="Header"/>
      <w:spacing w:before="0" w:line="240" w:lineRule="auto"/>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40D05" w14:textId="77777777" w:rsidR="00BB37A7" w:rsidRDefault="00BB37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A0A0D"/>
    <w:multiLevelType w:val="hybridMultilevel"/>
    <w:tmpl w:val="9E1ACC44"/>
    <w:lvl w:ilvl="0" w:tplc="B230923A">
      <w:start w:val="1"/>
      <w:numFmt w:val="bullet"/>
      <w:pStyle w:val="ListParagraph"/>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6" w15:restartNumberingAfterBreak="0">
    <w:nsid w:val="402C2A7B"/>
    <w:multiLevelType w:val="hybridMultilevel"/>
    <w:tmpl w:val="C5EED48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7"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6"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1"/>
  </w:num>
  <w:num w:numId="3">
    <w:abstractNumId w:val="9"/>
  </w:num>
  <w:num w:numId="4">
    <w:abstractNumId w:val="20"/>
  </w:num>
  <w:num w:numId="5">
    <w:abstractNumId w:val="19"/>
  </w:num>
  <w:num w:numId="6">
    <w:abstractNumId w:val="26"/>
  </w:num>
  <w:num w:numId="7">
    <w:abstractNumId w:val="12"/>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2"/>
  </w:num>
  <w:num w:numId="18">
    <w:abstractNumId w:val="25"/>
  </w:num>
  <w:num w:numId="19">
    <w:abstractNumId w:val="24"/>
  </w:num>
  <w:num w:numId="20">
    <w:abstractNumId w:val="17"/>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8"/>
  </w:num>
  <w:num w:numId="31">
    <w:abstractNumId w:val="18"/>
    <w:lvlOverride w:ilvl="0">
      <w:startOverride w:val="1"/>
    </w:lvlOverride>
  </w:num>
  <w:num w:numId="32">
    <w:abstractNumId w:val="10"/>
  </w:num>
  <w:num w:numId="33">
    <w:abstractNumId w:val="23"/>
  </w:num>
  <w:num w:numId="34">
    <w:abstractNumId w:val="27"/>
  </w:num>
  <w:num w:numId="35">
    <w:abstractNumId w:val="28"/>
  </w:num>
  <w:num w:numId="36">
    <w:abstractNumId w:val="13"/>
  </w:num>
  <w:num w:numId="37">
    <w:abstractNumId w:val="14"/>
  </w:num>
  <w:num w:numId="38">
    <w:abstractNumId w:val="11"/>
  </w:num>
  <w:num w:numId="39">
    <w:abstractNumId w:val="16"/>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mirrorMargins/>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24F8B"/>
    <w:rsid w:val="000252FC"/>
    <w:rsid w:val="00032E6B"/>
    <w:rsid w:val="0003559F"/>
    <w:rsid w:val="000375B5"/>
    <w:rsid w:val="00051BFA"/>
    <w:rsid w:val="00061855"/>
    <w:rsid w:val="00066A27"/>
    <w:rsid w:val="0007281B"/>
    <w:rsid w:val="0007352A"/>
    <w:rsid w:val="00076599"/>
    <w:rsid w:val="00082919"/>
    <w:rsid w:val="000936DA"/>
    <w:rsid w:val="000968D4"/>
    <w:rsid w:val="000B540B"/>
    <w:rsid w:val="000B66C0"/>
    <w:rsid w:val="000C5F09"/>
    <w:rsid w:val="000D3391"/>
    <w:rsid w:val="000E6AC0"/>
    <w:rsid w:val="000F1E18"/>
    <w:rsid w:val="001028A1"/>
    <w:rsid w:val="001044DB"/>
    <w:rsid w:val="00130546"/>
    <w:rsid w:val="0014594F"/>
    <w:rsid w:val="001561B7"/>
    <w:rsid w:val="00162939"/>
    <w:rsid w:val="00165EDB"/>
    <w:rsid w:val="00180C8C"/>
    <w:rsid w:val="0018354F"/>
    <w:rsid w:val="00192969"/>
    <w:rsid w:val="001A08FA"/>
    <w:rsid w:val="001A225F"/>
    <w:rsid w:val="001C6057"/>
    <w:rsid w:val="001C77DD"/>
    <w:rsid w:val="001D0D77"/>
    <w:rsid w:val="001D730B"/>
    <w:rsid w:val="001E1E49"/>
    <w:rsid w:val="001F351F"/>
    <w:rsid w:val="00213E4E"/>
    <w:rsid w:val="00222D64"/>
    <w:rsid w:val="002254C6"/>
    <w:rsid w:val="0022666D"/>
    <w:rsid w:val="00227D14"/>
    <w:rsid w:val="00240277"/>
    <w:rsid w:val="002406F3"/>
    <w:rsid w:val="00242378"/>
    <w:rsid w:val="00242CF0"/>
    <w:rsid w:val="00243BE7"/>
    <w:rsid w:val="00253413"/>
    <w:rsid w:val="002546A5"/>
    <w:rsid w:val="002615FC"/>
    <w:rsid w:val="0026378F"/>
    <w:rsid w:val="00266945"/>
    <w:rsid w:val="002703A5"/>
    <w:rsid w:val="00272D18"/>
    <w:rsid w:val="0028004F"/>
    <w:rsid w:val="00292141"/>
    <w:rsid w:val="002A09F9"/>
    <w:rsid w:val="002A3C11"/>
    <w:rsid w:val="002B4F9E"/>
    <w:rsid w:val="002C3177"/>
    <w:rsid w:val="002D16F4"/>
    <w:rsid w:val="002D5C16"/>
    <w:rsid w:val="002E6C36"/>
    <w:rsid w:val="002F5093"/>
    <w:rsid w:val="00301729"/>
    <w:rsid w:val="003147E5"/>
    <w:rsid w:val="00332B2A"/>
    <w:rsid w:val="00337B4C"/>
    <w:rsid w:val="00337C58"/>
    <w:rsid w:val="00341D97"/>
    <w:rsid w:val="0034391F"/>
    <w:rsid w:val="003510E3"/>
    <w:rsid w:val="00366214"/>
    <w:rsid w:val="00367E92"/>
    <w:rsid w:val="00372545"/>
    <w:rsid w:val="003918B2"/>
    <w:rsid w:val="00395895"/>
    <w:rsid w:val="003A4ACB"/>
    <w:rsid w:val="003A6197"/>
    <w:rsid w:val="003B17FF"/>
    <w:rsid w:val="003B30C7"/>
    <w:rsid w:val="003C1390"/>
    <w:rsid w:val="003C7DF3"/>
    <w:rsid w:val="003E7AF7"/>
    <w:rsid w:val="003F5546"/>
    <w:rsid w:val="004044A0"/>
    <w:rsid w:val="00412F64"/>
    <w:rsid w:val="0041556C"/>
    <w:rsid w:val="004170DF"/>
    <w:rsid w:val="00417928"/>
    <w:rsid w:val="004305C7"/>
    <w:rsid w:val="004500E2"/>
    <w:rsid w:val="004531B5"/>
    <w:rsid w:val="0045335B"/>
    <w:rsid w:val="00466B47"/>
    <w:rsid w:val="0046767F"/>
    <w:rsid w:val="00477BB5"/>
    <w:rsid w:val="00481F47"/>
    <w:rsid w:val="00495AE5"/>
    <w:rsid w:val="004A3046"/>
    <w:rsid w:val="004A65E2"/>
    <w:rsid w:val="004B274E"/>
    <w:rsid w:val="004B32DA"/>
    <w:rsid w:val="004B4BF6"/>
    <w:rsid w:val="004C49ED"/>
    <w:rsid w:val="004D0210"/>
    <w:rsid w:val="0050292A"/>
    <w:rsid w:val="00505902"/>
    <w:rsid w:val="0050764E"/>
    <w:rsid w:val="00511681"/>
    <w:rsid w:val="00511C02"/>
    <w:rsid w:val="00517B6F"/>
    <w:rsid w:val="00520BCB"/>
    <w:rsid w:val="00521310"/>
    <w:rsid w:val="00526DC0"/>
    <w:rsid w:val="00531F29"/>
    <w:rsid w:val="00570EF4"/>
    <w:rsid w:val="005719FB"/>
    <w:rsid w:val="00585F4E"/>
    <w:rsid w:val="00591085"/>
    <w:rsid w:val="00597ACF"/>
    <w:rsid w:val="005A3C28"/>
    <w:rsid w:val="005A5997"/>
    <w:rsid w:val="005B7357"/>
    <w:rsid w:val="005B7E33"/>
    <w:rsid w:val="005C2261"/>
    <w:rsid w:val="005C29A7"/>
    <w:rsid w:val="005D68FF"/>
    <w:rsid w:val="005D6AC9"/>
    <w:rsid w:val="005D6CF1"/>
    <w:rsid w:val="005F6451"/>
    <w:rsid w:val="00607962"/>
    <w:rsid w:val="006106AF"/>
    <w:rsid w:val="006149CC"/>
    <w:rsid w:val="00616572"/>
    <w:rsid w:val="00620688"/>
    <w:rsid w:val="006208DA"/>
    <w:rsid w:val="00625D4A"/>
    <w:rsid w:val="00625E8F"/>
    <w:rsid w:val="006322F7"/>
    <w:rsid w:val="00632D4C"/>
    <w:rsid w:val="006354F5"/>
    <w:rsid w:val="00641168"/>
    <w:rsid w:val="00662211"/>
    <w:rsid w:val="0066625C"/>
    <w:rsid w:val="00670A0E"/>
    <w:rsid w:val="00674E7A"/>
    <w:rsid w:val="00685A63"/>
    <w:rsid w:val="00686042"/>
    <w:rsid w:val="00687D1A"/>
    <w:rsid w:val="00690D36"/>
    <w:rsid w:val="0069113E"/>
    <w:rsid w:val="00691AA0"/>
    <w:rsid w:val="00691B4E"/>
    <w:rsid w:val="006924B5"/>
    <w:rsid w:val="006A0F8F"/>
    <w:rsid w:val="006A4FFB"/>
    <w:rsid w:val="006B6CA9"/>
    <w:rsid w:val="006C62E0"/>
    <w:rsid w:val="006D1040"/>
    <w:rsid w:val="006D122E"/>
    <w:rsid w:val="006E745E"/>
    <w:rsid w:val="00710E61"/>
    <w:rsid w:val="00715016"/>
    <w:rsid w:val="0073001F"/>
    <w:rsid w:val="00732B0C"/>
    <w:rsid w:val="00734C2E"/>
    <w:rsid w:val="0074238E"/>
    <w:rsid w:val="00753684"/>
    <w:rsid w:val="00760E25"/>
    <w:rsid w:val="00761C4E"/>
    <w:rsid w:val="0077247B"/>
    <w:rsid w:val="007761EB"/>
    <w:rsid w:val="00785B9E"/>
    <w:rsid w:val="00791320"/>
    <w:rsid w:val="00796B5B"/>
    <w:rsid w:val="007A1443"/>
    <w:rsid w:val="007A377D"/>
    <w:rsid w:val="007A37BD"/>
    <w:rsid w:val="007A663A"/>
    <w:rsid w:val="007A7D82"/>
    <w:rsid w:val="007B0A35"/>
    <w:rsid w:val="007C28B3"/>
    <w:rsid w:val="007C67D8"/>
    <w:rsid w:val="007E2AA4"/>
    <w:rsid w:val="007F0419"/>
    <w:rsid w:val="007F2B91"/>
    <w:rsid w:val="00802482"/>
    <w:rsid w:val="008129E1"/>
    <w:rsid w:val="008179AF"/>
    <w:rsid w:val="00820A44"/>
    <w:rsid w:val="008219E0"/>
    <w:rsid w:val="00830C28"/>
    <w:rsid w:val="00832E9E"/>
    <w:rsid w:val="00833757"/>
    <w:rsid w:val="00841662"/>
    <w:rsid w:val="008571E6"/>
    <w:rsid w:val="00862648"/>
    <w:rsid w:val="008722B5"/>
    <w:rsid w:val="00873E0F"/>
    <w:rsid w:val="00874002"/>
    <w:rsid w:val="0088297A"/>
    <w:rsid w:val="0088598A"/>
    <w:rsid w:val="0089077B"/>
    <w:rsid w:val="00891AE1"/>
    <w:rsid w:val="0089546F"/>
    <w:rsid w:val="008C2D3B"/>
    <w:rsid w:val="008C3DA0"/>
    <w:rsid w:val="008D080A"/>
    <w:rsid w:val="008F0A40"/>
    <w:rsid w:val="008F3A79"/>
    <w:rsid w:val="008F4ADB"/>
    <w:rsid w:val="008F6358"/>
    <w:rsid w:val="008F6806"/>
    <w:rsid w:val="009165B5"/>
    <w:rsid w:val="00916D44"/>
    <w:rsid w:val="0092047C"/>
    <w:rsid w:val="00927237"/>
    <w:rsid w:val="00932D2C"/>
    <w:rsid w:val="00934F9E"/>
    <w:rsid w:val="00941149"/>
    <w:rsid w:val="0094496E"/>
    <w:rsid w:val="0095236D"/>
    <w:rsid w:val="009538E2"/>
    <w:rsid w:val="00976214"/>
    <w:rsid w:val="00976CB1"/>
    <w:rsid w:val="00982FFA"/>
    <w:rsid w:val="00983CC8"/>
    <w:rsid w:val="009927CC"/>
    <w:rsid w:val="0099280A"/>
    <w:rsid w:val="009944C9"/>
    <w:rsid w:val="00996DFB"/>
    <w:rsid w:val="00997A12"/>
    <w:rsid w:val="009C181C"/>
    <w:rsid w:val="009C6954"/>
    <w:rsid w:val="009C7087"/>
    <w:rsid w:val="009E5993"/>
    <w:rsid w:val="009E77CD"/>
    <w:rsid w:val="009E7E43"/>
    <w:rsid w:val="00A03445"/>
    <w:rsid w:val="00A03E3D"/>
    <w:rsid w:val="00A12DDA"/>
    <w:rsid w:val="00A144E9"/>
    <w:rsid w:val="00A14D85"/>
    <w:rsid w:val="00A16910"/>
    <w:rsid w:val="00A20196"/>
    <w:rsid w:val="00A33BF0"/>
    <w:rsid w:val="00A33F5D"/>
    <w:rsid w:val="00A520AB"/>
    <w:rsid w:val="00A52256"/>
    <w:rsid w:val="00A54EB5"/>
    <w:rsid w:val="00A57645"/>
    <w:rsid w:val="00A64047"/>
    <w:rsid w:val="00A65CE1"/>
    <w:rsid w:val="00A65EB7"/>
    <w:rsid w:val="00A7418C"/>
    <w:rsid w:val="00A77777"/>
    <w:rsid w:val="00A873BC"/>
    <w:rsid w:val="00A93577"/>
    <w:rsid w:val="00AA1E73"/>
    <w:rsid w:val="00AB428E"/>
    <w:rsid w:val="00AB4446"/>
    <w:rsid w:val="00AB4DE3"/>
    <w:rsid w:val="00AC4081"/>
    <w:rsid w:val="00AD518C"/>
    <w:rsid w:val="00AD555A"/>
    <w:rsid w:val="00AE02ED"/>
    <w:rsid w:val="00AE0BCE"/>
    <w:rsid w:val="00AF66B3"/>
    <w:rsid w:val="00B0390E"/>
    <w:rsid w:val="00B11C20"/>
    <w:rsid w:val="00B16BC7"/>
    <w:rsid w:val="00B25F15"/>
    <w:rsid w:val="00B331FA"/>
    <w:rsid w:val="00B3755E"/>
    <w:rsid w:val="00B37CF8"/>
    <w:rsid w:val="00B41A05"/>
    <w:rsid w:val="00B43BD0"/>
    <w:rsid w:val="00B57E92"/>
    <w:rsid w:val="00B65E39"/>
    <w:rsid w:val="00B73F92"/>
    <w:rsid w:val="00B86125"/>
    <w:rsid w:val="00B86E0A"/>
    <w:rsid w:val="00B96609"/>
    <w:rsid w:val="00BA2ABF"/>
    <w:rsid w:val="00BA7A41"/>
    <w:rsid w:val="00BB37A7"/>
    <w:rsid w:val="00BB71A4"/>
    <w:rsid w:val="00BC2CA7"/>
    <w:rsid w:val="00BD079D"/>
    <w:rsid w:val="00BF7C8E"/>
    <w:rsid w:val="00C06CF1"/>
    <w:rsid w:val="00C075B5"/>
    <w:rsid w:val="00C11DED"/>
    <w:rsid w:val="00C1624A"/>
    <w:rsid w:val="00C1658A"/>
    <w:rsid w:val="00C24DC5"/>
    <w:rsid w:val="00C25E15"/>
    <w:rsid w:val="00C27AA3"/>
    <w:rsid w:val="00C36695"/>
    <w:rsid w:val="00C400E4"/>
    <w:rsid w:val="00C61E4C"/>
    <w:rsid w:val="00C63B19"/>
    <w:rsid w:val="00C761A1"/>
    <w:rsid w:val="00C80DA8"/>
    <w:rsid w:val="00C90587"/>
    <w:rsid w:val="00C913CC"/>
    <w:rsid w:val="00CA13DD"/>
    <w:rsid w:val="00CA55B3"/>
    <w:rsid w:val="00CB3C93"/>
    <w:rsid w:val="00CD0B9D"/>
    <w:rsid w:val="00CD2AA9"/>
    <w:rsid w:val="00CF0B23"/>
    <w:rsid w:val="00D0264D"/>
    <w:rsid w:val="00D053BA"/>
    <w:rsid w:val="00D0572A"/>
    <w:rsid w:val="00D14CD1"/>
    <w:rsid w:val="00D1641A"/>
    <w:rsid w:val="00D22FAE"/>
    <w:rsid w:val="00D27418"/>
    <w:rsid w:val="00D4069A"/>
    <w:rsid w:val="00D43DB0"/>
    <w:rsid w:val="00D47BE2"/>
    <w:rsid w:val="00D514AE"/>
    <w:rsid w:val="00D530AC"/>
    <w:rsid w:val="00D550B7"/>
    <w:rsid w:val="00D57858"/>
    <w:rsid w:val="00D62E59"/>
    <w:rsid w:val="00D64947"/>
    <w:rsid w:val="00D9695D"/>
    <w:rsid w:val="00DA7316"/>
    <w:rsid w:val="00DB14CF"/>
    <w:rsid w:val="00DB5FB8"/>
    <w:rsid w:val="00DB75F1"/>
    <w:rsid w:val="00DC0852"/>
    <w:rsid w:val="00DC667C"/>
    <w:rsid w:val="00DE17FC"/>
    <w:rsid w:val="00DE1BC7"/>
    <w:rsid w:val="00DF50D3"/>
    <w:rsid w:val="00E04E10"/>
    <w:rsid w:val="00E15C52"/>
    <w:rsid w:val="00E16C6E"/>
    <w:rsid w:val="00E16E41"/>
    <w:rsid w:val="00E2207E"/>
    <w:rsid w:val="00E266A6"/>
    <w:rsid w:val="00E36664"/>
    <w:rsid w:val="00E37A6B"/>
    <w:rsid w:val="00E37D4D"/>
    <w:rsid w:val="00E419C2"/>
    <w:rsid w:val="00E43225"/>
    <w:rsid w:val="00E52FCE"/>
    <w:rsid w:val="00E6081B"/>
    <w:rsid w:val="00E76491"/>
    <w:rsid w:val="00E7767D"/>
    <w:rsid w:val="00E800F6"/>
    <w:rsid w:val="00E92699"/>
    <w:rsid w:val="00E928AE"/>
    <w:rsid w:val="00E94A58"/>
    <w:rsid w:val="00E94FE7"/>
    <w:rsid w:val="00E97568"/>
    <w:rsid w:val="00EA1A76"/>
    <w:rsid w:val="00EA7CFA"/>
    <w:rsid w:val="00EB0E56"/>
    <w:rsid w:val="00EB57EC"/>
    <w:rsid w:val="00EB5814"/>
    <w:rsid w:val="00EC1FA6"/>
    <w:rsid w:val="00EC28ED"/>
    <w:rsid w:val="00EC5915"/>
    <w:rsid w:val="00EC6C3C"/>
    <w:rsid w:val="00ED0400"/>
    <w:rsid w:val="00ED04CE"/>
    <w:rsid w:val="00ED6814"/>
    <w:rsid w:val="00EE2600"/>
    <w:rsid w:val="00EE3200"/>
    <w:rsid w:val="00EE4D22"/>
    <w:rsid w:val="00EE5A68"/>
    <w:rsid w:val="00EF0E4C"/>
    <w:rsid w:val="00EF3199"/>
    <w:rsid w:val="00EF4E75"/>
    <w:rsid w:val="00F013CC"/>
    <w:rsid w:val="00F102A9"/>
    <w:rsid w:val="00F20A64"/>
    <w:rsid w:val="00F22934"/>
    <w:rsid w:val="00F40FA3"/>
    <w:rsid w:val="00F41E08"/>
    <w:rsid w:val="00F6055A"/>
    <w:rsid w:val="00F60826"/>
    <w:rsid w:val="00F658C7"/>
    <w:rsid w:val="00F7241D"/>
    <w:rsid w:val="00F84CD0"/>
    <w:rsid w:val="00F9506E"/>
    <w:rsid w:val="00F95AFA"/>
    <w:rsid w:val="00F962C7"/>
    <w:rsid w:val="00FC3C43"/>
    <w:rsid w:val="00FC3F49"/>
    <w:rsid w:val="00FC4058"/>
    <w:rsid w:val="00FC4E2C"/>
    <w:rsid w:val="00FD1148"/>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C7AE9"/>
  <w15:docId w15:val="{EE276902-DCB6-4493-A8E3-6790741F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2FCE"/>
    <w:pPr>
      <w:spacing w:before="120" w:line="312" w:lineRule="auto"/>
      <w:ind w:firstLine="567"/>
      <w:jc w:val="both"/>
    </w:pPr>
    <w:rPr>
      <w:sz w:val="24"/>
      <w:szCs w:val="24"/>
    </w:rPr>
  </w:style>
  <w:style w:type="paragraph" w:styleId="Heading1">
    <w:name w:val="heading 1"/>
    <w:basedOn w:val="Normal"/>
    <w:next w:val="Normal"/>
    <w:link w:val="Heading1Char"/>
    <w:uiPriority w:val="9"/>
    <w:qFormat/>
    <w:rsid w:val="00C61E4C"/>
    <w:pPr>
      <w:keepNext/>
      <w:numPr>
        <w:numId w:val="21"/>
      </w:numPr>
      <w:spacing w:before="60" w:after="480" w:line="288" w:lineRule="auto"/>
      <w:jc w:val="center"/>
      <w:outlineLvl w:val="0"/>
    </w:pPr>
    <w:rPr>
      <w:rFonts w:cs="Arial"/>
      <w:b/>
      <w:bCs/>
      <w:caps/>
      <w:kern w:val="32"/>
      <w:sz w:val="30"/>
      <w:szCs w:val="32"/>
    </w:rPr>
  </w:style>
  <w:style w:type="paragraph" w:styleId="Heading2">
    <w:name w:val="heading 2"/>
    <w:basedOn w:val="Normal"/>
    <w:next w:val="Normal"/>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rsid w:val="00597ACF"/>
    <w:pPr>
      <w:numPr>
        <w:ilvl w:val="5"/>
        <w:numId w:val="21"/>
      </w:numPr>
      <w:spacing w:before="240" w:after="60"/>
      <w:outlineLvl w:val="5"/>
    </w:pPr>
    <w:rPr>
      <w:b/>
      <w:bCs/>
      <w:sz w:val="22"/>
      <w:szCs w:val="22"/>
    </w:rPr>
  </w:style>
  <w:style w:type="paragraph" w:styleId="Heading7">
    <w:name w:val="heading 7"/>
    <w:basedOn w:val="Normal"/>
    <w:next w:val="Normal"/>
    <w:rsid w:val="00597ACF"/>
    <w:pPr>
      <w:numPr>
        <w:ilvl w:val="6"/>
        <w:numId w:val="21"/>
      </w:numPr>
      <w:spacing w:before="240" w:after="60"/>
      <w:outlineLvl w:val="6"/>
    </w:pPr>
  </w:style>
  <w:style w:type="paragraph" w:styleId="Heading8">
    <w:name w:val="heading 8"/>
    <w:basedOn w:val="Normal"/>
    <w:next w:val="Normal"/>
    <w:rsid w:val="00597ACF"/>
    <w:pPr>
      <w:numPr>
        <w:ilvl w:val="7"/>
        <w:numId w:val="21"/>
      </w:numPr>
      <w:spacing w:before="240" w:after="60"/>
      <w:outlineLvl w:val="7"/>
    </w:pPr>
    <w:rPr>
      <w:i/>
      <w:iCs/>
    </w:rPr>
  </w:style>
  <w:style w:type="paragraph" w:styleId="Heading9">
    <w:name w:val="heading 9"/>
    <w:basedOn w:val="Normal"/>
    <w:next w:val="Normal"/>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link w:val="CaptionChar"/>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rsid w:val="00EF3199"/>
    <w:pPr>
      <w:numPr>
        <w:numId w:val="30"/>
      </w:numPr>
      <w:spacing w:before="120" w:line="312" w:lineRule="auto"/>
      <w:ind w:left="0" w:firstLine="0"/>
    </w:pPr>
    <w:rPr>
      <w:b/>
      <w:sz w:val="24"/>
      <w:szCs w:val="24"/>
    </w:rPr>
  </w:style>
  <w:style w:type="paragraph" w:styleId="ListParagraph">
    <w:name w:val="List Paragraph"/>
    <w:basedOn w:val="Normal"/>
    <w:qFormat/>
    <w:rsid w:val="00EF3199"/>
    <w:pPr>
      <w:numPr>
        <w:numId w:val="40"/>
      </w:numPr>
      <w:ind w:left="36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EF3199"/>
    <w:rPr>
      <w:b/>
      <w:sz w:val="24"/>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C61E4C"/>
    <w:rPr>
      <w:rFonts w:cs="Arial"/>
      <w:b/>
      <w:bCs/>
      <w:caps/>
      <w:kern w:val="32"/>
      <w:sz w:val="30"/>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rsid w:val="004044A0"/>
    <w:rPr>
      <w:b/>
      <w:bCs/>
      <w:i/>
      <w:iCs/>
      <w:color w:val="4F81BD"/>
    </w:rPr>
  </w:style>
  <w:style w:type="paragraph" w:customStyle="1" w:styleId="Code">
    <w:name w:val="Code"/>
    <w:basedOn w:val="Normal"/>
    <w:link w:val="CodeChar"/>
    <w:qFormat/>
    <w:rsid w:val="00B96609"/>
    <w:pPr>
      <w:spacing w:after="60"/>
      <w:ind w:firstLine="0"/>
    </w:pPr>
    <w:rPr>
      <w:rFonts w:ascii="Courier New" w:hAnsi="Courier New"/>
      <w:sz w:val="20"/>
    </w:rPr>
  </w:style>
  <w:style w:type="paragraph" w:customStyle="1" w:styleId="TLTK">
    <w:name w:val="TLTK"/>
    <w:basedOn w:val="Normal"/>
    <w:link w:val="TLTKChar"/>
    <w:qFormat/>
    <w:rsid w:val="00E94FE7"/>
    <w:pPr>
      <w:ind w:firstLine="0"/>
    </w:pPr>
    <w:rPr>
      <w:noProof/>
    </w:rPr>
  </w:style>
  <w:style w:type="character" w:customStyle="1" w:styleId="CodeChar">
    <w:name w:val="Code Char"/>
    <w:basedOn w:val="Heading1Char"/>
    <w:link w:val="Code"/>
    <w:rsid w:val="00B96609"/>
    <w:rPr>
      <w:rFonts w:ascii="Courier New" w:hAnsi="Courier New" w:cs="Arial"/>
      <w:b w:val="0"/>
      <w:bCs w:val="0"/>
      <w:caps/>
      <w:kern w:val="32"/>
      <w:sz w:val="30"/>
      <w:szCs w:val="24"/>
    </w:rPr>
  </w:style>
  <w:style w:type="character" w:customStyle="1" w:styleId="TLTKChar">
    <w:name w:val="TLTK Char"/>
    <w:basedOn w:val="DefaultParagraphFont"/>
    <w:link w:val="TLTK"/>
    <w:rsid w:val="00E94FE7"/>
    <w:rPr>
      <w:noProof/>
      <w:sz w:val="24"/>
      <w:szCs w:val="24"/>
    </w:rPr>
  </w:style>
  <w:style w:type="paragraph" w:customStyle="1" w:styleId="Captions">
    <w:name w:val="Captions"/>
    <w:basedOn w:val="Caption"/>
    <w:link w:val="CaptionsChar"/>
    <w:qFormat/>
    <w:rsid w:val="00D27418"/>
    <w:rPr>
      <w:sz w:val="22"/>
    </w:rPr>
  </w:style>
  <w:style w:type="character" w:customStyle="1" w:styleId="CaptionChar">
    <w:name w:val="Caption Char"/>
    <w:basedOn w:val="DefaultParagraphFont"/>
    <w:link w:val="Caption"/>
    <w:rsid w:val="00D27418"/>
    <w:rPr>
      <w:bCs/>
      <w:sz w:val="26"/>
    </w:rPr>
  </w:style>
  <w:style w:type="character" w:customStyle="1" w:styleId="CaptionsChar">
    <w:name w:val="Captions Char"/>
    <w:basedOn w:val="CaptionChar"/>
    <w:link w:val="Captions"/>
    <w:rsid w:val="00D27418"/>
    <w:rPr>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062382">
      <w:bodyDiv w:val="1"/>
      <w:marLeft w:val="0"/>
      <w:marRight w:val="0"/>
      <w:marTop w:val="0"/>
      <w:marBottom w:val="0"/>
      <w:divBdr>
        <w:top w:val="none" w:sz="0" w:space="0" w:color="auto"/>
        <w:left w:val="none" w:sz="0" w:space="0" w:color="auto"/>
        <w:bottom w:val="none" w:sz="0" w:space="0" w:color="auto"/>
        <w:right w:val="none" w:sz="0" w:space="0" w:color="auto"/>
      </w:divBdr>
    </w:div>
    <w:div w:id="539711165">
      <w:bodyDiv w:val="1"/>
      <w:marLeft w:val="0"/>
      <w:marRight w:val="0"/>
      <w:marTop w:val="0"/>
      <w:marBottom w:val="0"/>
      <w:divBdr>
        <w:top w:val="none" w:sz="0" w:space="0" w:color="auto"/>
        <w:left w:val="none" w:sz="0" w:space="0" w:color="auto"/>
        <w:bottom w:val="none" w:sz="0" w:space="0" w:color="auto"/>
        <w:right w:val="none" w:sz="0" w:space="0" w:color="auto"/>
      </w:divBdr>
    </w:div>
    <w:div w:id="650600905">
      <w:bodyDiv w:val="1"/>
      <w:marLeft w:val="0"/>
      <w:marRight w:val="0"/>
      <w:marTop w:val="0"/>
      <w:marBottom w:val="0"/>
      <w:divBdr>
        <w:top w:val="none" w:sz="0" w:space="0" w:color="auto"/>
        <w:left w:val="none" w:sz="0" w:space="0" w:color="auto"/>
        <w:bottom w:val="none" w:sz="0" w:space="0" w:color="auto"/>
        <w:right w:val="none" w:sz="0" w:space="0" w:color="auto"/>
      </w:divBdr>
    </w:div>
    <w:div w:id="682324172">
      <w:bodyDiv w:val="1"/>
      <w:marLeft w:val="0"/>
      <w:marRight w:val="0"/>
      <w:marTop w:val="0"/>
      <w:marBottom w:val="0"/>
      <w:divBdr>
        <w:top w:val="none" w:sz="0" w:space="0" w:color="auto"/>
        <w:left w:val="none" w:sz="0" w:space="0" w:color="auto"/>
        <w:bottom w:val="none" w:sz="0" w:space="0" w:color="auto"/>
        <w:right w:val="none" w:sz="0" w:space="0" w:color="auto"/>
      </w:divBdr>
    </w:div>
    <w:div w:id="831681759">
      <w:bodyDiv w:val="1"/>
      <w:marLeft w:val="0"/>
      <w:marRight w:val="0"/>
      <w:marTop w:val="0"/>
      <w:marBottom w:val="0"/>
      <w:divBdr>
        <w:top w:val="none" w:sz="0" w:space="0" w:color="auto"/>
        <w:left w:val="none" w:sz="0" w:space="0" w:color="auto"/>
        <w:bottom w:val="none" w:sz="0" w:space="0" w:color="auto"/>
        <w:right w:val="none" w:sz="0" w:space="0" w:color="auto"/>
      </w:divBdr>
    </w:div>
    <w:div w:id="1074863333">
      <w:bodyDiv w:val="1"/>
      <w:marLeft w:val="0"/>
      <w:marRight w:val="0"/>
      <w:marTop w:val="0"/>
      <w:marBottom w:val="0"/>
      <w:divBdr>
        <w:top w:val="none" w:sz="0" w:space="0" w:color="auto"/>
        <w:left w:val="none" w:sz="0" w:space="0" w:color="auto"/>
        <w:bottom w:val="none" w:sz="0" w:space="0" w:color="auto"/>
        <w:right w:val="none" w:sz="0" w:space="0" w:color="auto"/>
      </w:divBdr>
    </w:div>
    <w:div w:id="1232347949">
      <w:bodyDiv w:val="1"/>
      <w:marLeft w:val="0"/>
      <w:marRight w:val="0"/>
      <w:marTop w:val="0"/>
      <w:marBottom w:val="0"/>
      <w:divBdr>
        <w:top w:val="none" w:sz="0" w:space="0" w:color="auto"/>
        <w:left w:val="none" w:sz="0" w:space="0" w:color="auto"/>
        <w:bottom w:val="none" w:sz="0" w:space="0" w:color="auto"/>
        <w:right w:val="none" w:sz="0" w:space="0" w:color="auto"/>
      </w:divBdr>
    </w:div>
    <w:div w:id="1471288869">
      <w:bodyDiv w:val="1"/>
      <w:marLeft w:val="0"/>
      <w:marRight w:val="0"/>
      <w:marTop w:val="0"/>
      <w:marBottom w:val="0"/>
      <w:divBdr>
        <w:top w:val="none" w:sz="0" w:space="0" w:color="auto"/>
        <w:left w:val="none" w:sz="0" w:space="0" w:color="auto"/>
        <w:bottom w:val="none" w:sz="0" w:space="0" w:color="auto"/>
        <w:right w:val="none" w:sz="0" w:space="0" w:color="auto"/>
      </w:divBdr>
    </w:div>
    <w:div w:id="1735393619">
      <w:bodyDiv w:val="1"/>
      <w:marLeft w:val="0"/>
      <w:marRight w:val="0"/>
      <w:marTop w:val="0"/>
      <w:marBottom w:val="0"/>
      <w:divBdr>
        <w:top w:val="none" w:sz="0" w:space="0" w:color="auto"/>
        <w:left w:val="none" w:sz="0" w:space="0" w:color="auto"/>
        <w:bottom w:val="none" w:sz="0" w:space="0" w:color="auto"/>
        <w:right w:val="none" w:sz="0" w:space="0" w:color="auto"/>
      </w:divBdr>
    </w:div>
    <w:div w:id="21283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w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{FB6374C5-29F9-46BD-8105-A5025044DEFB}</b:Guid>
    <b:Author>
      <b:Author>
        <b:Corporate>Hoàng Anh Đức, Lê Văn Hưng</b:Corporate>
      </b:Author>
    </b:Author>
    <b:Title>Thiết kế website</b:Title>
    <b:Year>2016</b:Year>
    <b:City>Hanoi</b:City>
    <b:Publisher>NXB Giáo dục Việt Nam</b:Publisher>
    <b:RefOrder>2</b:RefOrder>
  </b:Source>
</b:Sources>
</file>

<file path=customXml/itemProps1.xml><?xml version="1.0" encoding="utf-8"?>
<ds:datastoreItem xmlns:ds="http://schemas.openxmlformats.org/officeDocument/2006/customXml" ds:itemID="{E95AFEBA-9979-4749-BB38-C7644DECC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3200</TotalTime>
  <Pages>28</Pages>
  <Words>4272</Words>
  <Characters>24355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Lê Văn Hưng</Manager>
  <Company>Bộ môn Công nghệ phần mềm - Khoa Công nghệ thông tin, Trường Đại học Mỏ-Địa chất</Company>
  <LinksUpToDate>false</LinksUpToDate>
  <CharactersWithSpaces>28570</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CNPM, Công nghệ phần mềm</cp:keywords>
  <dc:description/>
  <cp:lastModifiedBy>Hoang Anh Duc</cp:lastModifiedBy>
  <cp:revision>17</cp:revision>
  <dcterms:created xsi:type="dcterms:W3CDTF">2018-04-12T07:45:00Z</dcterms:created>
  <dcterms:modified xsi:type="dcterms:W3CDTF">2018-06-29T01:59:00Z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