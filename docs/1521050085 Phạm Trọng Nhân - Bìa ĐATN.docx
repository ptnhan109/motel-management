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D953C" w14:textId="77777777" w:rsidR="007C3465" w:rsidRDefault="007701B0">
      <w:pPr>
        <w:sectPr w:rsidR="007C3465" w:rsidSect="004E21E3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24294656" wp14:editId="5CEAF155">
                <wp:extent cx="5562600" cy="9330055"/>
                <wp:effectExtent l="0" t="0" r="0" b="4445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15795"/>
                            <a:ext cx="41910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57531" w14:textId="23805DAF" w:rsidR="009370DC" w:rsidRPr="005D49C9" w:rsidRDefault="008D4F49" w:rsidP="009370DC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PHẠM TRỌNG NHÂN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50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06E68" w14:textId="77777777" w:rsidR="008D4F49" w:rsidRDefault="008D4F4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XÂY DỰNG PHẦN MỀM </w:t>
                              </w:r>
                            </w:p>
                            <w:p w14:paraId="7909C11D" w14:textId="24088A43" w:rsidR="005D49C9" w:rsidRDefault="008D4F4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QUẢN LÝ NHÀ TRỌ</w:t>
                              </w:r>
                            </w:p>
                            <w:p w14:paraId="06427F7B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40215498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59B72CED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6343548A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290F272C" w14:textId="77777777"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ĐỒ ÁN TỐT NGHIỆP ĐẠI HỌC</w:t>
                              </w:r>
                            </w:p>
                            <w:p w14:paraId="455E922F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NGÀNH CÔNG NGHỆ THÔNG TIN</w:t>
                              </w:r>
                            </w:p>
                            <w:p w14:paraId="581AEEB0" w14:textId="77777777" w:rsidR="007C3465" w:rsidRPr="00013160" w:rsidRDefault="007C3465" w:rsidP="0019207D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46685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FA6ED" w14:textId="59F3AF8A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D49C9" w:rsidRPr="00947AC4">
                                <w:rPr>
                                  <w:rFonts w:ascii="Times New Roman" w:hAnsi="Times New Roman"/>
                                  <w:b/>
                                </w:rPr>
                                <w:t>Năm</w:t>
                              </w:r>
                              <w:r w:rsidR="00947AC4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202</w:t>
                              </w:r>
                              <w:r w:rsidR="00015904">
                                <w:rPr>
                                  <w:rFonts w:ascii="Times New Roman" w:hAnsi="Times New Roman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EFBB5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299B12DE" w14:textId="77777777"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294656" id="Canvas 2" o:spid="_x0000_s1026" editas="canvas" style="width:438pt;height:734.65pt;mso-position-horizontal-relative:char;mso-position-vertical-relative:line" coordsize="55626,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33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58;top:19157;width:41910;height:3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14:paraId="7F557531" w14:textId="23805DAF" w:rsidR="009370DC" w:rsidRPr="005D49C9" w:rsidRDefault="008D4F49" w:rsidP="009370DC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PHẠM TRỌNG NHÂN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5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14:paraId="73306E68" w14:textId="77777777" w:rsidR="008D4F49" w:rsidRDefault="008D4F4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XÂY DỰNG PHẦN MỀM </w:t>
                        </w:r>
                      </w:p>
                      <w:p w14:paraId="7909C11D" w14:textId="24088A43" w:rsidR="005D49C9" w:rsidRDefault="008D4F4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QUẢN LÝ NHÀ TRỌ</w:t>
                        </w:r>
                      </w:p>
                      <w:p w14:paraId="06427F7B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40215498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59B72CED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6343548A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290F272C" w14:textId="77777777"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ĐỒ ÁN TỐT NGHIỆP ĐẠI HỌC</w:t>
                        </w:r>
                      </w:p>
                      <w:p w14:paraId="455E922F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NGÀNH CÔNG NGHỆ THÔNG TIN</w:t>
                        </w:r>
                      </w:p>
                      <w:p w14:paraId="581AEEB0" w14:textId="77777777" w:rsidR="007C3465" w:rsidRPr="00013160" w:rsidRDefault="007C3465" w:rsidP="0019207D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4668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      <o:lock v:ext="edit" aspectratio="t"/>
                  <v:textbox style="mso-fit-shape-to-text:t" inset="0,0,0,0">
                    <w:txbxContent>
                      <w:p w14:paraId="6D1FA6ED" w14:textId="59F3AF8A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D49C9" w:rsidRPr="00947AC4">
                          <w:rPr>
                            <w:rFonts w:ascii="Times New Roman" w:hAnsi="Times New Roman"/>
                            <w:b/>
                          </w:rPr>
                          <w:t>Năm</w:t>
                        </w:r>
                        <w:r w:rsidR="00947AC4">
                          <w:rPr>
                            <w:rFonts w:ascii="Times New Roman" w:hAnsi="Times New Roman"/>
                            <w:b/>
                          </w:rPr>
                          <w:t xml:space="preserve"> 202</w:t>
                        </w:r>
                        <w:r w:rsidR="00015904">
                          <w:rPr>
                            <w:rFonts w:ascii="Times New Roman" w:hAnsi="Times New Roman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o:lock v:ext="edit" aspectratio="t"/>
                  <v:textbox style="mso-fit-shape-to-text:t">
                    <w:txbxContent>
                      <w:p w14:paraId="12CEFBB5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299B12DE" w14:textId="77777777"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73023A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582C88BD" wp14:editId="6DC1B8D0">
                <wp:extent cx="5562600" cy="9330055"/>
                <wp:effectExtent l="0" t="0" r="0" b="4445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3AFEC" w14:textId="77777777" w:rsidR="007A410F" w:rsidRPr="005D49C9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ĐỒ ÁN TỐT NGHIỆP</w:t>
                              </w:r>
                              <w:r w:rsidR="005D49C9"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 ĐẠI HỌC</w:t>
                              </w:r>
                            </w:p>
                            <w:p w14:paraId="36C0EBC4" w14:textId="77777777" w:rsidR="007A410F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</w: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gành Công nghệ thông tin</w:t>
                              </w:r>
                            </w:p>
                            <w:p w14:paraId="2221A1C9" w14:textId="77777777" w:rsidR="00F94FCD" w:rsidRPr="007A410F" w:rsidRDefault="00F94FCD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 ngành Công nghệ phần mềm</w:t>
                              </w:r>
                            </w:p>
                            <w:p w14:paraId="166BD24D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416F8640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599" y="8801100"/>
                            <a:ext cx="157162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C2EEA" w14:textId="0C97F59D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D49C9" w:rsidRPr="00947AC4">
                                <w:rPr>
                                  <w:rFonts w:ascii="Times New Roman" w:hAnsi="Times New Roman"/>
                                  <w:b/>
                                </w:rPr>
                                <w:t>Năm</w:t>
                              </w:r>
                              <w:r w:rsidR="00947AC4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202</w:t>
                              </w:r>
                              <w:r w:rsidR="00015904">
                                <w:rPr>
                                  <w:rFonts w:ascii="Times New Roman" w:hAnsi="Times New Roman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692A0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0423E9BB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70CA6A18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7344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0AF04" w14:textId="77777777" w:rsidR="00A347A4" w:rsidRDefault="00A347A4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</w:p>
                            <w:p w14:paraId="7CABB968" w14:textId="4E68C169"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14:paraId="7CB76E3B" w14:textId="77777777" w:rsidR="008D4F49" w:rsidRDefault="008D4F49" w:rsidP="007E25B2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XÂY DỰNG PHẦN MỀM </w:t>
                              </w:r>
                            </w:p>
                            <w:p w14:paraId="6493FE3F" w14:textId="5E51FA74" w:rsidR="008D4F49" w:rsidRPr="008D4F49" w:rsidRDefault="008D4F49" w:rsidP="008D4F49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QUẢN LÝ NHÀ TRỌ</w:t>
                              </w:r>
                            </w:p>
                            <w:p w14:paraId="61B7B2EA" w14:textId="77777777" w:rsidR="007C3465" w:rsidRPr="001A25BD" w:rsidRDefault="007C3465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4746" y="4976377"/>
                            <a:ext cx="2514600" cy="22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C2B1D" w14:textId="77777777" w:rsidR="007A410F" w:rsidRPr="00EC2AD2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SINH VIÊN THỰC HIỆN</w:t>
                              </w:r>
                            </w:p>
                            <w:p w14:paraId="681ED93D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280F3F9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281C3FC5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5EC737C4" w14:textId="444F9E28" w:rsidR="007A410F" w:rsidRPr="00EC2AD2" w:rsidRDefault="008D4F4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Phạm Trọng Nhân</w:t>
                              </w:r>
                            </w:p>
                            <w:p w14:paraId="1BB34AD3" w14:textId="0A4C0741" w:rsidR="005D49C9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Mã sinh viên: </w:t>
                              </w:r>
                              <w:r w:rsidR="008D4F49">
                                <w:rPr>
                                  <w:rFonts w:ascii="Times New Roman" w:hAnsi="Times New Roman"/>
                                  <w:sz w:val="24"/>
                                </w:rPr>
                                <w:t>1521050085</w:t>
                              </w:r>
                            </w:p>
                            <w:p w14:paraId="484A345A" w14:textId="3843FFBC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8D4F49">
                                <w:rPr>
                                  <w:rFonts w:ascii="Times New Roman" w:hAnsi="Times New Roman"/>
                                  <w:sz w:val="24"/>
                                </w:rPr>
                                <w:t>0775331777</w:t>
                              </w:r>
                            </w:p>
                            <w:p w14:paraId="61C74745" w14:textId="2E5E9999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8D4F49">
                                <w:rPr>
                                  <w:rFonts w:ascii="Times New Roman" w:hAnsi="Times New Roman"/>
                                  <w:sz w:val="24"/>
                                </w:rPr>
                                <w:t>ptnhan109</w:t>
                              </w:r>
                              <w:r w:rsidR="00947AC4">
                                <w:rPr>
                                  <w:rFonts w:ascii="Times New Roman" w:hAnsi="Times New Roman"/>
                                  <w:sz w:val="24"/>
                                </w:rPr>
                                <w:t>@gmail.com</w:t>
                              </w:r>
                            </w:p>
                            <w:p w14:paraId="35061575" w14:textId="2D432883" w:rsidR="007A410F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="008D4F49">
                                <w:rPr>
                                  <w:rFonts w:ascii="Times New Roman" w:hAnsi="Times New Roman"/>
                                  <w:sz w:val="24"/>
                                </w:rPr>
                                <w:t>60</w:t>
                              </w:r>
                            </w:p>
                            <w:p w14:paraId="4571F8DA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53146" y="4976377"/>
                            <a:ext cx="2895600" cy="374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3C46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HƯỚNG DẪN</w:t>
                              </w:r>
                            </w:p>
                            <w:p w14:paraId="57D02FEE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68CBA9E1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68411692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240BC638" w14:textId="3A9D109B" w:rsidR="007A410F" w:rsidRDefault="008D4F4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Hoàng Anh Đức</w:t>
                              </w:r>
                            </w:p>
                            <w:p w14:paraId="72C00A63" w14:textId="77777777" w:rsidR="002025B7" w:rsidRPr="007A410F" w:rsidRDefault="002025B7" w:rsidP="005F7169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4C5B7312" w14:textId="3D2B0E0A" w:rsidR="002025B7" w:rsidRPr="002025B7" w:rsidRDefault="002025B7" w:rsidP="005F7169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bookmarkEnd w:id="0"/>
                              <w:r w:rsidR="008D4F49">
                                <w:rPr>
                                  <w:rFonts w:ascii="Times New Roman" w:hAnsi="Times New Roman"/>
                                  <w:sz w:val="24"/>
                                </w:rPr>
                                <w:t>0986999984</w:t>
                              </w:r>
                            </w:p>
                            <w:p w14:paraId="6B5A6429" w14:textId="6C3A4007" w:rsidR="002025B7" w:rsidRDefault="002025B7" w:rsidP="005F7169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hyperlink r:id="rId5" w:history="1">
                                <w:r w:rsidR="008D4F49" w:rsidRPr="00B846DB">
                                  <w:rPr>
                                    <w:rStyle w:val="Hyperlink"/>
                                    <w:rFonts w:ascii="Times New Roman" w:hAnsi="Times New Roman"/>
                                    <w:sz w:val="24"/>
                                  </w:rPr>
                                  <w:t>hoanganhduc@humg.edu.vn</w:t>
                                </w:r>
                              </w:hyperlink>
                            </w:p>
                            <w:p w14:paraId="2B8434E9" w14:textId="77777777" w:rsidR="003330EF" w:rsidRDefault="003330EF" w:rsidP="005F7169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54E0DC0C" w14:textId="77777777" w:rsidR="003330EF" w:rsidRDefault="003330EF" w:rsidP="005F7169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5C164F2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PHẢN BIỆN</w:t>
                              </w:r>
                            </w:p>
                            <w:p w14:paraId="674A48B1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27D391A8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6832CE0D" w14:textId="77777777" w:rsidR="00EC2AD2" w:rsidRPr="007A410F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0017C7F5" w14:textId="5F679A66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</w:p>
                            <w:p w14:paraId="2B5E9F74" w14:textId="73D221CD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</w:p>
                            <w:p w14:paraId="6817E760" w14:textId="77777777" w:rsidR="00EC2AD2" w:rsidRPr="002025B7" w:rsidRDefault="00EC2AD2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2C88BD" id="Canvas 31" o:spid="_x0000_s1032" editas="canvas" style="width:438pt;height:734.65pt;mso-position-horizontal-relative:char;mso-position-vertical-relative:line" coordsize="55626,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">
                <v:shape id="_x0000_s1033" type="#_x0000_t75" style="position:absolute;width:55626;height:93300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14:paraId="6343AFEC" w14:textId="77777777" w:rsidR="007A410F" w:rsidRPr="005D49C9" w:rsidRDefault="007A410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ĐỒ ÁN TỐT NGHIỆP</w:t>
                        </w:r>
                        <w:r w:rsidR="005D49C9"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 ĐẠI HỌC</w:t>
                        </w:r>
                      </w:p>
                      <w:p w14:paraId="36C0EBC4" w14:textId="77777777" w:rsidR="007A410F" w:rsidRDefault="007A410F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</w: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gành Công nghệ thông tin</w:t>
                        </w:r>
                      </w:p>
                      <w:p w14:paraId="2221A1C9" w14:textId="77777777" w:rsidR="00F94FCD" w:rsidRPr="007A410F" w:rsidRDefault="00F94FCD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 ngành Công nghệ phần mềm</w:t>
                        </w:r>
                      </w:p>
                      <w:p w14:paraId="166BD24D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416F8640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5;top:88011;width:15717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tucIA&#10;AADaAAAADwAAAGRycy9kb3ducmV2LnhtbESPQWuDQBSE74H8h+UVegl11YM01lVKaKH0ljSX3B7u&#10;i0rct+Ju1frru4FCj8PMfMMU1WJ6MdHoOssKkigGQVxb3XGj4Pz1/vQMwnlkjb1lUvBDDqpyuykw&#10;13bmI00n34gAYZejgtb7IZfS1S0ZdJEdiIN3taNBH+TYSD3iHOCml2kcZ9Jgx2GhxYEOLdW307dR&#10;kC1vw+5zT+m81v3ElzVJPCVKPT4sry8gPC3+P/zX/tAKUrhfCT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S25wgAAANoAAAAPAAAAAAAAAAAAAAAAAJgCAABkcnMvZG93&#10;bnJldi54bWxQSwUGAAAAAAQABAD1AAAAhwMAAAAA&#10;" filled="f" stroked="f">
                  <o:lock v:ext="edit" aspectratio="t"/>
                  <v:textbox style="mso-fit-shape-to-text:t" inset="0,0,0,0">
                    <w:txbxContent>
                      <w:p w14:paraId="76CC2EEA" w14:textId="0C97F59D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D49C9" w:rsidRPr="00947AC4">
                          <w:rPr>
                            <w:rFonts w:ascii="Times New Roman" w:hAnsi="Times New Roman"/>
                            <w:b/>
                          </w:rPr>
                          <w:t>Năm</w:t>
                        </w:r>
                        <w:r w:rsidR="00947AC4">
                          <w:rPr>
                            <w:rFonts w:ascii="Times New Roman" w:hAnsi="Times New Roman"/>
                            <w:b/>
                          </w:rPr>
                          <w:t xml:space="preserve"> 202</w:t>
                        </w:r>
                        <w:r w:rsidR="00015904">
                          <w:rPr>
                            <w:rFonts w:ascii="Times New Roman" w:hAnsi="Times New Roman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o:lock v:ext="edit" aspectratio="t"/>
                  <v:textbox style="mso-fit-shape-to-text:t">
                    <w:txbxContent>
                      <w:p w14:paraId="71B692A0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0423E9BB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70CA6A18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29473;width:55626;height:20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23D0AF04" w14:textId="77777777" w:rsidR="00A347A4" w:rsidRDefault="00A347A4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</w:p>
                      <w:p w14:paraId="7CABB968" w14:textId="4E68C169"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14:paraId="7CB76E3B" w14:textId="77777777" w:rsidR="008D4F49" w:rsidRDefault="008D4F49" w:rsidP="007E25B2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XÂY DỰNG PHẦN MỀM </w:t>
                        </w:r>
                      </w:p>
                      <w:p w14:paraId="6493FE3F" w14:textId="5E51FA74" w:rsidR="008D4F49" w:rsidRPr="008D4F49" w:rsidRDefault="008D4F49" w:rsidP="008D4F49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QUẢN LÝ NHÀ TRỌ</w:t>
                        </w:r>
                      </w:p>
                      <w:p w14:paraId="61B7B2EA" w14:textId="77777777" w:rsidR="007C3465" w:rsidRPr="001A25BD" w:rsidRDefault="007C3465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0" o:spid="_x0000_s1038" type="#_x0000_t202" style="position:absolute;left:2147;top:49763;width:25146;height:2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3F4C2B1D" w14:textId="77777777" w:rsidR="007A410F" w:rsidRPr="00EC2AD2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b/>
                            <w:sz w:val="24"/>
                          </w:rPr>
                          <w:t>SINH VIÊN THỰC HIỆN</w:t>
                        </w:r>
                      </w:p>
                      <w:p w14:paraId="681ED93D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280F3F9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281C3FC5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5EC737C4" w14:textId="444F9E28" w:rsidR="007A410F" w:rsidRPr="00EC2AD2" w:rsidRDefault="008D4F4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Phạm Trọng Nhân</w:t>
                        </w:r>
                      </w:p>
                      <w:p w14:paraId="1BB34AD3" w14:textId="0A4C0741" w:rsidR="005D49C9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Mã sinh viên: </w:t>
                        </w:r>
                        <w:r w:rsidR="008D4F49">
                          <w:rPr>
                            <w:rFonts w:ascii="Times New Roman" w:hAnsi="Times New Roman"/>
                            <w:sz w:val="24"/>
                          </w:rPr>
                          <w:t>1521050085</w:t>
                        </w:r>
                      </w:p>
                      <w:p w14:paraId="484A345A" w14:textId="3843FFBC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8D4F49">
                          <w:rPr>
                            <w:rFonts w:ascii="Times New Roman" w:hAnsi="Times New Roman"/>
                            <w:sz w:val="24"/>
                          </w:rPr>
                          <w:t>0775331777</w:t>
                        </w:r>
                      </w:p>
                      <w:p w14:paraId="61C74745" w14:textId="2E5E9999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8D4F49">
                          <w:rPr>
                            <w:rFonts w:ascii="Times New Roman" w:hAnsi="Times New Roman"/>
                            <w:sz w:val="24"/>
                          </w:rPr>
                          <w:t>ptnhan109</w:t>
                        </w:r>
                        <w:r w:rsidR="00947AC4">
                          <w:rPr>
                            <w:rFonts w:ascii="Times New Roman" w:hAnsi="Times New Roman"/>
                            <w:sz w:val="24"/>
                          </w:rPr>
                          <w:t>@gmail.com</w:t>
                        </w:r>
                      </w:p>
                      <w:p w14:paraId="35061575" w14:textId="2D432883" w:rsidR="007A410F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="008D4F49">
                          <w:rPr>
                            <w:rFonts w:ascii="Times New Roman" w:hAnsi="Times New Roman"/>
                            <w:sz w:val="24"/>
                          </w:rPr>
                          <w:t>60</w:t>
                        </w:r>
                      </w:p>
                      <w:p w14:paraId="4571F8DA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531;top:49763;width:28956;height:3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70F73C46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bookmarkStart w:id="1" w:name="_GoBack"/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HƯỚNG DẪN</w:t>
                        </w:r>
                      </w:p>
                      <w:p w14:paraId="57D02FEE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68CBA9E1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68411692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240BC638" w14:textId="3A9D109B" w:rsidR="007A410F" w:rsidRDefault="008D4F4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Hoàng Anh Đức</w:t>
                        </w:r>
                      </w:p>
                      <w:p w14:paraId="72C00A63" w14:textId="77777777" w:rsidR="002025B7" w:rsidRPr="007A410F" w:rsidRDefault="002025B7" w:rsidP="005F7169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4C5B7312" w14:textId="3D2B0E0A" w:rsidR="002025B7" w:rsidRPr="002025B7" w:rsidRDefault="002025B7" w:rsidP="005F7169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bookmarkEnd w:id="1"/>
                        <w:r w:rsidR="008D4F49">
                          <w:rPr>
                            <w:rFonts w:ascii="Times New Roman" w:hAnsi="Times New Roman"/>
                            <w:sz w:val="24"/>
                          </w:rPr>
                          <w:t>0986999984</w:t>
                        </w:r>
                      </w:p>
                      <w:p w14:paraId="6B5A6429" w14:textId="6C3A4007" w:rsidR="002025B7" w:rsidRDefault="002025B7" w:rsidP="005F7169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hyperlink r:id="rId6" w:history="1">
                          <w:r w:rsidR="008D4F49" w:rsidRPr="00B846DB">
                            <w:rPr>
                              <w:rStyle w:val="Hyperlink"/>
                              <w:rFonts w:ascii="Times New Roman" w:hAnsi="Times New Roman"/>
                              <w:sz w:val="24"/>
                            </w:rPr>
                            <w:t>hoanganhduc@humg.edu.vn</w:t>
                          </w:r>
                        </w:hyperlink>
                      </w:p>
                      <w:p w14:paraId="2B8434E9" w14:textId="77777777" w:rsidR="003330EF" w:rsidRDefault="003330EF" w:rsidP="005F7169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54E0DC0C" w14:textId="77777777" w:rsidR="003330EF" w:rsidRDefault="003330EF" w:rsidP="005F7169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5C164F2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PHẢN BIỆN</w:t>
                        </w:r>
                      </w:p>
                      <w:p w14:paraId="674A48B1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27D391A8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6832CE0D" w14:textId="77777777" w:rsidR="00EC2AD2" w:rsidRPr="007A410F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0017C7F5" w14:textId="5F679A66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</w:p>
                      <w:p w14:paraId="2B5E9F74" w14:textId="73D221CD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</w:p>
                      <w:p w14:paraId="6817E760" w14:textId="77777777" w:rsidR="00EC2AD2" w:rsidRPr="002025B7" w:rsidRDefault="00EC2AD2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4E21E3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97"/>
    <w:rsid w:val="00013160"/>
    <w:rsid w:val="00015904"/>
    <w:rsid w:val="000217AD"/>
    <w:rsid w:val="000422F0"/>
    <w:rsid w:val="00101609"/>
    <w:rsid w:val="00180570"/>
    <w:rsid w:val="0019207D"/>
    <w:rsid w:val="00196020"/>
    <w:rsid w:val="001A25BD"/>
    <w:rsid w:val="002025B7"/>
    <w:rsid w:val="002343E4"/>
    <w:rsid w:val="00245CAA"/>
    <w:rsid w:val="003330EF"/>
    <w:rsid w:val="003E22EE"/>
    <w:rsid w:val="004E21E3"/>
    <w:rsid w:val="004E743A"/>
    <w:rsid w:val="00561D58"/>
    <w:rsid w:val="00573AC0"/>
    <w:rsid w:val="00587DF7"/>
    <w:rsid w:val="005D49C9"/>
    <w:rsid w:val="005F7169"/>
    <w:rsid w:val="007201F3"/>
    <w:rsid w:val="007701B0"/>
    <w:rsid w:val="007A410F"/>
    <w:rsid w:val="007C3465"/>
    <w:rsid w:val="007D3918"/>
    <w:rsid w:val="007E25B2"/>
    <w:rsid w:val="00847253"/>
    <w:rsid w:val="008D4F49"/>
    <w:rsid w:val="009370DC"/>
    <w:rsid w:val="00947AC4"/>
    <w:rsid w:val="00963D03"/>
    <w:rsid w:val="00965AC7"/>
    <w:rsid w:val="009E467A"/>
    <w:rsid w:val="00A26CA5"/>
    <w:rsid w:val="00A347A4"/>
    <w:rsid w:val="00AD4509"/>
    <w:rsid w:val="00B75DB8"/>
    <w:rsid w:val="00C83D47"/>
    <w:rsid w:val="00C94729"/>
    <w:rsid w:val="00D0310D"/>
    <w:rsid w:val="00D1074C"/>
    <w:rsid w:val="00D32255"/>
    <w:rsid w:val="00D40FE3"/>
    <w:rsid w:val="00D73CC5"/>
    <w:rsid w:val="00D763DF"/>
    <w:rsid w:val="00D94517"/>
    <w:rsid w:val="00DB3D30"/>
    <w:rsid w:val="00DB6D2E"/>
    <w:rsid w:val="00DE5B62"/>
    <w:rsid w:val="00E706D9"/>
    <w:rsid w:val="00E86DD2"/>
    <w:rsid w:val="00EC0B00"/>
    <w:rsid w:val="00EC2AD2"/>
    <w:rsid w:val="00EE6DF5"/>
    <w:rsid w:val="00F3492A"/>
    <w:rsid w:val="00F559F6"/>
    <w:rsid w:val="00F65597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A7A49"/>
  <w15:docId w15:val="{49880069-38F1-4943-8D28-5873A2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B2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  <w:style w:type="character" w:styleId="Hyperlink">
    <w:name w:val="Hyperlink"/>
    <w:basedOn w:val="DefaultParagraphFont"/>
    <w:unhideWhenUsed/>
    <w:rsid w:val="003330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anganhduc@humg.edu.vn" TargetMode="External"/><Relationship Id="rId5" Type="http://schemas.openxmlformats.org/officeDocument/2006/relationships/hyperlink" Target="mailto:hoanganhduc@humg.edu.v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Nhân Phạm</cp:lastModifiedBy>
  <cp:revision>2</cp:revision>
  <cp:lastPrinted>2006-10-05T17:48:00Z</cp:lastPrinted>
  <dcterms:created xsi:type="dcterms:W3CDTF">2024-05-22T08:19:00Z</dcterms:created>
  <dcterms:modified xsi:type="dcterms:W3CDTF">2024-05-22T08:19:00Z</dcterms:modified>
  <cp:category>Van ban &amp; Mau</cp:category>
</cp:coreProperties>
</file>