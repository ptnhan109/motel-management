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7F185" w14:textId="1926DAF4" w:rsidR="001C77DD" w:rsidRPr="00C50162" w:rsidRDefault="006613A4" w:rsidP="001C77DD">
      <w:pPr>
        <w:pStyle w:val="Heading1"/>
        <w:numPr>
          <w:ilvl w:val="0"/>
          <w:numId w:val="0"/>
        </w:numPr>
      </w:pPr>
      <w:bookmarkStart w:id="0" w:name="_Toc149595720"/>
      <w:bookmarkStart w:id="1" w:name="_Toc169424238"/>
      <w:bookmarkStart w:id="2" w:name="_Toc169424237"/>
      <w:r>
        <w:t xml:space="preserve">   </w:t>
      </w:r>
      <w:r w:rsidR="001C77DD" w:rsidRPr="00C50162">
        <w:t>PHIẾU GIAO NHIỆM VỤ ĐỒ ÁN TỐT NGHIỆP</w:t>
      </w:r>
      <w:bookmarkEnd w:id="0"/>
    </w:p>
    <w:p w14:paraId="23193371"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14:paraId="14062A24" w14:textId="77777777" w:rsidTr="0046767F">
        <w:tc>
          <w:tcPr>
            <w:tcW w:w="4233" w:type="dxa"/>
          </w:tcPr>
          <w:p w14:paraId="18D72B67" w14:textId="77777777" w:rsidR="001C77DD" w:rsidRPr="005B4F51" w:rsidRDefault="001C77DD" w:rsidP="0046767F">
            <w:pPr>
              <w:ind w:firstLine="0"/>
            </w:pPr>
            <w:r>
              <w:t>Tên đề tài</w:t>
            </w:r>
          </w:p>
        </w:tc>
        <w:tc>
          <w:tcPr>
            <w:tcW w:w="3949" w:type="dxa"/>
          </w:tcPr>
          <w:p w14:paraId="11A8CE7C" w14:textId="58FE7E2F" w:rsidR="001C77DD" w:rsidRPr="00337B4C" w:rsidRDefault="009041EB" w:rsidP="0046767F">
            <w:pPr>
              <w:ind w:firstLine="0"/>
              <w:rPr>
                <w:highlight w:val="yellow"/>
              </w:rPr>
            </w:pPr>
            <w:r>
              <w:rPr>
                <w:sz w:val="26"/>
                <w:szCs w:val="26"/>
              </w:rPr>
              <w:t>Xây dựng hệ thống quản lý nhà trọ</w:t>
            </w:r>
          </w:p>
        </w:tc>
      </w:tr>
      <w:tr w:rsidR="001C77DD" w14:paraId="71CB13A5" w14:textId="77777777" w:rsidTr="0046767F">
        <w:tc>
          <w:tcPr>
            <w:tcW w:w="4233" w:type="dxa"/>
          </w:tcPr>
          <w:p w14:paraId="4B8B584E" w14:textId="77777777" w:rsidR="001C77DD" w:rsidRDefault="001C77DD" w:rsidP="0046767F">
            <w:pPr>
              <w:ind w:firstLine="0"/>
            </w:pPr>
            <w:r w:rsidRPr="005B4F51">
              <w:t>Họ và tên sinh viên:</w:t>
            </w:r>
          </w:p>
        </w:tc>
        <w:tc>
          <w:tcPr>
            <w:tcW w:w="3949" w:type="dxa"/>
          </w:tcPr>
          <w:p w14:paraId="3BC78F23" w14:textId="52CD5070" w:rsidR="001C77DD" w:rsidRPr="00337B4C" w:rsidRDefault="009041EB" w:rsidP="0046767F">
            <w:pPr>
              <w:ind w:firstLine="0"/>
              <w:rPr>
                <w:highlight w:val="yellow"/>
              </w:rPr>
            </w:pPr>
            <w:r w:rsidRPr="009041EB">
              <w:t>Phạm Trọng Nhân</w:t>
            </w:r>
          </w:p>
        </w:tc>
      </w:tr>
      <w:tr w:rsidR="001C77DD" w14:paraId="426CFB04" w14:textId="77777777" w:rsidTr="0046767F">
        <w:tc>
          <w:tcPr>
            <w:tcW w:w="4233" w:type="dxa"/>
          </w:tcPr>
          <w:p w14:paraId="16BD8A4B" w14:textId="77777777" w:rsidR="001C77DD" w:rsidRDefault="001C77DD" w:rsidP="0046767F">
            <w:pPr>
              <w:ind w:firstLine="0"/>
            </w:pPr>
            <w:r w:rsidRPr="005B4F51">
              <w:t xml:space="preserve">Điện thoại liên lạc: </w:t>
            </w:r>
          </w:p>
        </w:tc>
        <w:tc>
          <w:tcPr>
            <w:tcW w:w="3949" w:type="dxa"/>
          </w:tcPr>
          <w:p w14:paraId="006F21B6" w14:textId="2359E987" w:rsidR="001C77DD" w:rsidRPr="00337B4C" w:rsidRDefault="009041EB" w:rsidP="0046767F">
            <w:pPr>
              <w:ind w:firstLine="0"/>
              <w:rPr>
                <w:highlight w:val="yellow"/>
              </w:rPr>
            </w:pPr>
            <w:r w:rsidRPr="009041EB">
              <w:t>0775.331.777</w:t>
            </w:r>
          </w:p>
        </w:tc>
      </w:tr>
      <w:tr w:rsidR="001C77DD" w14:paraId="668B14BE" w14:textId="77777777" w:rsidTr="0046767F">
        <w:tc>
          <w:tcPr>
            <w:tcW w:w="4233" w:type="dxa"/>
          </w:tcPr>
          <w:p w14:paraId="69E68F42" w14:textId="77777777" w:rsidR="001C77DD" w:rsidRDefault="001C77DD" w:rsidP="0046767F">
            <w:pPr>
              <w:ind w:firstLine="0"/>
            </w:pPr>
            <w:r w:rsidRPr="005B4F51">
              <w:t>Email:</w:t>
            </w:r>
          </w:p>
        </w:tc>
        <w:tc>
          <w:tcPr>
            <w:tcW w:w="3949" w:type="dxa"/>
          </w:tcPr>
          <w:p w14:paraId="4D12D53B" w14:textId="23EC6CDD" w:rsidR="001C77DD" w:rsidRPr="00337B4C" w:rsidRDefault="00165BBA" w:rsidP="0046767F">
            <w:pPr>
              <w:ind w:firstLine="0"/>
              <w:rPr>
                <w:highlight w:val="yellow"/>
              </w:rPr>
            </w:pPr>
            <w:hyperlink r:id="rId8" w:history="1">
              <w:r w:rsidR="009041EB" w:rsidRPr="00E45181">
                <w:rPr>
                  <w:rStyle w:val="Hyperlink"/>
                </w:rPr>
                <w:t>ptnhan109@gmail.com</w:t>
              </w:r>
            </w:hyperlink>
          </w:p>
        </w:tc>
      </w:tr>
      <w:tr w:rsidR="001C77DD" w14:paraId="41B39DA9" w14:textId="77777777" w:rsidTr="0046767F">
        <w:tc>
          <w:tcPr>
            <w:tcW w:w="4233" w:type="dxa"/>
          </w:tcPr>
          <w:p w14:paraId="00A7B4D7" w14:textId="77777777" w:rsidR="001C77DD" w:rsidRDefault="001C77DD" w:rsidP="0046767F">
            <w:pPr>
              <w:ind w:firstLine="0"/>
            </w:pPr>
            <w:r w:rsidRPr="005B4F51">
              <w:t>Lớp:</w:t>
            </w:r>
          </w:p>
        </w:tc>
        <w:tc>
          <w:tcPr>
            <w:tcW w:w="3949" w:type="dxa"/>
          </w:tcPr>
          <w:p w14:paraId="3CD13A3A" w14:textId="7DBA3BE7" w:rsidR="001C77DD" w:rsidRDefault="001C77DD" w:rsidP="009041EB">
            <w:pPr>
              <w:ind w:firstLine="0"/>
            </w:pPr>
            <w:r>
              <w:t>Công Nghệ Phần Mềm K</w:t>
            </w:r>
            <w:r w:rsidR="009041EB">
              <w:t>60</w:t>
            </w:r>
          </w:p>
        </w:tc>
      </w:tr>
      <w:tr w:rsidR="001C77DD" w14:paraId="3A60BF73" w14:textId="77777777" w:rsidTr="0046767F">
        <w:tc>
          <w:tcPr>
            <w:tcW w:w="4233" w:type="dxa"/>
          </w:tcPr>
          <w:p w14:paraId="22B4327D" w14:textId="77777777" w:rsidR="001C77DD" w:rsidRDefault="001C77DD" w:rsidP="0046767F">
            <w:pPr>
              <w:ind w:firstLine="0"/>
            </w:pPr>
            <w:r w:rsidRPr="005B4F51">
              <w:t>Hệ đào tạo:</w:t>
            </w:r>
          </w:p>
        </w:tc>
        <w:tc>
          <w:tcPr>
            <w:tcW w:w="3949" w:type="dxa"/>
          </w:tcPr>
          <w:p w14:paraId="7601B3EF" w14:textId="77777777" w:rsidR="001C77DD" w:rsidRDefault="001C77DD" w:rsidP="0046767F">
            <w:pPr>
              <w:ind w:firstLine="0"/>
            </w:pPr>
            <w:r w:rsidRPr="005B4F51">
              <w:t>Đại học chính quy</w:t>
            </w:r>
          </w:p>
        </w:tc>
      </w:tr>
      <w:tr w:rsidR="001C77DD" w14:paraId="391B931F" w14:textId="77777777" w:rsidTr="0046767F">
        <w:tc>
          <w:tcPr>
            <w:tcW w:w="4233" w:type="dxa"/>
          </w:tcPr>
          <w:p w14:paraId="2C9D80B6" w14:textId="77777777" w:rsidR="001C77DD" w:rsidRDefault="001C77DD" w:rsidP="0046767F">
            <w:pPr>
              <w:ind w:firstLine="0"/>
            </w:pPr>
            <w:r w:rsidRPr="005B4F51">
              <w:t>Đồ án tốt nghiệp được thực hiện tại:</w:t>
            </w:r>
          </w:p>
        </w:tc>
        <w:tc>
          <w:tcPr>
            <w:tcW w:w="3949" w:type="dxa"/>
          </w:tcPr>
          <w:p w14:paraId="315F891B" w14:textId="77777777" w:rsidR="001C77DD" w:rsidRDefault="001C77DD" w:rsidP="0046767F">
            <w:pPr>
              <w:ind w:firstLine="0"/>
            </w:pPr>
            <w:r>
              <w:t>Hà Nội</w:t>
            </w:r>
          </w:p>
        </w:tc>
      </w:tr>
      <w:tr w:rsidR="001C77DD" w14:paraId="7440E13F" w14:textId="77777777" w:rsidTr="0046767F">
        <w:tc>
          <w:tcPr>
            <w:tcW w:w="4233" w:type="dxa"/>
          </w:tcPr>
          <w:p w14:paraId="71E7DC95" w14:textId="77777777" w:rsidR="001C77DD" w:rsidRDefault="001C77DD" w:rsidP="0046767F">
            <w:pPr>
              <w:ind w:firstLine="0"/>
            </w:pPr>
            <w:r w:rsidRPr="005B4F51">
              <w:t>Thời gian làm ĐATN:</w:t>
            </w:r>
          </w:p>
        </w:tc>
        <w:tc>
          <w:tcPr>
            <w:tcW w:w="3949" w:type="dxa"/>
          </w:tcPr>
          <w:p w14:paraId="6706358A" w14:textId="46937044" w:rsidR="001C77DD" w:rsidRDefault="009041EB" w:rsidP="0046767F">
            <w:pPr>
              <w:ind w:firstLine="0"/>
            </w:pPr>
            <w:r>
              <w:t>2023</w:t>
            </w:r>
          </w:p>
        </w:tc>
      </w:tr>
    </w:tbl>
    <w:p w14:paraId="780E2039" w14:textId="77777777" w:rsidR="001C77DD" w:rsidRPr="00337B4C" w:rsidRDefault="001C77DD" w:rsidP="001C77DD">
      <w:pPr>
        <w:ind w:firstLine="0"/>
        <w:rPr>
          <w:b/>
        </w:rPr>
      </w:pPr>
      <w:r w:rsidRPr="00337B4C">
        <w:rPr>
          <w:b/>
        </w:rPr>
        <w:t>2. Mục tiêu của ĐATN</w:t>
      </w:r>
    </w:p>
    <w:p w14:paraId="68E0649E" w14:textId="77777777" w:rsidR="009041EB" w:rsidRDefault="009041EB" w:rsidP="009041EB">
      <w:pPr>
        <w:rPr>
          <w:sz w:val="26"/>
          <w:szCs w:val="26"/>
        </w:rPr>
      </w:pPr>
      <w:r w:rsidRPr="009B4154">
        <w:rPr>
          <w:sz w:val="26"/>
          <w:szCs w:val="26"/>
        </w:rPr>
        <w:t xml:space="preserve">Nghiên cứu tổng quan về mô hình kỹ thuật </w:t>
      </w:r>
      <w:r>
        <w:rPr>
          <w:sz w:val="26"/>
          <w:szCs w:val="26"/>
        </w:rPr>
        <w:t>công nghệ</w:t>
      </w:r>
      <w:r w:rsidRPr="009B4154">
        <w:rPr>
          <w:sz w:val="26"/>
          <w:szCs w:val="26"/>
        </w:rPr>
        <w:t xml:space="preserve"> </w:t>
      </w:r>
    </w:p>
    <w:p w14:paraId="18C00C16" w14:textId="7DF49F2A" w:rsidR="009041EB" w:rsidRPr="009041EB" w:rsidRDefault="009041EB" w:rsidP="00DE7627">
      <w:pPr>
        <w:pStyle w:val="ListParagraph"/>
        <w:numPr>
          <w:ilvl w:val="0"/>
          <w:numId w:val="7"/>
        </w:numPr>
        <w:rPr>
          <w:sz w:val="26"/>
          <w:szCs w:val="26"/>
        </w:rPr>
      </w:pPr>
      <w:r w:rsidRPr="009041EB">
        <w:rPr>
          <w:sz w:val="26"/>
          <w:szCs w:val="26"/>
        </w:rPr>
        <w:t>ASP.NET API</w:t>
      </w:r>
    </w:p>
    <w:p w14:paraId="37280AB7" w14:textId="77777777" w:rsidR="009041EB" w:rsidRDefault="009041EB" w:rsidP="00DE7627">
      <w:pPr>
        <w:pStyle w:val="ListParagraph"/>
        <w:numPr>
          <w:ilvl w:val="0"/>
          <w:numId w:val="7"/>
        </w:numPr>
        <w:rPr>
          <w:sz w:val="26"/>
          <w:szCs w:val="26"/>
        </w:rPr>
      </w:pPr>
      <w:r w:rsidRPr="009041EB">
        <w:rPr>
          <w:sz w:val="26"/>
          <w:szCs w:val="26"/>
        </w:rPr>
        <w:t>Angular 13</w:t>
      </w:r>
      <w:r>
        <w:rPr>
          <w:sz w:val="26"/>
          <w:szCs w:val="26"/>
        </w:rPr>
        <w:t xml:space="preserve"> </w:t>
      </w:r>
    </w:p>
    <w:p w14:paraId="041575D9" w14:textId="06D8D940" w:rsidR="009041EB" w:rsidRPr="009041EB" w:rsidRDefault="009041EB" w:rsidP="009041EB">
      <w:pPr>
        <w:rPr>
          <w:sz w:val="26"/>
          <w:szCs w:val="26"/>
        </w:rPr>
      </w:pPr>
      <w:r>
        <w:rPr>
          <w:sz w:val="26"/>
          <w:szCs w:val="26"/>
        </w:rPr>
        <w:t>Ứ</w:t>
      </w:r>
      <w:r w:rsidRPr="009041EB">
        <w:rPr>
          <w:sz w:val="26"/>
          <w:szCs w:val="26"/>
        </w:rPr>
        <w:t>ng dụng để xây dựng hệ thống quản lý nhà trọ</w:t>
      </w:r>
    </w:p>
    <w:p w14:paraId="79769781" w14:textId="777FADA9" w:rsidR="001C77DD" w:rsidRPr="00337B4C" w:rsidRDefault="001C77DD" w:rsidP="001C77DD">
      <w:pPr>
        <w:ind w:firstLine="0"/>
        <w:rPr>
          <w:b/>
        </w:rPr>
      </w:pPr>
      <w:r w:rsidRPr="00337B4C">
        <w:rPr>
          <w:b/>
        </w:rPr>
        <w:t>3. Các nhiệm vụ cụ thể của ĐATN</w:t>
      </w:r>
    </w:p>
    <w:p w14:paraId="4255F53D" w14:textId="77777777" w:rsidR="009041EB" w:rsidRPr="009B4154" w:rsidRDefault="009041EB" w:rsidP="009041EB">
      <w:pPr>
        <w:rPr>
          <w:sz w:val="26"/>
          <w:szCs w:val="26"/>
        </w:rPr>
      </w:pPr>
      <w:r w:rsidRPr="009B4154">
        <w:rPr>
          <w:sz w:val="26"/>
          <w:szCs w:val="26"/>
        </w:rPr>
        <w:t>- Nghiên cứu các kỹ thuật xây dựng ASP.NET</w:t>
      </w:r>
      <w:r>
        <w:rPr>
          <w:sz w:val="26"/>
          <w:szCs w:val="26"/>
        </w:rPr>
        <w:t xml:space="preserve"> API, Angular 12</w:t>
      </w:r>
    </w:p>
    <w:p w14:paraId="76ADEB37" w14:textId="77777777" w:rsidR="009041EB" w:rsidRPr="009B4154" w:rsidRDefault="009041EB" w:rsidP="009041EB">
      <w:pPr>
        <w:rPr>
          <w:sz w:val="26"/>
          <w:szCs w:val="26"/>
        </w:rPr>
      </w:pPr>
      <w:r w:rsidRPr="009B4154">
        <w:rPr>
          <w:sz w:val="26"/>
          <w:szCs w:val="26"/>
        </w:rPr>
        <w:t xml:space="preserve">- Ứng dụng xây dựng </w:t>
      </w:r>
      <w:r>
        <w:rPr>
          <w:sz w:val="26"/>
          <w:szCs w:val="26"/>
        </w:rPr>
        <w:t>Hệ thống quản lý nhà trọ</w:t>
      </w:r>
    </w:p>
    <w:p w14:paraId="5609B919" w14:textId="77777777" w:rsidR="001C77DD" w:rsidRPr="00337B4C" w:rsidRDefault="001C77DD" w:rsidP="001C77DD">
      <w:pPr>
        <w:ind w:firstLine="0"/>
        <w:rPr>
          <w:b/>
        </w:rPr>
      </w:pPr>
      <w:r w:rsidRPr="00337B4C">
        <w:rPr>
          <w:b/>
        </w:rPr>
        <w:t>4. Lời cam đoan của sinh viên:</w:t>
      </w:r>
    </w:p>
    <w:p w14:paraId="4E0EDABC" w14:textId="32D8C01D" w:rsidR="001C77DD" w:rsidRPr="00D950C8" w:rsidRDefault="001C77DD" w:rsidP="001C77DD">
      <w:r w:rsidRPr="00D950C8">
        <w:t xml:space="preserve">Tôi </w:t>
      </w:r>
      <w:r>
        <w:t>–</w:t>
      </w:r>
      <w:r w:rsidR="009041EB">
        <w:t xml:space="preserve"> Phạm Trọng Nhân </w:t>
      </w:r>
      <w:r>
        <w:t>– c</w:t>
      </w:r>
      <w:r w:rsidRPr="00D950C8">
        <w:t>am</w:t>
      </w:r>
      <w:r>
        <w:t xml:space="preserve"> </w:t>
      </w:r>
      <w:r w:rsidRPr="00D950C8">
        <w:t xml:space="preserve">kết ĐATN là công trình nghiên cứu của bản </w:t>
      </w:r>
      <w:r>
        <w:t>thân tôi dưới sự hướng dẫn của</w:t>
      </w:r>
      <w:r w:rsidR="009041EB">
        <w:t xml:space="preserve"> ThS. Hoàng Anh Đức</w:t>
      </w:r>
    </w:p>
    <w:p w14:paraId="2AEA324B" w14:textId="77777777"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78"/>
        <w:gridCol w:w="4410"/>
      </w:tblGrid>
      <w:tr w:rsidR="001C77DD" w:rsidRPr="00CB3FD8" w14:paraId="29BE21B6" w14:textId="77777777" w:rsidTr="0046767F">
        <w:tc>
          <w:tcPr>
            <w:tcW w:w="4502" w:type="dxa"/>
          </w:tcPr>
          <w:p w14:paraId="75983279" w14:textId="77777777" w:rsidR="001C77DD" w:rsidRPr="00CB3FD8" w:rsidRDefault="001C77DD" w:rsidP="0046767F">
            <w:pPr>
              <w:rPr>
                <w:i/>
                <w:iCs/>
              </w:rPr>
            </w:pPr>
          </w:p>
        </w:tc>
        <w:tc>
          <w:tcPr>
            <w:tcW w:w="4502" w:type="dxa"/>
          </w:tcPr>
          <w:p w14:paraId="6AD533E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10343C8C" w14:textId="77777777" w:rsidR="001C77DD" w:rsidRPr="00CB3FD8" w:rsidRDefault="001C77DD" w:rsidP="0046767F">
            <w:pPr>
              <w:jc w:val="center"/>
            </w:pPr>
            <w:r w:rsidRPr="00CB3FD8">
              <w:t>Tác giả ĐATN</w:t>
            </w:r>
          </w:p>
          <w:p w14:paraId="3F037970" w14:textId="77777777" w:rsidR="001C77DD" w:rsidRPr="00CB3FD8" w:rsidRDefault="001C77DD" w:rsidP="0046767F"/>
          <w:p w14:paraId="03568878" w14:textId="2EFD26D3" w:rsidR="001C77DD" w:rsidRPr="00CB3FD8" w:rsidRDefault="009041EB" w:rsidP="0046767F">
            <w:pPr>
              <w:jc w:val="center"/>
              <w:rPr>
                <w:i/>
                <w:iCs/>
              </w:rPr>
            </w:pPr>
            <w:r>
              <w:t>Phạm Trọng Nhân</w:t>
            </w:r>
          </w:p>
        </w:tc>
      </w:tr>
    </w:tbl>
    <w:p w14:paraId="7E200CD8" w14:textId="77777777"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80"/>
        <w:gridCol w:w="4408"/>
      </w:tblGrid>
      <w:tr w:rsidR="001C77DD" w:rsidRPr="00CB3FD8" w14:paraId="0FA90AAA" w14:textId="77777777" w:rsidTr="0046767F">
        <w:tc>
          <w:tcPr>
            <w:tcW w:w="4501" w:type="dxa"/>
          </w:tcPr>
          <w:p w14:paraId="2E99B07B" w14:textId="77777777" w:rsidR="001C77DD" w:rsidRPr="00CB3FD8" w:rsidRDefault="001C77DD" w:rsidP="0046767F">
            <w:pPr>
              <w:rPr>
                <w:i/>
                <w:iCs/>
              </w:rPr>
            </w:pPr>
          </w:p>
        </w:tc>
        <w:tc>
          <w:tcPr>
            <w:tcW w:w="4502" w:type="dxa"/>
          </w:tcPr>
          <w:p w14:paraId="59143BD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7847B8A8" w14:textId="77777777" w:rsidR="001C77DD" w:rsidRPr="00CB3FD8" w:rsidRDefault="001C77DD" w:rsidP="0046767F">
            <w:pPr>
              <w:jc w:val="center"/>
            </w:pPr>
            <w:r>
              <w:t>Cán bộ</w:t>
            </w:r>
            <w:r w:rsidRPr="00CB3FD8">
              <w:t xml:space="preserve"> hướng dẫn</w:t>
            </w:r>
          </w:p>
          <w:p w14:paraId="72840F45" w14:textId="77777777" w:rsidR="001C77DD" w:rsidRPr="00CB3FD8" w:rsidRDefault="001C77DD" w:rsidP="0046767F"/>
          <w:p w14:paraId="4F4ACF37" w14:textId="77777777" w:rsidR="001C77DD" w:rsidRPr="00CB3FD8" w:rsidRDefault="001C77DD" w:rsidP="0046767F"/>
          <w:p w14:paraId="03FC4248" w14:textId="77777777" w:rsidR="001C77DD" w:rsidRPr="00CB3FD8" w:rsidRDefault="001C77DD" w:rsidP="0046767F">
            <w:pPr>
              <w:jc w:val="center"/>
            </w:pPr>
            <w:r w:rsidRPr="009041EB">
              <w:t>Ký, ghi rõ họ tên</w:t>
            </w:r>
          </w:p>
          <w:p w14:paraId="7F877AB3" w14:textId="77777777" w:rsidR="001C77DD" w:rsidRPr="00CB3FD8" w:rsidRDefault="001C77DD" w:rsidP="0046767F"/>
          <w:p w14:paraId="0B7B2E39" w14:textId="77777777" w:rsidR="001C77DD" w:rsidRPr="00CB3FD8" w:rsidRDefault="001C77DD" w:rsidP="0046767F">
            <w:pPr>
              <w:rPr>
                <w:i/>
                <w:iCs/>
              </w:rPr>
            </w:pPr>
          </w:p>
        </w:tc>
      </w:tr>
    </w:tbl>
    <w:p w14:paraId="630AD9F2" w14:textId="77777777" w:rsidR="0014594F" w:rsidRDefault="0014594F">
      <w:pPr>
        <w:spacing w:before="0" w:line="240" w:lineRule="auto"/>
        <w:ind w:firstLine="0"/>
        <w:jc w:val="left"/>
        <w:rPr>
          <w:rFonts w:cs="Arial"/>
          <w:b/>
          <w:bCs/>
          <w:kern w:val="32"/>
          <w:sz w:val="32"/>
          <w:szCs w:val="32"/>
        </w:rPr>
      </w:pPr>
      <w:r>
        <w:br w:type="page"/>
      </w:r>
    </w:p>
    <w:p w14:paraId="32580FFA" w14:textId="77777777" w:rsidR="001C77DD" w:rsidRDefault="001C77DD" w:rsidP="001C77DD">
      <w:pPr>
        <w:pStyle w:val="Heading1"/>
        <w:numPr>
          <w:ilvl w:val="0"/>
          <w:numId w:val="0"/>
        </w:numPr>
      </w:pPr>
      <w:bookmarkStart w:id="3" w:name="_Toc149595721"/>
      <w:r>
        <w:lastRenderedPageBreak/>
        <w:t>TÓM TẮT NỘI DUNG ĐỒ ÁN TỐT NGHIỆP</w:t>
      </w:r>
      <w:bookmarkEnd w:id="3"/>
    </w:p>
    <w:p w14:paraId="7769B558" w14:textId="77777777"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14:paraId="2D5EF4C5" w14:textId="77777777" w:rsidR="001C77DD" w:rsidRDefault="001C77DD" w:rsidP="001C77DD">
      <w:pPr>
        <w:pStyle w:val="Heading1"/>
        <w:numPr>
          <w:ilvl w:val="0"/>
          <w:numId w:val="0"/>
        </w:numPr>
      </w:pPr>
      <w:r>
        <w:br w:type="page"/>
      </w:r>
      <w:bookmarkStart w:id="4" w:name="_Toc149595722"/>
      <w:r>
        <w:lastRenderedPageBreak/>
        <w:t>LỜI CẢM ƠN</w:t>
      </w:r>
      <w:bookmarkEnd w:id="4"/>
    </w:p>
    <w:p w14:paraId="2EE0F086" w14:textId="3C3AD088" w:rsidR="001C77DD" w:rsidRDefault="001C77DD" w:rsidP="001C77DD">
      <w:r w:rsidRPr="00505902">
        <w:t>Trong</w:t>
      </w:r>
      <w:r w:rsidR="009041EB" w:rsidRPr="009041EB">
        <w:t xml:space="preserve"> </w:t>
      </w:r>
      <w:r w:rsidR="009041EB" w:rsidRPr="00423EAE">
        <w:t>thời gian làm đồ án tốt nghiệp, em đã nhận được nhiều sự giúp đỡ, đóng góp ý kiến và chỉ bảo nhiệt tình của thầy hướng dẫn và các thầy cô trong khoa - bộ môn Công nghệ phần mềm</w:t>
      </w:r>
      <w:r w:rsidR="009041EB">
        <w:t>.</w:t>
      </w:r>
    </w:p>
    <w:p w14:paraId="386600D5" w14:textId="31F6161D" w:rsidR="009041EB" w:rsidRDefault="009041EB" w:rsidP="001C77DD">
      <w:r w:rsidRPr="00423EAE">
        <w:t>Em xin gửi lời cảm ơn chân thành đến</w:t>
      </w:r>
      <w:r>
        <w:t xml:space="preserve"> thầy</w:t>
      </w:r>
      <w:r w:rsidRPr="00423EAE">
        <w:t xml:space="preserve"> ThS.Hoàng Anh Đức, giảng viên Bộ môn Công nghệ phần mềm - trường ĐH Mỏ - Địa Chất</w:t>
      </w:r>
      <w:r>
        <w:t xml:space="preserve"> Hà Nội</w:t>
      </w:r>
      <w:r w:rsidRPr="00423EAE">
        <w:t xml:space="preserve"> người đã tận tình hướng dẫn, chỉ bảo em trong suốt quá trình làm khoá luận.</w:t>
      </w:r>
    </w:p>
    <w:p w14:paraId="508F64CA" w14:textId="4E4D7B53" w:rsidR="009041EB" w:rsidRDefault="009041EB" w:rsidP="009041EB">
      <w:r w:rsidRPr="00423EAE">
        <w:t>Em cũng xin chân thành cảm ơn các thầy cô giáo trong Bộ môn Công nghệ phần mềm Trường Đại học Mỏ - Địa Chất đã dạy dỗ cho em kiến thức các môn chuyên ngành, giúp em có được cơ sở lý thuyết vững vàng và có nhiều góp ý qua những lần bảo vệ tiến độ để đồ án của em được tốt hơn.</w:t>
      </w:r>
    </w:p>
    <w:p w14:paraId="281A8282" w14:textId="1C0D8900" w:rsidR="009041EB" w:rsidRPr="00423EAE" w:rsidRDefault="009041EB" w:rsidP="009041EB">
      <w:r>
        <w:t>Em xin chân thành cảm ơn.</w:t>
      </w:r>
    </w:p>
    <w:p w14:paraId="48BB2669" w14:textId="77777777" w:rsidR="009041EB" w:rsidRDefault="009041EB" w:rsidP="001C77DD"/>
    <w:p w14:paraId="06781F0C" w14:textId="77777777" w:rsidR="001C77DD" w:rsidRDefault="001C77DD" w:rsidP="001C77DD">
      <w:pPr>
        <w:spacing w:before="0" w:line="240" w:lineRule="auto"/>
        <w:ind w:firstLine="0"/>
        <w:jc w:val="left"/>
        <w:rPr>
          <w:rFonts w:cs="Arial"/>
          <w:b/>
          <w:bCs/>
          <w:kern w:val="32"/>
          <w:sz w:val="32"/>
          <w:szCs w:val="32"/>
        </w:rPr>
      </w:pPr>
      <w:r w:rsidRPr="00505902">
        <w:br w:type="page"/>
      </w:r>
    </w:p>
    <w:p w14:paraId="494BC515" w14:textId="77777777" w:rsidR="004B4BF6" w:rsidRDefault="004B4BF6" w:rsidP="004B4BF6">
      <w:pPr>
        <w:pStyle w:val="Heading1"/>
        <w:numPr>
          <w:ilvl w:val="0"/>
          <w:numId w:val="0"/>
        </w:numPr>
      </w:pPr>
      <w:bookmarkStart w:id="5" w:name="_Toc149595723"/>
      <w:r>
        <w:lastRenderedPageBreak/>
        <w:t>MỤC LỤC</w:t>
      </w:r>
      <w:bookmarkEnd w:id="1"/>
      <w:bookmarkEnd w:id="5"/>
    </w:p>
    <w:p w14:paraId="52401B8E" w14:textId="77777777" w:rsidR="00515C67"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149595720" w:history="1">
        <w:r w:rsidR="00515C67" w:rsidRPr="00290775">
          <w:rPr>
            <w:rStyle w:val="Hyperlink"/>
          </w:rPr>
          <w:t>PHIẾU GIAO NHIỆM VỤ ĐỒ ÁN TỐT NGHIỆP</w:t>
        </w:r>
        <w:r w:rsidR="00515C67">
          <w:rPr>
            <w:webHidden/>
          </w:rPr>
          <w:tab/>
        </w:r>
        <w:r w:rsidR="00515C67">
          <w:rPr>
            <w:webHidden/>
          </w:rPr>
          <w:fldChar w:fldCharType="begin"/>
        </w:r>
        <w:r w:rsidR="00515C67">
          <w:rPr>
            <w:webHidden/>
          </w:rPr>
          <w:instrText xml:space="preserve"> PAGEREF _Toc149595720 \h </w:instrText>
        </w:r>
        <w:r w:rsidR="00515C67">
          <w:rPr>
            <w:webHidden/>
          </w:rPr>
        </w:r>
        <w:r w:rsidR="00515C67">
          <w:rPr>
            <w:webHidden/>
          </w:rPr>
          <w:fldChar w:fldCharType="separate"/>
        </w:r>
        <w:r w:rsidR="00515C67">
          <w:rPr>
            <w:webHidden/>
          </w:rPr>
          <w:t>I</w:t>
        </w:r>
        <w:r w:rsidR="00515C67">
          <w:rPr>
            <w:webHidden/>
          </w:rPr>
          <w:fldChar w:fldCharType="end"/>
        </w:r>
      </w:hyperlink>
    </w:p>
    <w:p w14:paraId="006DF766" w14:textId="77777777" w:rsidR="00515C67" w:rsidRDefault="00165BBA">
      <w:pPr>
        <w:pStyle w:val="TOC1"/>
        <w:rPr>
          <w:rFonts w:asciiTheme="minorHAnsi" w:eastAsiaTheme="minorEastAsia" w:hAnsiTheme="minorHAnsi" w:cstheme="minorBidi"/>
          <w:sz w:val="22"/>
          <w:szCs w:val="22"/>
        </w:rPr>
      </w:pPr>
      <w:hyperlink w:anchor="_Toc149595721" w:history="1">
        <w:r w:rsidR="00515C67" w:rsidRPr="00290775">
          <w:rPr>
            <w:rStyle w:val="Hyperlink"/>
          </w:rPr>
          <w:t>TÓM TẮT NỘI DUNG ĐỒ ÁN TỐT NGHIỆP</w:t>
        </w:r>
        <w:r w:rsidR="00515C67">
          <w:rPr>
            <w:webHidden/>
          </w:rPr>
          <w:tab/>
        </w:r>
        <w:r w:rsidR="00515C67">
          <w:rPr>
            <w:webHidden/>
          </w:rPr>
          <w:fldChar w:fldCharType="begin"/>
        </w:r>
        <w:r w:rsidR="00515C67">
          <w:rPr>
            <w:webHidden/>
          </w:rPr>
          <w:instrText xml:space="preserve"> PAGEREF _Toc149595721 \h </w:instrText>
        </w:r>
        <w:r w:rsidR="00515C67">
          <w:rPr>
            <w:webHidden/>
          </w:rPr>
        </w:r>
        <w:r w:rsidR="00515C67">
          <w:rPr>
            <w:webHidden/>
          </w:rPr>
          <w:fldChar w:fldCharType="separate"/>
        </w:r>
        <w:r w:rsidR="00515C67">
          <w:rPr>
            <w:webHidden/>
          </w:rPr>
          <w:t>III</w:t>
        </w:r>
        <w:r w:rsidR="00515C67">
          <w:rPr>
            <w:webHidden/>
          </w:rPr>
          <w:fldChar w:fldCharType="end"/>
        </w:r>
      </w:hyperlink>
    </w:p>
    <w:p w14:paraId="15B8AB3F" w14:textId="77777777" w:rsidR="00515C67" w:rsidRDefault="00165BBA">
      <w:pPr>
        <w:pStyle w:val="TOC1"/>
        <w:rPr>
          <w:rFonts w:asciiTheme="minorHAnsi" w:eastAsiaTheme="minorEastAsia" w:hAnsiTheme="minorHAnsi" w:cstheme="minorBidi"/>
          <w:sz w:val="22"/>
          <w:szCs w:val="22"/>
        </w:rPr>
      </w:pPr>
      <w:hyperlink w:anchor="_Toc149595722" w:history="1">
        <w:r w:rsidR="00515C67" w:rsidRPr="00290775">
          <w:rPr>
            <w:rStyle w:val="Hyperlink"/>
          </w:rPr>
          <w:t>LỜI CẢM ƠN</w:t>
        </w:r>
        <w:r w:rsidR="00515C67">
          <w:rPr>
            <w:webHidden/>
          </w:rPr>
          <w:tab/>
        </w:r>
        <w:r w:rsidR="00515C67">
          <w:rPr>
            <w:webHidden/>
          </w:rPr>
          <w:fldChar w:fldCharType="begin"/>
        </w:r>
        <w:r w:rsidR="00515C67">
          <w:rPr>
            <w:webHidden/>
          </w:rPr>
          <w:instrText xml:space="preserve"> PAGEREF _Toc149595722 \h </w:instrText>
        </w:r>
        <w:r w:rsidR="00515C67">
          <w:rPr>
            <w:webHidden/>
          </w:rPr>
        </w:r>
        <w:r w:rsidR="00515C67">
          <w:rPr>
            <w:webHidden/>
          </w:rPr>
          <w:fldChar w:fldCharType="separate"/>
        </w:r>
        <w:r w:rsidR="00515C67">
          <w:rPr>
            <w:webHidden/>
          </w:rPr>
          <w:t>IV</w:t>
        </w:r>
        <w:r w:rsidR="00515C67">
          <w:rPr>
            <w:webHidden/>
          </w:rPr>
          <w:fldChar w:fldCharType="end"/>
        </w:r>
      </w:hyperlink>
    </w:p>
    <w:p w14:paraId="688E4349" w14:textId="77777777" w:rsidR="00515C67" w:rsidRDefault="00165BBA">
      <w:pPr>
        <w:pStyle w:val="TOC1"/>
        <w:rPr>
          <w:rFonts w:asciiTheme="minorHAnsi" w:eastAsiaTheme="minorEastAsia" w:hAnsiTheme="minorHAnsi" w:cstheme="minorBidi"/>
          <w:sz w:val="22"/>
          <w:szCs w:val="22"/>
        </w:rPr>
      </w:pPr>
      <w:hyperlink w:anchor="_Toc149595723" w:history="1">
        <w:r w:rsidR="00515C67" w:rsidRPr="00290775">
          <w:rPr>
            <w:rStyle w:val="Hyperlink"/>
          </w:rPr>
          <w:t>MỤC LỤC</w:t>
        </w:r>
        <w:r w:rsidR="00515C67">
          <w:rPr>
            <w:webHidden/>
          </w:rPr>
          <w:tab/>
        </w:r>
        <w:r w:rsidR="00515C67">
          <w:rPr>
            <w:webHidden/>
          </w:rPr>
          <w:fldChar w:fldCharType="begin"/>
        </w:r>
        <w:r w:rsidR="00515C67">
          <w:rPr>
            <w:webHidden/>
          </w:rPr>
          <w:instrText xml:space="preserve"> PAGEREF _Toc149595723 \h </w:instrText>
        </w:r>
        <w:r w:rsidR="00515C67">
          <w:rPr>
            <w:webHidden/>
          </w:rPr>
        </w:r>
        <w:r w:rsidR="00515C67">
          <w:rPr>
            <w:webHidden/>
          </w:rPr>
          <w:fldChar w:fldCharType="separate"/>
        </w:r>
        <w:r w:rsidR="00515C67">
          <w:rPr>
            <w:webHidden/>
          </w:rPr>
          <w:t>V</w:t>
        </w:r>
        <w:r w:rsidR="00515C67">
          <w:rPr>
            <w:webHidden/>
          </w:rPr>
          <w:fldChar w:fldCharType="end"/>
        </w:r>
      </w:hyperlink>
    </w:p>
    <w:p w14:paraId="34B84417" w14:textId="77777777" w:rsidR="00515C67" w:rsidRDefault="00165BBA">
      <w:pPr>
        <w:pStyle w:val="TOC1"/>
        <w:rPr>
          <w:rFonts w:asciiTheme="minorHAnsi" w:eastAsiaTheme="minorEastAsia" w:hAnsiTheme="minorHAnsi" w:cstheme="minorBidi"/>
          <w:sz w:val="22"/>
          <w:szCs w:val="22"/>
        </w:rPr>
      </w:pPr>
      <w:hyperlink w:anchor="_Toc149595724" w:history="1">
        <w:r w:rsidR="00515C67" w:rsidRPr="00290775">
          <w:rPr>
            <w:rStyle w:val="Hyperlink"/>
          </w:rPr>
          <w:t>DANH MỤC CÁC HÌNH VẼ</w:t>
        </w:r>
        <w:r w:rsidR="00515C67">
          <w:rPr>
            <w:webHidden/>
          </w:rPr>
          <w:tab/>
        </w:r>
        <w:r w:rsidR="00515C67">
          <w:rPr>
            <w:webHidden/>
          </w:rPr>
          <w:fldChar w:fldCharType="begin"/>
        </w:r>
        <w:r w:rsidR="00515C67">
          <w:rPr>
            <w:webHidden/>
          </w:rPr>
          <w:instrText xml:space="preserve"> PAGEREF _Toc149595724 \h </w:instrText>
        </w:r>
        <w:r w:rsidR="00515C67">
          <w:rPr>
            <w:webHidden/>
          </w:rPr>
        </w:r>
        <w:r w:rsidR="00515C67">
          <w:rPr>
            <w:webHidden/>
          </w:rPr>
          <w:fldChar w:fldCharType="separate"/>
        </w:r>
        <w:r w:rsidR="00515C67">
          <w:rPr>
            <w:webHidden/>
          </w:rPr>
          <w:t>VII</w:t>
        </w:r>
        <w:r w:rsidR="00515C67">
          <w:rPr>
            <w:webHidden/>
          </w:rPr>
          <w:fldChar w:fldCharType="end"/>
        </w:r>
      </w:hyperlink>
    </w:p>
    <w:p w14:paraId="1C18EC31" w14:textId="77777777" w:rsidR="00515C67" w:rsidRDefault="00165BBA">
      <w:pPr>
        <w:pStyle w:val="TOC1"/>
        <w:rPr>
          <w:rFonts w:asciiTheme="minorHAnsi" w:eastAsiaTheme="minorEastAsia" w:hAnsiTheme="minorHAnsi" w:cstheme="minorBidi"/>
          <w:sz w:val="22"/>
          <w:szCs w:val="22"/>
        </w:rPr>
      </w:pPr>
      <w:hyperlink w:anchor="_Toc149595725" w:history="1">
        <w:r w:rsidR="00515C67" w:rsidRPr="00290775">
          <w:rPr>
            <w:rStyle w:val="Hyperlink"/>
          </w:rPr>
          <w:t>DANH MỤC CÁC BẢNG BIỂU</w:t>
        </w:r>
        <w:r w:rsidR="00515C67">
          <w:rPr>
            <w:webHidden/>
          </w:rPr>
          <w:tab/>
        </w:r>
        <w:r w:rsidR="00515C67">
          <w:rPr>
            <w:webHidden/>
          </w:rPr>
          <w:fldChar w:fldCharType="begin"/>
        </w:r>
        <w:r w:rsidR="00515C67">
          <w:rPr>
            <w:webHidden/>
          </w:rPr>
          <w:instrText xml:space="preserve"> PAGEREF _Toc149595725 \h </w:instrText>
        </w:r>
        <w:r w:rsidR="00515C67">
          <w:rPr>
            <w:webHidden/>
          </w:rPr>
        </w:r>
        <w:r w:rsidR="00515C67">
          <w:rPr>
            <w:webHidden/>
          </w:rPr>
          <w:fldChar w:fldCharType="separate"/>
        </w:r>
        <w:r w:rsidR="00515C67">
          <w:rPr>
            <w:webHidden/>
          </w:rPr>
          <w:t>VIII</w:t>
        </w:r>
        <w:r w:rsidR="00515C67">
          <w:rPr>
            <w:webHidden/>
          </w:rPr>
          <w:fldChar w:fldCharType="end"/>
        </w:r>
      </w:hyperlink>
    </w:p>
    <w:p w14:paraId="0329D25F" w14:textId="77777777" w:rsidR="00515C67" w:rsidRDefault="00165BBA">
      <w:pPr>
        <w:pStyle w:val="TOC1"/>
        <w:rPr>
          <w:rFonts w:asciiTheme="minorHAnsi" w:eastAsiaTheme="minorEastAsia" w:hAnsiTheme="minorHAnsi" w:cstheme="minorBidi"/>
          <w:sz w:val="22"/>
          <w:szCs w:val="22"/>
        </w:rPr>
      </w:pPr>
      <w:hyperlink w:anchor="_Toc149595726" w:history="1">
        <w:r w:rsidR="00515C67" w:rsidRPr="00290775">
          <w:rPr>
            <w:rStyle w:val="Hyperlink"/>
          </w:rPr>
          <w:t>Danh mục các từ viết tắt</w:t>
        </w:r>
        <w:r w:rsidR="00515C67">
          <w:rPr>
            <w:webHidden/>
          </w:rPr>
          <w:tab/>
        </w:r>
        <w:r w:rsidR="00515C67">
          <w:rPr>
            <w:webHidden/>
          </w:rPr>
          <w:fldChar w:fldCharType="begin"/>
        </w:r>
        <w:r w:rsidR="00515C67">
          <w:rPr>
            <w:webHidden/>
          </w:rPr>
          <w:instrText xml:space="preserve"> PAGEREF _Toc149595726 \h </w:instrText>
        </w:r>
        <w:r w:rsidR="00515C67">
          <w:rPr>
            <w:webHidden/>
          </w:rPr>
        </w:r>
        <w:r w:rsidR="00515C67">
          <w:rPr>
            <w:webHidden/>
          </w:rPr>
          <w:fldChar w:fldCharType="separate"/>
        </w:r>
        <w:r w:rsidR="00515C67">
          <w:rPr>
            <w:webHidden/>
          </w:rPr>
          <w:t>IX</w:t>
        </w:r>
        <w:r w:rsidR="00515C67">
          <w:rPr>
            <w:webHidden/>
          </w:rPr>
          <w:fldChar w:fldCharType="end"/>
        </w:r>
      </w:hyperlink>
    </w:p>
    <w:p w14:paraId="76782D52" w14:textId="77777777" w:rsidR="00515C67" w:rsidRDefault="00165BBA">
      <w:pPr>
        <w:pStyle w:val="TOC1"/>
        <w:rPr>
          <w:rFonts w:asciiTheme="minorHAnsi" w:eastAsiaTheme="minorEastAsia" w:hAnsiTheme="minorHAnsi" w:cstheme="minorBidi"/>
          <w:sz w:val="22"/>
          <w:szCs w:val="22"/>
        </w:rPr>
      </w:pPr>
      <w:hyperlink w:anchor="_Toc149595727" w:history="1">
        <w:r w:rsidR="00515C67" w:rsidRPr="00290775">
          <w:rPr>
            <w:rStyle w:val="Hyperlink"/>
          </w:rPr>
          <w:t>MỞ ĐẦU</w:t>
        </w:r>
        <w:r w:rsidR="00515C67">
          <w:rPr>
            <w:webHidden/>
          </w:rPr>
          <w:tab/>
        </w:r>
        <w:r w:rsidR="00515C67">
          <w:rPr>
            <w:webHidden/>
          </w:rPr>
          <w:fldChar w:fldCharType="begin"/>
        </w:r>
        <w:r w:rsidR="00515C67">
          <w:rPr>
            <w:webHidden/>
          </w:rPr>
          <w:instrText xml:space="preserve"> PAGEREF _Toc149595727 \h </w:instrText>
        </w:r>
        <w:r w:rsidR="00515C67">
          <w:rPr>
            <w:webHidden/>
          </w:rPr>
        </w:r>
        <w:r w:rsidR="00515C67">
          <w:rPr>
            <w:webHidden/>
          </w:rPr>
          <w:fldChar w:fldCharType="separate"/>
        </w:r>
        <w:r w:rsidR="00515C67">
          <w:rPr>
            <w:webHidden/>
          </w:rPr>
          <w:t>1</w:t>
        </w:r>
        <w:r w:rsidR="00515C67">
          <w:rPr>
            <w:webHidden/>
          </w:rPr>
          <w:fldChar w:fldCharType="end"/>
        </w:r>
      </w:hyperlink>
    </w:p>
    <w:p w14:paraId="7B6FA670" w14:textId="77777777" w:rsidR="00515C67" w:rsidRDefault="00165BBA">
      <w:pPr>
        <w:pStyle w:val="TOC1"/>
        <w:rPr>
          <w:rFonts w:asciiTheme="minorHAnsi" w:eastAsiaTheme="minorEastAsia" w:hAnsiTheme="minorHAnsi" w:cstheme="minorBidi"/>
          <w:sz w:val="22"/>
          <w:szCs w:val="22"/>
        </w:rPr>
      </w:pPr>
      <w:hyperlink w:anchor="_Toc149595728" w:history="1">
        <w:r w:rsidR="00515C67" w:rsidRPr="00290775">
          <w:rPr>
            <w:rStyle w:val="Hyperlink"/>
          </w:rPr>
          <w:t>CHƯƠNG 1 TỔNG QUAN</w:t>
        </w:r>
        <w:r w:rsidR="00515C67">
          <w:rPr>
            <w:webHidden/>
          </w:rPr>
          <w:tab/>
        </w:r>
        <w:r w:rsidR="00515C67">
          <w:rPr>
            <w:webHidden/>
          </w:rPr>
          <w:fldChar w:fldCharType="begin"/>
        </w:r>
        <w:r w:rsidR="00515C67">
          <w:rPr>
            <w:webHidden/>
          </w:rPr>
          <w:instrText xml:space="preserve"> PAGEREF _Toc149595728 \h </w:instrText>
        </w:r>
        <w:r w:rsidR="00515C67">
          <w:rPr>
            <w:webHidden/>
          </w:rPr>
        </w:r>
        <w:r w:rsidR="00515C67">
          <w:rPr>
            <w:webHidden/>
          </w:rPr>
          <w:fldChar w:fldCharType="separate"/>
        </w:r>
        <w:r w:rsidR="00515C67">
          <w:rPr>
            <w:webHidden/>
          </w:rPr>
          <w:t>2</w:t>
        </w:r>
        <w:r w:rsidR="00515C67">
          <w:rPr>
            <w:webHidden/>
          </w:rPr>
          <w:fldChar w:fldCharType="end"/>
        </w:r>
      </w:hyperlink>
    </w:p>
    <w:p w14:paraId="05510D01" w14:textId="77777777" w:rsidR="00515C67" w:rsidRDefault="00165BBA">
      <w:pPr>
        <w:pStyle w:val="TOC2"/>
        <w:rPr>
          <w:rFonts w:asciiTheme="minorHAnsi" w:eastAsiaTheme="minorEastAsia" w:hAnsiTheme="minorHAnsi" w:cstheme="minorBidi"/>
          <w:noProof/>
          <w:sz w:val="22"/>
          <w:szCs w:val="22"/>
        </w:rPr>
      </w:pPr>
      <w:hyperlink w:anchor="_Toc149595729" w:history="1">
        <w:r w:rsidR="00515C67" w:rsidRPr="00290775">
          <w:rPr>
            <w:rStyle w:val="Hyperlink"/>
            <w:noProof/>
          </w:rPr>
          <w:t>1.1 Khảo sát tình hình thực tế</w:t>
        </w:r>
        <w:r w:rsidR="00515C67">
          <w:rPr>
            <w:noProof/>
            <w:webHidden/>
          </w:rPr>
          <w:tab/>
        </w:r>
        <w:r w:rsidR="00515C67">
          <w:rPr>
            <w:noProof/>
            <w:webHidden/>
          </w:rPr>
          <w:fldChar w:fldCharType="begin"/>
        </w:r>
        <w:r w:rsidR="00515C67">
          <w:rPr>
            <w:noProof/>
            <w:webHidden/>
          </w:rPr>
          <w:instrText xml:space="preserve"> PAGEREF _Toc149595729 \h </w:instrText>
        </w:r>
        <w:r w:rsidR="00515C67">
          <w:rPr>
            <w:noProof/>
            <w:webHidden/>
          </w:rPr>
        </w:r>
        <w:r w:rsidR="00515C67">
          <w:rPr>
            <w:noProof/>
            <w:webHidden/>
          </w:rPr>
          <w:fldChar w:fldCharType="separate"/>
        </w:r>
        <w:r w:rsidR="00515C67">
          <w:rPr>
            <w:noProof/>
            <w:webHidden/>
          </w:rPr>
          <w:t>2</w:t>
        </w:r>
        <w:r w:rsidR="00515C67">
          <w:rPr>
            <w:noProof/>
            <w:webHidden/>
          </w:rPr>
          <w:fldChar w:fldCharType="end"/>
        </w:r>
      </w:hyperlink>
    </w:p>
    <w:p w14:paraId="116C8BA6" w14:textId="77777777" w:rsidR="00515C67" w:rsidRDefault="00165BBA">
      <w:pPr>
        <w:pStyle w:val="TOC2"/>
        <w:rPr>
          <w:rFonts w:asciiTheme="minorHAnsi" w:eastAsiaTheme="minorEastAsia" w:hAnsiTheme="minorHAnsi" w:cstheme="minorBidi"/>
          <w:noProof/>
          <w:sz w:val="22"/>
          <w:szCs w:val="22"/>
        </w:rPr>
      </w:pPr>
      <w:hyperlink w:anchor="_Toc149595730" w:history="1">
        <w:r w:rsidR="00515C67" w:rsidRPr="00290775">
          <w:rPr>
            <w:rStyle w:val="Hyperlink"/>
            <w:noProof/>
          </w:rPr>
          <w:t>1.2 Phân tích ưu, nhược điểm các hệ thống đã có</w:t>
        </w:r>
        <w:r w:rsidR="00515C67">
          <w:rPr>
            <w:noProof/>
            <w:webHidden/>
          </w:rPr>
          <w:tab/>
        </w:r>
        <w:r w:rsidR="00515C67">
          <w:rPr>
            <w:noProof/>
            <w:webHidden/>
          </w:rPr>
          <w:fldChar w:fldCharType="begin"/>
        </w:r>
        <w:r w:rsidR="00515C67">
          <w:rPr>
            <w:noProof/>
            <w:webHidden/>
          </w:rPr>
          <w:instrText xml:space="preserve"> PAGEREF _Toc149595730 \h </w:instrText>
        </w:r>
        <w:r w:rsidR="00515C67">
          <w:rPr>
            <w:noProof/>
            <w:webHidden/>
          </w:rPr>
        </w:r>
        <w:r w:rsidR="00515C67">
          <w:rPr>
            <w:noProof/>
            <w:webHidden/>
          </w:rPr>
          <w:fldChar w:fldCharType="separate"/>
        </w:r>
        <w:r w:rsidR="00515C67">
          <w:rPr>
            <w:noProof/>
            <w:webHidden/>
          </w:rPr>
          <w:t>2</w:t>
        </w:r>
        <w:r w:rsidR="00515C67">
          <w:rPr>
            <w:noProof/>
            <w:webHidden/>
          </w:rPr>
          <w:fldChar w:fldCharType="end"/>
        </w:r>
      </w:hyperlink>
    </w:p>
    <w:p w14:paraId="0C362032" w14:textId="77777777" w:rsidR="00515C67" w:rsidRDefault="00165BBA">
      <w:pPr>
        <w:pStyle w:val="TOC2"/>
        <w:rPr>
          <w:rFonts w:asciiTheme="minorHAnsi" w:eastAsiaTheme="minorEastAsia" w:hAnsiTheme="minorHAnsi" w:cstheme="minorBidi"/>
          <w:noProof/>
          <w:sz w:val="22"/>
          <w:szCs w:val="22"/>
        </w:rPr>
      </w:pPr>
      <w:hyperlink w:anchor="_Toc149595731" w:history="1">
        <w:r w:rsidR="00515C67" w:rsidRPr="00290775">
          <w:rPr>
            <w:rStyle w:val="Hyperlink"/>
            <w:noProof/>
          </w:rPr>
          <w:t>1.3 Mục tiêu xây dựng</w:t>
        </w:r>
        <w:r w:rsidR="00515C67">
          <w:rPr>
            <w:noProof/>
            <w:webHidden/>
          </w:rPr>
          <w:tab/>
        </w:r>
        <w:r w:rsidR="00515C67">
          <w:rPr>
            <w:noProof/>
            <w:webHidden/>
          </w:rPr>
          <w:fldChar w:fldCharType="begin"/>
        </w:r>
        <w:r w:rsidR="00515C67">
          <w:rPr>
            <w:noProof/>
            <w:webHidden/>
          </w:rPr>
          <w:instrText xml:space="preserve"> PAGEREF _Toc149595731 \h </w:instrText>
        </w:r>
        <w:r w:rsidR="00515C67">
          <w:rPr>
            <w:noProof/>
            <w:webHidden/>
          </w:rPr>
        </w:r>
        <w:r w:rsidR="00515C67">
          <w:rPr>
            <w:noProof/>
            <w:webHidden/>
          </w:rPr>
          <w:fldChar w:fldCharType="separate"/>
        </w:r>
        <w:r w:rsidR="00515C67">
          <w:rPr>
            <w:noProof/>
            <w:webHidden/>
          </w:rPr>
          <w:t>4</w:t>
        </w:r>
        <w:r w:rsidR="00515C67">
          <w:rPr>
            <w:noProof/>
            <w:webHidden/>
          </w:rPr>
          <w:fldChar w:fldCharType="end"/>
        </w:r>
      </w:hyperlink>
    </w:p>
    <w:p w14:paraId="137DDD2F" w14:textId="77777777" w:rsidR="00515C67" w:rsidRDefault="00165BBA">
      <w:pPr>
        <w:pStyle w:val="TOC1"/>
        <w:rPr>
          <w:rFonts w:asciiTheme="minorHAnsi" w:eastAsiaTheme="minorEastAsia" w:hAnsiTheme="minorHAnsi" w:cstheme="minorBidi"/>
          <w:sz w:val="22"/>
          <w:szCs w:val="22"/>
        </w:rPr>
      </w:pPr>
      <w:hyperlink w:anchor="_Toc149595732" w:history="1">
        <w:r w:rsidR="00515C67" w:rsidRPr="00290775">
          <w:rPr>
            <w:rStyle w:val="Hyperlink"/>
          </w:rPr>
          <w:t>CHƯƠNG 2 CƠ SỞ LÝ THUYẾT</w:t>
        </w:r>
        <w:r w:rsidR="00515C67">
          <w:rPr>
            <w:webHidden/>
          </w:rPr>
          <w:tab/>
        </w:r>
        <w:r w:rsidR="00515C67">
          <w:rPr>
            <w:webHidden/>
          </w:rPr>
          <w:fldChar w:fldCharType="begin"/>
        </w:r>
        <w:r w:rsidR="00515C67">
          <w:rPr>
            <w:webHidden/>
          </w:rPr>
          <w:instrText xml:space="preserve"> PAGEREF _Toc149595732 \h </w:instrText>
        </w:r>
        <w:r w:rsidR="00515C67">
          <w:rPr>
            <w:webHidden/>
          </w:rPr>
        </w:r>
        <w:r w:rsidR="00515C67">
          <w:rPr>
            <w:webHidden/>
          </w:rPr>
          <w:fldChar w:fldCharType="separate"/>
        </w:r>
        <w:r w:rsidR="00515C67">
          <w:rPr>
            <w:webHidden/>
          </w:rPr>
          <w:t>5</w:t>
        </w:r>
        <w:r w:rsidR="00515C67">
          <w:rPr>
            <w:webHidden/>
          </w:rPr>
          <w:fldChar w:fldCharType="end"/>
        </w:r>
      </w:hyperlink>
    </w:p>
    <w:p w14:paraId="5E9AFE55" w14:textId="77777777" w:rsidR="00515C67" w:rsidRDefault="00165BBA">
      <w:pPr>
        <w:pStyle w:val="TOC2"/>
        <w:rPr>
          <w:rFonts w:asciiTheme="minorHAnsi" w:eastAsiaTheme="minorEastAsia" w:hAnsiTheme="minorHAnsi" w:cstheme="minorBidi"/>
          <w:noProof/>
          <w:sz w:val="22"/>
          <w:szCs w:val="22"/>
        </w:rPr>
      </w:pPr>
      <w:hyperlink w:anchor="_Toc149595733" w:history="1">
        <w:r w:rsidR="00515C67" w:rsidRPr="00290775">
          <w:rPr>
            <w:rStyle w:val="Hyperlink"/>
            <w:noProof/>
          </w:rPr>
          <w:t>2.1 Tổng quan ASP NET CORE</w:t>
        </w:r>
        <w:r w:rsidR="00515C67">
          <w:rPr>
            <w:noProof/>
            <w:webHidden/>
          </w:rPr>
          <w:tab/>
        </w:r>
        <w:r w:rsidR="00515C67">
          <w:rPr>
            <w:noProof/>
            <w:webHidden/>
          </w:rPr>
          <w:fldChar w:fldCharType="begin"/>
        </w:r>
        <w:r w:rsidR="00515C67">
          <w:rPr>
            <w:noProof/>
            <w:webHidden/>
          </w:rPr>
          <w:instrText xml:space="preserve"> PAGEREF _Toc149595733 \h </w:instrText>
        </w:r>
        <w:r w:rsidR="00515C67">
          <w:rPr>
            <w:noProof/>
            <w:webHidden/>
          </w:rPr>
        </w:r>
        <w:r w:rsidR="00515C67">
          <w:rPr>
            <w:noProof/>
            <w:webHidden/>
          </w:rPr>
          <w:fldChar w:fldCharType="separate"/>
        </w:r>
        <w:r w:rsidR="00515C67">
          <w:rPr>
            <w:noProof/>
            <w:webHidden/>
          </w:rPr>
          <w:t>5</w:t>
        </w:r>
        <w:r w:rsidR="00515C67">
          <w:rPr>
            <w:noProof/>
            <w:webHidden/>
          </w:rPr>
          <w:fldChar w:fldCharType="end"/>
        </w:r>
      </w:hyperlink>
    </w:p>
    <w:p w14:paraId="7B1BEDCC"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34" w:history="1">
        <w:r w:rsidR="00515C67" w:rsidRPr="00290775">
          <w:rPr>
            <w:rStyle w:val="Hyperlink"/>
            <w:noProof/>
          </w:rPr>
          <w:t>2.1.1 Tổng quan ASP NET</w:t>
        </w:r>
        <w:r w:rsidR="00515C67">
          <w:rPr>
            <w:noProof/>
            <w:webHidden/>
          </w:rPr>
          <w:tab/>
        </w:r>
        <w:r w:rsidR="00515C67">
          <w:rPr>
            <w:noProof/>
            <w:webHidden/>
          </w:rPr>
          <w:fldChar w:fldCharType="begin"/>
        </w:r>
        <w:r w:rsidR="00515C67">
          <w:rPr>
            <w:noProof/>
            <w:webHidden/>
          </w:rPr>
          <w:instrText xml:space="preserve"> PAGEREF _Toc149595734 \h </w:instrText>
        </w:r>
        <w:r w:rsidR="00515C67">
          <w:rPr>
            <w:noProof/>
            <w:webHidden/>
          </w:rPr>
        </w:r>
        <w:r w:rsidR="00515C67">
          <w:rPr>
            <w:noProof/>
            <w:webHidden/>
          </w:rPr>
          <w:fldChar w:fldCharType="separate"/>
        </w:r>
        <w:r w:rsidR="00515C67">
          <w:rPr>
            <w:noProof/>
            <w:webHidden/>
          </w:rPr>
          <w:t>5</w:t>
        </w:r>
        <w:r w:rsidR="00515C67">
          <w:rPr>
            <w:noProof/>
            <w:webHidden/>
          </w:rPr>
          <w:fldChar w:fldCharType="end"/>
        </w:r>
      </w:hyperlink>
    </w:p>
    <w:p w14:paraId="797EB307"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35" w:history="1">
        <w:r w:rsidR="00515C67" w:rsidRPr="00290775">
          <w:rPr>
            <w:rStyle w:val="Hyperlink"/>
            <w:noProof/>
          </w:rPr>
          <w:t>2.1.2 Tổng quan ASP NET Core</w:t>
        </w:r>
        <w:r w:rsidR="00515C67">
          <w:rPr>
            <w:noProof/>
            <w:webHidden/>
          </w:rPr>
          <w:tab/>
        </w:r>
        <w:r w:rsidR="00515C67">
          <w:rPr>
            <w:noProof/>
            <w:webHidden/>
          </w:rPr>
          <w:fldChar w:fldCharType="begin"/>
        </w:r>
        <w:r w:rsidR="00515C67">
          <w:rPr>
            <w:noProof/>
            <w:webHidden/>
          </w:rPr>
          <w:instrText xml:space="preserve"> PAGEREF _Toc149595735 \h </w:instrText>
        </w:r>
        <w:r w:rsidR="00515C67">
          <w:rPr>
            <w:noProof/>
            <w:webHidden/>
          </w:rPr>
        </w:r>
        <w:r w:rsidR="00515C67">
          <w:rPr>
            <w:noProof/>
            <w:webHidden/>
          </w:rPr>
          <w:fldChar w:fldCharType="separate"/>
        </w:r>
        <w:r w:rsidR="00515C67">
          <w:rPr>
            <w:noProof/>
            <w:webHidden/>
          </w:rPr>
          <w:t>6</w:t>
        </w:r>
        <w:r w:rsidR="00515C67">
          <w:rPr>
            <w:noProof/>
            <w:webHidden/>
          </w:rPr>
          <w:fldChar w:fldCharType="end"/>
        </w:r>
      </w:hyperlink>
    </w:p>
    <w:p w14:paraId="0CA70091"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36" w:history="1">
        <w:r w:rsidR="00515C67" w:rsidRPr="00290775">
          <w:rPr>
            <w:rStyle w:val="Hyperlink"/>
            <w:noProof/>
          </w:rPr>
          <w:t>2.1.3 Tổng quan về Web API</w:t>
        </w:r>
        <w:r w:rsidR="00515C67">
          <w:rPr>
            <w:noProof/>
            <w:webHidden/>
          </w:rPr>
          <w:tab/>
        </w:r>
        <w:r w:rsidR="00515C67">
          <w:rPr>
            <w:noProof/>
            <w:webHidden/>
          </w:rPr>
          <w:fldChar w:fldCharType="begin"/>
        </w:r>
        <w:r w:rsidR="00515C67">
          <w:rPr>
            <w:noProof/>
            <w:webHidden/>
          </w:rPr>
          <w:instrText xml:space="preserve"> PAGEREF _Toc149595736 \h </w:instrText>
        </w:r>
        <w:r w:rsidR="00515C67">
          <w:rPr>
            <w:noProof/>
            <w:webHidden/>
          </w:rPr>
        </w:r>
        <w:r w:rsidR="00515C67">
          <w:rPr>
            <w:noProof/>
            <w:webHidden/>
          </w:rPr>
          <w:fldChar w:fldCharType="separate"/>
        </w:r>
        <w:r w:rsidR="00515C67">
          <w:rPr>
            <w:noProof/>
            <w:webHidden/>
          </w:rPr>
          <w:t>7</w:t>
        </w:r>
        <w:r w:rsidR="00515C67">
          <w:rPr>
            <w:noProof/>
            <w:webHidden/>
          </w:rPr>
          <w:fldChar w:fldCharType="end"/>
        </w:r>
      </w:hyperlink>
    </w:p>
    <w:p w14:paraId="7DCD793D"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37" w:history="1">
        <w:r w:rsidR="00515C67" w:rsidRPr="00290775">
          <w:rPr>
            <w:rStyle w:val="Hyperlink"/>
            <w:noProof/>
          </w:rPr>
          <w:t>2.1.4 Kiểu dữ liệu JSON</w:t>
        </w:r>
        <w:r w:rsidR="00515C67">
          <w:rPr>
            <w:noProof/>
            <w:webHidden/>
          </w:rPr>
          <w:tab/>
        </w:r>
        <w:r w:rsidR="00515C67">
          <w:rPr>
            <w:noProof/>
            <w:webHidden/>
          </w:rPr>
          <w:fldChar w:fldCharType="begin"/>
        </w:r>
        <w:r w:rsidR="00515C67">
          <w:rPr>
            <w:noProof/>
            <w:webHidden/>
          </w:rPr>
          <w:instrText xml:space="preserve"> PAGEREF _Toc149595737 \h </w:instrText>
        </w:r>
        <w:r w:rsidR="00515C67">
          <w:rPr>
            <w:noProof/>
            <w:webHidden/>
          </w:rPr>
        </w:r>
        <w:r w:rsidR="00515C67">
          <w:rPr>
            <w:noProof/>
            <w:webHidden/>
          </w:rPr>
          <w:fldChar w:fldCharType="separate"/>
        </w:r>
        <w:r w:rsidR="00515C67">
          <w:rPr>
            <w:noProof/>
            <w:webHidden/>
          </w:rPr>
          <w:t>8</w:t>
        </w:r>
        <w:r w:rsidR="00515C67">
          <w:rPr>
            <w:noProof/>
            <w:webHidden/>
          </w:rPr>
          <w:fldChar w:fldCharType="end"/>
        </w:r>
      </w:hyperlink>
    </w:p>
    <w:p w14:paraId="4EB10CB3"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38" w:history="1">
        <w:r w:rsidR="00515C67" w:rsidRPr="00290775">
          <w:rPr>
            <w:rStyle w:val="Hyperlink"/>
            <w:noProof/>
          </w:rPr>
          <w:t>2.1.5 Dữ liệu XML</w:t>
        </w:r>
        <w:r w:rsidR="00515C67">
          <w:rPr>
            <w:noProof/>
            <w:webHidden/>
          </w:rPr>
          <w:tab/>
        </w:r>
        <w:r w:rsidR="00515C67">
          <w:rPr>
            <w:noProof/>
            <w:webHidden/>
          </w:rPr>
          <w:fldChar w:fldCharType="begin"/>
        </w:r>
        <w:r w:rsidR="00515C67">
          <w:rPr>
            <w:noProof/>
            <w:webHidden/>
          </w:rPr>
          <w:instrText xml:space="preserve"> PAGEREF _Toc149595738 \h </w:instrText>
        </w:r>
        <w:r w:rsidR="00515C67">
          <w:rPr>
            <w:noProof/>
            <w:webHidden/>
          </w:rPr>
        </w:r>
        <w:r w:rsidR="00515C67">
          <w:rPr>
            <w:noProof/>
            <w:webHidden/>
          </w:rPr>
          <w:fldChar w:fldCharType="separate"/>
        </w:r>
        <w:r w:rsidR="00515C67">
          <w:rPr>
            <w:noProof/>
            <w:webHidden/>
          </w:rPr>
          <w:t>9</w:t>
        </w:r>
        <w:r w:rsidR="00515C67">
          <w:rPr>
            <w:noProof/>
            <w:webHidden/>
          </w:rPr>
          <w:fldChar w:fldCharType="end"/>
        </w:r>
      </w:hyperlink>
    </w:p>
    <w:p w14:paraId="79410C76" w14:textId="77777777" w:rsidR="00515C67" w:rsidRDefault="00165BBA">
      <w:pPr>
        <w:pStyle w:val="TOC2"/>
        <w:rPr>
          <w:rFonts w:asciiTheme="minorHAnsi" w:eastAsiaTheme="minorEastAsia" w:hAnsiTheme="minorHAnsi" w:cstheme="minorBidi"/>
          <w:noProof/>
          <w:sz w:val="22"/>
          <w:szCs w:val="22"/>
        </w:rPr>
      </w:pPr>
      <w:hyperlink w:anchor="_Toc149595739" w:history="1">
        <w:r w:rsidR="00515C67" w:rsidRPr="00290775">
          <w:rPr>
            <w:rStyle w:val="Hyperlink"/>
            <w:noProof/>
          </w:rPr>
          <w:t>2.2 Tổng quan về Angular Framework</w:t>
        </w:r>
        <w:r w:rsidR="00515C67">
          <w:rPr>
            <w:noProof/>
            <w:webHidden/>
          </w:rPr>
          <w:tab/>
        </w:r>
        <w:r w:rsidR="00515C67">
          <w:rPr>
            <w:noProof/>
            <w:webHidden/>
          </w:rPr>
          <w:fldChar w:fldCharType="begin"/>
        </w:r>
        <w:r w:rsidR="00515C67">
          <w:rPr>
            <w:noProof/>
            <w:webHidden/>
          </w:rPr>
          <w:instrText xml:space="preserve"> PAGEREF _Toc149595739 \h </w:instrText>
        </w:r>
        <w:r w:rsidR="00515C67">
          <w:rPr>
            <w:noProof/>
            <w:webHidden/>
          </w:rPr>
        </w:r>
        <w:r w:rsidR="00515C67">
          <w:rPr>
            <w:noProof/>
            <w:webHidden/>
          </w:rPr>
          <w:fldChar w:fldCharType="separate"/>
        </w:r>
        <w:r w:rsidR="00515C67">
          <w:rPr>
            <w:noProof/>
            <w:webHidden/>
          </w:rPr>
          <w:t>10</w:t>
        </w:r>
        <w:r w:rsidR="00515C67">
          <w:rPr>
            <w:noProof/>
            <w:webHidden/>
          </w:rPr>
          <w:fldChar w:fldCharType="end"/>
        </w:r>
      </w:hyperlink>
    </w:p>
    <w:p w14:paraId="4F87F81D"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0" w:history="1">
        <w:r w:rsidR="00515C67" w:rsidRPr="00290775">
          <w:rPr>
            <w:rStyle w:val="Hyperlink"/>
            <w:noProof/>
          </w:rPr>
          <w:t>2.2.1 Định nghĩa Angular Framework</w:t>
        </w:r>
        <w:r w:rsidR="00515C67">
          <w:rPr>
            <w:noProof/>
            <w:webHidden/>
          </w:rPr>
          <w:tab/>
        </w:r>
        <w:r w:rsidR="00515C67">
          <w:rPr>
            <w:noProof/>
            <w:webHidden/>
          </w:rPr>
          <w:fldChar w:fldCharType="begin"/>
        </w:r>
        <w:r w:rsidR="00515C67">
          <w:rPr>
            <w:noProof/>
            <w:webHidden/>
          </w:rPr>
          <w:instrText xml:space="preserve"> PAGEREF _Toc149595740 \h </w:instrText>
        </w:r>
        <w:r w:rsidR="00515C67">
          <w:rPr>
            <w:noProof/>
            <w:webHidden/>
          </w:rPr>
        </w:r>
        <w:r w:rsidR="00515C67">
          <w:rPr>
            <w:noProof/>
            <w:webHidden/>
          </w:rPr>
          <w:fldChar w:fldCharType="separate"/>
        </w:r>
        <w:r w:rsidR="00515C67">
          <w:rPr>
            <w:noProof/>
            <w:webHidden/>
          </w:rPr>
          <w:t>10</w:t>
        </w:r>
        <w:r w:rsidR="00515C67">
          <w:rPr>
            <w:noProof/>
            <w:webHidden/>
          </w:rPr>
          <w:fldChar w:fldCharType="end"/>
        </w:r>
      </w:hyperlink>
    </w:p>
    <w:p w14:paraId="2E464415"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1" w:history="1">
        <w:r w:rsidR="00515C67" w:rsidRPr="00290775">
          <w:rPr>
            <w:rStyle w:val="Hyperlink"/>
            <w:noProof/>
          </w:rPr>
          <w:t>2.2.2 Lịch sử phát triển</w:t>
        </w:r>
        <w:r w:rsidR="00515C67">
          <w:rPr>
            <w:noProof/>
            <w:webHidden/>
          </w:rPr>
          <w:tab/>
        </w:r>
        <w:r w:rsidR="00515C67">
          <w:rPr>
            <w:noProof/>
            <w:webHidden/>
          </w:rPr>
          <w:fldChar w:fldCharType="begin"/>
        </w:r>
        <w:r w:rsidR="00515C67">
          <w:rPr>
            <w:noProof/>
            <w:webHidden/>
          </w:rPr>
          <w:instrText xml:space="preserve"> PAGEREF _Toc149595741 \h </w:instrText>
        </w:r>
        <w:r w:rsidR="00515C67">
          <w:rPr>
            <w:noProof/>
            <w:webHidden/>
          </w:rPr>
        </w:r>
        <w:r w:rsidR="00515C67">
          <w:rPr>
            <w:noProof/>
            <w:webHidden/>
          </w:rPr>
          <w:fldChar w:fldCharType="separate"/>
        </w:r>
        <w:r w:rsidR="00515C67">
          <w:rPr>
            <w:noProof/>
            <w:webHidden/>
          </w:rPr>
          <w:t>11</w:t>
        </w:r>
        <w:r w:rsidR="00515C67">
          <w:rPr>
            <w:noProof/>
            <w:webHidden/>
          </w:rPr>
          <w:fldChar w:fldCharType="end"/>
        </w:r>
      </w:hyperlink>
    </w:p>
    <w:p w14:paraId="58AEA169"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2" w:history="1">
        <w:r w:rsidR="00515C67" w:rsidRPr="00290775">
          <w:rPr>
            <w:rStyle w:val="Hyperlink"/>
            <w:noProof/>
          </w:rPr>
          <w:t>2.2.3 Các thành phần cơ bản</w:t>
        </w:r>
        <w:r w:rsidR="00515C67">
          <w:rPr>
            <w:noProof/>
            <w:webHidden/>
          </w:rPr>
          <w:tab/>
        </w:r>
        <w:r w:rsidR="00515C67">
          <w:rPr>
            <w:noProof/>
            <w:webHidden/>
          </w:rPr>
          <w:fldChar w:fldCharType="begin"/>
        </w:r>
        <w:r w:rsidR="00515C67">
          <w:rPr>
            <w:noProof/>
            <w:webHidden/>
          </w:rPr>
          <w:instrText xml:space="preserve"> PAGEREF _Toc149595742 \h </w:instrText>
        </w:r>
        <w:r w:rsidR="00515C67">
          <w:rPr>
            <w:noProof/>
            <w:webHidden/>
          </w:rPr>
        </w:r>
        <w:r w:rsidR="00515C67">
          <w:rPr>
            <w:noProof/>
            <w:webHidden/>
          </w:rPr>
          <w:fldChar w:fldCharType="separate"/>
        </w:r>
        <w:r w:rsidR="00515C67">
          <w:rPr>
            <w:noProof/>
            <w:webHidden/>
          </w:rPr>
          <w:t>12</w:t>
        </w:r>
        <w:r w:rsidR="00515C67">
          <w:rPr>
            <w:noProof/>
            <w:webHidden/>
          </w:rPr>
          <w:fldChar w:fldCharType="end"/>
        </w:r>
      </w:hyperlink>
    </w:p>
    <w:p w14:paraId="3E73136F"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3" w:history="1">
        <w:r w:rsidR="00515C67" w:rsidRPr="00290775">
          <w:rPr>
            <w:rStyle w:val="Hyperlink"/>
            <w:noProof/>
          </w:rPr>
          <w:t>2.2.4 Ưu điểm của Angular</w:t>
        </w:r>
        <w:r w:rsidR="00515C67">
          <w:rPr>
            <w:noProof/>
            <w:webHidden/>
          </w:rPr>
          <w:tab/>
        </w:r>
        <w:r w:rsidR="00515C67">
          <w:rPr>
            <w:noProof/>
            <w:webHidden/>
          </w:rPr>
          <w:fldChar w:fldCharType="begin"/>
        </w:r>
        <w:r w:rsidR="00515C67">
          <w:rPr>
            <w:noProof/>
            <w:webHidden/>
          </w:rPr>
          <w:instrText xml:space="preserve"> PAGEREF _Toc149595743 \h </w:instrText>
        </w:r>
        <w:r w:rsidR="00515C67">
          <w:rPr>
            <w:noProof/>
            <w:webHidden/>
          </w:rPr>
        </w:r>
        <w:r w:rsidR="00515C67">
          <w:rPr>
            <w:noProof/>
            <w:webHidden/>
          </w:rPr>
          <w:fldChar w:fldCharType="separate"/>
        </w:r>
        <w:r w:rsidR="00515C67">
          <w:rPr>
            <w:noProof/>
            <w:webHidden/>
          </w:rPr>
          <w:t>13</w:t>
        </w:r>
        <w:r w:rsidR="00515C67">
          <w:rPr>
            <w:noProof/>
            <w:webHidden/>
          </w:rPr>
          <w:fldChar w:fldCharType="end"/>
        </w:r>
      </w:hyperlink>
    </w:p>
    <w:p w14:paraId="5FBD5E71" w14:textId="77777777" w:rsidR="00515C67" w:rsidRDefault="00165BBA">
      <w:pPr>
        <w:pStyle w:val="TOC2"/>
        <w:rPr>
          <w:rFonts w:asciiTheme="minorHAnsi" w:eastAsiaTheme="minorEastAsia" w:hAnsiTheme="minorHAnsi" w:cstheme="minorBidi"/>
          <w:noProof/>
          <w:sz w:val="22"/>
          <w:szCs w:val="22"/>
        </w:rPr>
      </w:pPr>
      <w:hyperlink w:anchor="_Toc149595744" w:history="1">
        <w:r w:rsidR="00515C67" w:rsidRPr="00290775">
          <w:rPr>
            <w:rStyle w:val="Hyperlink"/>
            <w:noProof/>
          </w:rPr>
          <w:t>2.3 Kiến trúc Onion Architecture</w:t>
        </w:r>
        <w:r w:rsidR="00515C67">
          <w:rPr>
            <w:noProof/>
            <w:webHidden/>
          </w:rPr>
          <w:tab/>
        </w:r>
        <w:r w:rsidR="00515C67">
          <w:rPr>
            <w:noProof/>
            <w:webHidden/>
          </w:rPr>
          <w:fldChar w:fldCharType="begin"/>
        </w:r>
        <w:r w:rsidR="00515C67">
          <w:rPr>
            <w:noProof/>
            <w:webHidden/>
          </w:rPr>
          <w:instrText xml:space="preserve"> PAGEREF _Toc149595744 \h </w:instrText>
        </w:r>
        <w:r w:rsidR="00515C67">
          <w:rPr>
            <w:noProof/>
            <w:webHidden/>
          </w:rPr>
        </w:r>
        <w:r w:rsidR="00515C67">
          <w:rPr>
            <w:noProof/>
            <w:webHidden/>
          </w:rPr>
          <w:fldChar w:fldCharType="separate"/>
        </w:r>
        <w:r w:rsidR="00515C67">
          <w:rPr>
            <w:noProof/>
            <w:webHidden/>
          </w:rPr>
          <w:t>15</w:t>
        </w:r>
        <w:r w:rsidR="00515C67">
          <w:rPr>
            <w:noProof/>
            <w:webHidden/>
          </w:rPr>
          <w:fldChar w:fldCharType="end"/>
        </w:r>
      </w:hyperlink>
    </w:p>
    <w:p w14:paraId="7EDCFC13"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5" w:history="1">
        <w:r w:rsidR="00515C67" w:rsidRPr="00290775">
          <w:rPr>
            <w:rStyle w:val="Hyperlink"/>
            <w:noProof/>
          </w:rPr>
          <w:t>2.3.1 Ý tưởng</w:t>
        </w:r>
        <w:r w:rsidR="00515C67">
          <w:rPr>
            <w:noProof/>
            <w:webHidden/>
          </w:rPr>
          <w:tab/>
        </w:r>
        <w:r w:rsidR="00515C67">
          <w:rPr>
            <w:noProof/>
            <w:webHidden/>
          </w:rPr>
          <w:fldChar w:fldCharType="begin"/>
        </w:r>
        <w:r w:rsidR="00515C67">
          <w:rPr>
            <w:noProof/>
            <w:webHidden/>
          </w:rPr>
          <w:instrText xml:space="preserve"> PAGEREF _Toc149595745 \h </w:instrText>
        </w:r>
        <w:r w:rsidR="00515C67">
          <w:rPr>
            <w:noProof/>
            <w:webHidden/>
          </w:rPr>
        </w:r>
        <w:r w:rsidR="00515C67">
          <w:rPr>
            <w:noProof/>
            <w:webHidden/>
          </w:rPr>
          <w:fldChar w:fldCharType="separate"/>
        </w:r>
        <w:r w:rsidR="00515C67">
          <w:rPr>
            <w:noProof/>
            <w:webHidden/>
          </w:rPr>
          <w:t>15</w:t>
        </w:r>
        <w:r w:rsidR="00515C67">
          <w:rPr>
            <w:noProof/>
            <w:webHidden/>
          </w:rPr>
          <w:fldChar w:fldCharType="end"/>
        </w:r>
      </w:hyperlink>
    </w:p>
    <w:p w14:paraId="7EBF5BBC"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6" w:history="1">
        <w:r w:rsidR="00515C67" w:rsidRPr="00290775">
          <w:rPr>
            <w:rStyle w:val="Hyperlink"/>
            <w:noProof/>
          </w:rPr>
          <w:t>2.3.2 Kiến trúc chung</w:t>
        </w:r>
        <w:r w:rsidR="00515C67">
          <w:rPr>
            <w:noProof/>
            <w:webHidden/>
          </w:rPr>
          <w:tab/>
        </w:r>
        <w:r w:rsidR="00515C67">
          <w:rPr>
            <w:noProof/>
            <w:webHidden/>
          </w:rPr>
          <w:fldChar w:fldCharType="begin"/>
        </w:r>
        <w:r w:rsidR="00515C67">
          <w:rPr>
            <w:noProof/>
            <w:webHidden/>
          </w:rPr>
          <w:instrText xml:space="preserve"> PAGEREF _Toc149595746 \h </w:instrText>
        </w:r>
        <w:r w:rsidR="00515C67">
          <w:rPr>
            <w:noProof/>
            <w:webHidden/>
          </w:rPr>
        </w:r>
        <w:r w:rsidR="00515C67">
          <w:rPr>
            <w:noProof/>
            <w:webHidden/>
          </w:rPr>
          <w:fldChar w:fldCharType="separate"/>
        </w:r>
        <w:r w:rsidR="00515C67">
          <w:rPr>
            <w:noProof/>
            <w:webHidden/>
          </w:rPr>
          <w:t>16</w:t>
        </w:r>
        <w:r w:rsidR="00515C67">
          <w:rPr>
            <w:noProof/>
            <w:webHidden/>
          </w:rPr>
          <w:fldChar w:fldCharType="end"/>
        </w:r>
      </w:hyperlink>
    </w:p>
    <w:p w14:paraId="0E2F3ECD"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47" w:history="1">
        <w:r w:rsidR="00515C67" w:rsidRPr="00290775">
          <w:rPr>
            <w:rStyle w:val="Hyperlink"/>
            <w:noProof/>
          </w:rPr>
          <w:t>2.3.3 Ưu điểm</w:t>
        </w:r>
        <w:r w:rsidR="00515C67">
          <w:rPr>
            <w:noProof/>
            <w:webHidden/>
          </w:rPr>
          <w:tab/>
        </w:r>
        <w:r w:rsidR="00515C67">
          <w:rPr>
            <w:noProof/>
            <w:webHidden/>
          </w:rPr>
          <w:fldChar w:fldCharType="begin"/>
        </w:r>
        <w:r w:rsidR="00515C67">
          <w:rPr>
            <w:noProof/>
            <w:webHidden/>
          </w:rPr>
          <w:instrText xml:space="preserve"> PAGEREF _Toc149595747 \h </w:instrText>
        </w:r>
        <w:r w:rsidR="00515C67">
          <w:rPr>
            <w:noProof/>
            <w:webHidden/>
          </w:rPr>
        </w:r>
        <w:r w:rsidR="00515C67">
          <w:rPr>
            <w:noProof/>
            <w:webHidden/>
          </w:rPr>
          <w:fldChar w:fldCharType="separate"/>
        </w:r>
        <w:r w:rsidR="00515C67">
          <w:rPr>
            <w:noProof/>
            <w:webHidden/>
          </w:rPr>
          <w:t>17</w:t>
        </w:r>
        <w:r w:rsidR="00515C67">
          <w:rPr>
            <w:noProof/>
            <w:webHidden/>
          </w:rPr>
          <w:fldChar w:fldCharType="end"/>
        </w:r>
      </w:hyperlink>
    </w:p>
    <w:p w14:paraId="4588E98E" w14:textId="77777777" w:rsidR="00515C67" w:rsidRDefault="00165BBA">
      <w:pPr>
        <w:pStyle w:val="TOC1"/>
        <w:rPr>
          <w:rFonts w:asciiTheme="minorHAnsi" w:eastAsiaTheme="minorEastAsia" w:hAnsiTheme="minorHAnsi" w:cstheme="minorBidi"/>
          <w:sz w:val="22"/>
          <w:szCs w:val="22"/>
        </w:rPr>
      </w:pPr>
      <w:hyperlink w:anchor="_Toc149595748" w:history="1">
        <w:r w:rsidR="00515C67" w:rsidRPr="00290775">
          <w:rPr>
            <w:rStyle w:val="Hyperlink"/>
          </w:rPr>
          <w:t>CHƯƠNG 2 GIỚI THIỆU CHUNG VỀ CHỦ ĐỀ CỦA ĐỒ ÁN</w:t>
        </w:r>
        <w:r w:rsidR="00515C67">
          <w:rPr>
            <w:webHidden/>
          </w:rPr>
          <w:tab/>
        </w:r>
        <w:r w:rsidR="00515C67">
          <w:rPr>
            <w:webHidden/>
          </w:rPr>
          <w:fldChar w:fldCharType="begin"/>
        </w:r>
        <w:r w:rsidR="00515C67">
          <w:rPr>
            <w:webHidden/>
          </w:rPr>
          <w:instrText xml:space="preserve"> PAGEREF _Toc149595748 \h </w:instrText>
        </w:r>
        <w:r w:rsidR="00515C67">
          <w:rPr>
            <w:webHidden/>
          </w:rPr>
        </w:r>
        <w:r w:rsidR="00515C67">
          <w:rPr>
            <w:webHidden/>
          </w:rPr>
          <w:fldChar w:fldCharType="separate"/>
        </w:r>
        <w:r w:rsidR="00515C67">
          <w:rPr>
            <w:webHidden/>
          </w:rPr>
          <w:t>23</w:t>
        </w:r>
        <w:r w:rsidR="00515C67">
          <w:rPr>
            <w:webHidden/>
          </w:rPr>
          <w:fldChar w:fldCharType="end"/>
        </w:r>
      </w:hyperlink>
    </w:p>
    <w:p w14:paraId="3074D76F" w14:textId="77777777" w:rsidR="00515C67" w:rsidRDefault="00165BBA">
      <w:pPr>
        <w:pStyle w:val="TOC2"/>
        <w:rPr>
          <w:rFonts w:asciiTheme="minorHAnsi" w:eastAsiaTheme="minorEastAsia" w:hAnsiTheme="minorHAnsi" w:cstheme="minorBidi"/>
          <w:noProof/>
          <w:sz w:val="22"/>
          <w:szCs w:val="22"/>
        </w:rPr>
      </w:pPr>
      <w:hyperlink w:anchor="_Toc149595749" w:history="1">
        <w:r w:rsidR="00515C67" w:rsidRPr="00290775">
          <w:rPr>
            <w:rStyle w:val="Hyperlink"/>
            <w:noProof/>
          </w:rPr>
          <w:t>2.4 Kết chương</w:t>
        </w:r>
        <w:r w:rsidR="00515C67">
          <w:rPr>
            <w:noProof/>
            <w:webHidden/>
          </w:rPr>
          <w:tab/>
        </w:r>
        <w:r w:rsidR="00515C67">
          <w:rPr>
            <w:noProof/>
            <w:webHidden/>
          </w:rPr>
          <w:fldChar w:fldCharType="begin"/>
        </w:r>
        <w:r w:rsidR="00515C67">
          <w:rPr>
            <w:noProof/>
            <w:webHidden/>
          </w:rPr>
          <w:instrText xml:space="preserve"> PAGEREF _Toc149595749 \h </w:instrText>
        </w:r>
        <w:r w:rsidR="00515C67">
          <w:rPr>
            <w:noProof/>
            <w:webHidden/>
          </w:rPr>
        </w:r>
        <w:r w:rsidR="00515C67">
          <w:rPr>
            <w:noProof/>
            <w:webHidden/>
          </w:rPr>
          <w:fldChar w:fldCharType="separate"/>
        </w:r>
        <w:r w:rsidR="00515C67">
          <w:rPr>
            <w:noProof/>
            <w:webHidden/>
          </w:rPr>
          <w:t>23</w:t>
        </w:r>
        <w:r w:rsidR="00515C67">
          <w:rPr>
            <w:noProof/>
            <w:webHidden/>
          </w:rPr>
          <w:fldChar w:fldCharType="end"/>
        </w:r>
      </w:hyperlink>
    </w:p>
    <w:p w14:paraId="0D7997EA" w14:textId="77777777" w:rsidR="00515C67" w:rsidRDefault="00165BBA">
      <w:pPr>
        <w:pStyle w:val="TOC1"/>
        <w:rPr>
          <w:rFonts w:asciiTheme="minorHAnsi" w:eastAsiaTheme="minorEastAsia" w:hAnsiTheme="minorHAnsi" w:cstheme="minorBidi"/>
          <w:sz w:val="22"/>
          <w:szCs w:val="22"/>
        </w:rPr>
      </w:pPr>
      <w:hyperlink w:anchor="_Toc149595750" w:history="1">
        <w:r w:rsidR="00515C67" w:rsidRPr="00290775">
          <w:rPr>
            <w:rStyle w:val="Hyperlink"/>
          </w:rPr>
          <w:t>CHƯƠNG 3 CƠ SỞ LÝ THUYẾT</w:t>
        </w:r>
        <w:r w:rsidR="00515C67">
          <w:rPr>
            <w:webHidden/>
          </w:rPr>
          <w:tab/>
        </w:r>
        <w:r w:rsidR="00515C67">
          <w:rPr>
            <w:webHidden/>
          </w:rPr>
          <w:fldChar w:fldCharType="begin"/>
        </w:r>
        <w:r w:rsidR="00515C67">
          <w:rPr>
            <w:webHidden/>
          </w:rPr>
          <w:instrText xml:space="preserve"> PAGEREF _Toc149595750 \h </w:instrText>
        </w:r>
        <w:r w:rsidR="00515C67">
          <w:rPr>
            <w:webHidden/>
          </w:rPr>
        </w:r>
        <w:r w:rsidR="00515C67">
          <w:rPr>
            <w:webHidden/>
          </w:rPr>
          <w:fldChar w:fldCharType="separate"/>
        </w:r>
        <w:r w:rsidR="00515C67">
          <w:rPr>
            <w:webHidden/>
          </w:rPr>
          <w:t>24</w:t>
        </w:r>
        <w:r w:rsidR="00515C67">
          <w:rPr>
            <w:webHidden/>
          </w:rPr>
          <w:fldChar w:fldCharType="end"/>
        </w:r>
      </w:hyperlink>
    </w:p>
    <w:p w14:paraId="0CC5B6A4" w14:textId="77777777" w:rsidR="00515C67" w:rsidRDefault="00165BBA">
      <w:pPr>
        <w:pStyle w:val="TOC2"/>
        <w:rPr>
          <w:rFonts w:asciiTheme="minorHAnsi" w:eastAsiaTheme="minorEastAsia" w:hAnsiTheme="minorHAnsi" w:cstheme="minorBidi"/>
          <w:noProof/>
          <w:sz w:val="22"/>
          <w:szCs w:val="22"/>
        </w:rPr>
      </w:pPr>
      <w:hyperlink w:anchor="_Toc149595751" w:history="1">
        <w:r w:rsidR="00515C67" w:rsidRPr="00290775">
          <w:rPr>
            <w:rStyle w:val="Hyperlink"/>
            <w:noProof/>
          </w:rPr>
          <w:t>3.1 Trình bày Headings</w:t>
        </w:r>
        <w:r w:rsidR="00515C67">
          <w:rPr>
            <w:noProof/>
            <w:webHidden/>
          </w:rPr>
          <w:tab/>
        </w:r>
        <w:r w:rsidR="00515C67">
          <w:rPr>
            <w:noProof/>
            <w:webHidden/>
          </w:rPr>
          <w:fldChar w:fldCharType="begin"/>
        </w:r>
        <w:r w:rsidR="00515C67">
          <w:rPr>
            <w:noProof/>
            <w:webHidden/>
          </w:rPr>
          <w:instrText xml:space="preserve"> PAGEREF _Toc149595751 \h </w:instrText>
        </w:r>
        <w:r w:rsidR="00515C67">
          <w:rPr>
            <w:noProof/>
            <w:webHidden/>
          </w:rPr>
        </w:r>
        <w:r w:rsidR="00515C67">
          <w:rPr>
            <w:noProof/>
            <w:webHidden/>
          </w:rPr>
          <w:fldChar w:fldCharType="separate"/>
        </w:r>
        <w:r w:rsidR="00515C67">
          <w:rPr>
            <w:noProof/>
            <w:webHidden/>
          </w:rPr>
          <w:t>24</w:t>
        </w:r>
        <w:r w:rsidR="00515C67">
          <w:rPr>
            <w:noProof/>
            <w:webHidden/>
          </w:rPr>
          <w:fldChar w:fldCharType="end"/>
        </w:r>
      </w:hyperlink>
    </w:p>
    <w:p w14:paraId="17FC61C3" w14:textId="77777777" w:rsidR="00515C67" w:rsidRDefault="00165BBA">
      <w:pPr>
        <w:pStyle w:val="TOC2"/>
        <w:rPr>
          <w:rFonts w:asciiTheme="minorHAnsi" w:eastAsiaTheme="minorEastAsia" w:hAnsiTheme="minorHAnsi" w:cstheme="minorBidi"/>
          <w:noProof/>
          <w:sz w:val="22"/>
          <w:szCs w:val="22"/>
        </w:rPr>
      </w:pPr>
      <w:hyperlink w:anchor="_Toc149595752" w:history="1">
        <w:r w:rsidR="00515C67" w:rsidRPr="00290775">
          <w:rPr>
            <w:rStyle w:val="Hyperlink"/>
            <w:noProof/>
          </w:rPr>
          <w:t>3.2 Cách chèn nhãn cho bảng biểu và hình vẽ</w:t>
        </w:r>
        <w:r w:rsidR="00515C67">
          <w:rPr>
            <w:noProof/>
            <w:webHidden/>
          </w:rPr>
          <w:tab/>
        </w:r>
        <w:r w:rsidR="00515C67">
          <w:rPr>
            <w:noProof/>
            <w:webHidden/>
          </w:rPr>
          <w:fldChar w:fldCharType="begin"/>
        </w:r>
        <w:r w:rsidR="00515C67">
          <w:rPr>
            <w:noProof/>
            <w:webHidden/>
          </w:rPr>
          <w:instrText xml:space="preserve"> PAGEREF _Toc149595752 \h </w:instrText>
        </w:r>
        <w:r w:rsidR="00515C67">
          <w:rPr>
            <w:noProof/>
            <w:webHidden/>
          </w:rPr>
        </w:r>
        <w:r w:rsidR="00515C67">
          <w:rPr>
            <w:noProof/>
            <w:webHidden/>
          </w:rPr>
          <w:fldChar w:fldCharType="separate"/>
        </w:r>
        <w:r w:rsidR="00515C67">
          <w:rPr>
            <w:noProof/>
            <w:webHidden/>
          </w:rPr>
          <w:t>24</w:t>
        </w:r>
        <w:r w:rsidR="00515C67">
          <w:rPr>
            <w:noProof/>
            <w:webHidden/>
          </w:rPr>
          <w:fldChar w:fldCharType="end"/>
        </w:r>
      </w:hyperlink>
    </w:p>
    <w:p w14:paraId="483F2173" w14:textId="77777777" w:rsidR="00515C67" w:rsidRDefault="00165BBA">
      <w:pPr>
        <w:pStyle w:val="TOC2"/>
        <w:rPr>
          <w:rFonts w:asciiTheme="minorHAnsi" w:eastAsiaTheme="minorEastAsia" w:hAnsiTheme="minorHAnsi" w:cstheme="minorBidi"/>
          <w:noProof/>
          <w:sz w:val="22"/>
          <w:szCs w:val="22"/>
        </w:rPr>
      </w:pPr>
      <w:hyperlink w:anchor="_Toc149595753" w:history="1">
        <w:r w:rsidR="00515C67" w:rsidRPr="00290775">
          <w:rPr>
            <w:rStyle w:val="Hyperlink"/>
            <w:noProof/>
          </w:rPr>
          <w:t>3.3 Hướng dẫn chèn công thức và nhãn</w:t>
        </w:r>
        <w:r w:rsidR="00515C67">
          <w:rPr>
            <w:noProof/>
            <w:webHidden/>
          </w:rPr>
          <w:tab/>
        </w:r>
        <w:r w:rsidR="00515C67">
          <w:rPr>
            <w:noProof/>
            <w:webHidden/>
          </w:rPr>
          <w:fldChar w:fldCharType="begin"/>
        </w:r>
        <w:r w:rsidR="00515C67">
          <w:rPr>
            <w:noProof/>
            <w:webHidden/>
          </w:rPr>
          <w:instrText xml:space="preserve"> PAGEREF _Toc149595753 \h </w:instrText>
        </w:r>
        <w:r w:rsidR="00515C67">
          <w:rPr>
            <w:noProof/>
            <w:webHidden/>
          </w:rPr>
        </w:r>
        <w:r w:rsidR="00515C67">
          <w:rPr>
            <w:noProof/>
            <w:webHidden/>
          </w:rPr>
          <w:fldChar w:fldCharType="separate"/>
        </w:r>
        <w:r w:rsidR="00515C67">
          <w:rPr>
            <w:noProof/>
            <w:webHidden/>
          </w:rPr>
          <w:t>26</w:t>
        </w:r>
        <w:r w:rsidR="00515C67">
          <w:rPr>
            <w:noProof/>
            <w:webHidden/>
          </w:rPr>
          <w:fldChar w:fldCharType="end"/>
        </w:r>
      </w:hyperlink>
    </w:p>
    <w:p w14:paraId="38F307AD" w14:textId="77777777" w:rsidR="00515C67" w:rsidRDefault="00165BBA">
      <w:pPr>
        <w:pStyle w:val="TOC2"/>
        <w:rPr>
          <w:rFonts w:asciiTheme="minorHAnsi" w:eastAsiaTheme="minorEastAsia" w:hAnsiTheme="minorHAnsi" w:cstheme="minorBidi"/>
          <w:noProof/>
          <w:sz w:val="22"/>
          <w:szCs w:val="22"/>
        </w:rPr>
      </w:pPr>
      <w:hyperlink w:anchor="_Toc149595754" w:history="1">
        <w:r w:rsidR="00515C67" w:rsidRPr="00290775">
          <w:rPr>
            <w:rStyle w:val="Hyperlink"/>
            <w:noProof/>
          </w:rPr>
          <w:t>3.4 Hướng dẫn chèn tài liệu tham khảo:</w:t>
        </w:r>
        <w:r w:rsidR="00515C67">
          <w:rPr>
            <w:noProof/>
            <w:webHidden/>
          </w:rPr>
          <w:tab/>
        </w:r>
        <w:r w:rsidR="00515C67">
          <w:rPr>
            <w:noProof/>
            <w:webHidden/>
          </w:rPr>
          <w:fldChar w:fldCharType="begin"/>
        </w:r>
        <w:r w:rsidR="00515C67">
          <w:rPr>
            <w:noProof/>
            <w:webHidden/>
          </w:rPr>
          <w:instrText xml:space="preserve"> PAGEREF _Toc149595754 \h </w:instrText>
        </w:r>
        <w:r w:rsidR="00515C67">
          <w:rPr>
            <w:noProof/>
            <w:webHidden/>
          </w:rPr>
        </w:r>
        <w:r w:rsidR="00515C67">
          <w:rPr>
            <w:noProof/>
            <w:webHidden/>
          </w:rPr>
          <w:fldChar w:fldCharType="separate"/>
        </w:r>
        <w:r w:rsidR="00515C67">
          <w:rPr>
            <w:noProof/>
            <w:webHidden/>
          </w:rPr>
          <w:t>26</w:t>
        </w:r>
        <w:r w:rsidR="00515C67">
          <w:rPr>
            <w:noProof/>
            <w:webHidden/>
          </w:rPr>
          <w:fldChar w:fldCharType="end"/>
        </w:r>
      </w:hyperlink>
    </w:p>
    <w:p w14:paraId="5E7A5BF3" w14:textId="77777777" w:rsidR="00515C67" w:rsidRDefault="00165BBA">
      <w:pPr>
        <w:pStyle w:val="TOC2"/>
        <w:rPr>
          <w:rFonts w:asciiTheme="minorHAnsi" w:eastAsiaTheme="minorEastAsia" w:hAnsiTheme="minorHAnsi" w:cstheme="minorBidi"/>
          <w:noProof/>
          <w:sz w:val="22"/>
          <w:szCs w:val="22"/>
        </w:rPr>
      </w:pPr>
      <w:hyperlink w:anchor="_Toc149595755" w:history="1">
        <w:r w:rsidR="00515C67" w:rsidRPr="00290775">
          <w:rPr>
            <w:rStyle w:val="Hyperlink"/>
            <w:noProof/>
          </w:rPr>
          <w:t>3.5 Chèn danh mục tài liệu tham khảo</w:t>
        </w:r>
        <w:r w:rsidR="00515C67">
          <w:rPr>
            <w:noProof/>
            <w:webHidden/>
          </w:rPr>
          <w:tab/>
        </w:r>
        <w:r w:rsidR="00515C67">
          <w:rPr>
            <w:noProof/>
            <w:webHidden/>
          </w:rPr>
          <w:fldChar w:fldCharType="begin"/>
        </w:r>
        <w:r w:rsidR="00515C67">
          <w:rPr>
            <w:noProof/>
            <w:webHidden/>
          </w:rPr>
          <w:instrText xml:space="preserve"> PAGEREF _Toc149595755 \h </w:instrText>
        </w:r>
        <w:r w:rsidR="00515C67">
          <w:rPr>
            <w:noProof/>
            <w:webHidden/>
          </w:rPr>
        </w:r>
        <w:r w:rsidR="00515C67">
          <w:rPr>
            <w:noProof/>
            <w:webHidden/>
          </w:rPr>
          <w:fldChar w:fldCharType="separate"/>
        </w:r>
        <w:r w:rsidR="00515C67">
          <w:rPr>
            <w:noProof/>
            <w:webHidden/>
          </w:rPr>
          <w:t>28</w:t>
        </w:r>
        <w:r w:rsidR="00515C67">
          <w:rPr>
            <w:noProof/>
            <w:webHidden/>
          </w:rPr>
          <w:fldChar w:fldCharType="end"/>
        </w:r>
      </w:hyperlink>
    </w:p>
    <w:p w14:paraId="17266CE5" w14:textId="77777777" w:rsidR="00515C67" w:rsidRDefault="00165BBA">
      <w:pPr>
        <w:pStyle w:val="TOC2"/>
        <w:rPr>
          <w:rFonts w:asciiTheme="minorHAnsi" w:eastAsiaTheme="minorEastAsia" w:hAnsiTheme="minorHAnsi" w:cstheme="minorBidi"/>
          <w:noProof/>
          <w:sz w:val="22"/>
          <w:szCs w:val="22"/>
        </w:rPr>
      </w:pPr>
      <w:hyperlink w:anchor="_Toc149595756" w:history="1">
        <w:r w:rsidR="00515C67" w:rsidRPr="00290775">
          <w:rPr>
            <w:rStyle w:val="Hyperlink"/>
            <w:noProof/>
          </w:rPr>
          <w:t>3.6 Kết chương</w:t>
        </w:r>
        <w:r w:rsidR="00515C67">
          <w:rPr>
            <w:noProof/>
            <w:webHidden/>
          </w:rPr>
          <w:tab/>
        </w:r>
        <w:r w:rsidR="00515C67">
          <w:rPr>
            <w:noProof/>
            <w:webHidden/>
          </w:rPr>
          <w:fldChar w:fldCharType="begin"/>
        </w:r>
        <w:r w:rsidR="00515C67">
          <w:rPr>
            <w:noProof/>
            <w:webHidden/>
          </w:rPr>
          <w:instrText xml:space="preserve"> PAGEREF _Toc149595756 \h </w:instrText>
        </w:r>
        <w:r w:rsidR="00515C67">
          <w:rPr>
            <w:noProof/>
            <w:webHidden/>
          </w:rPr>
        </w:r>
        <w:r w:rsidR="00515C67">
          <w:rPr>
            <w:noProof/>
            <w:webHidden/>
          </w:rPr>
          <w:fldChar w:fldCharType="separate"/>
        </w:r>
        <w:r w:rsidR="00515C67">
          <w:rPr>
            <w:noProof/>
            <w:webHidden/>
          </w:rPr>
          <w:t>30</w:t>
        </w:r>
        <w:r w:rsidR="00515C67">
          <w:rPr>
            <w:noProof/>
            <w:webHidden/>
          </w:rPr>
          <w:fldChar w:fldCharType="end"/>
        </w:r>
      </w:hyperlink>
    </w:p>
    <w:p w14:paraId="382C4B15" w14:textId="77777777" w:rsidR="00515C67" w:rsidRDefault="00165BBA">
      <w:pPr>
        <w:pStyle w:val="TOC1"/>
        <w:rPr>
          <w:rFonts w:asciiTheme="minorHAnsi" w:eastAsiaTheme="minorEastAsia" w:hAnsiTheme="minorHAnsi" w:cstheme="minorBidi"/>
          <w:sz w:val="22"/>
          <w:szCs w:val="22"/>
        </w:rPr>
      </w:pPr>
      <w:hyperlink w:anchor="_Toc149595757" w:history="1">
        <w:r w:rsidR="00515C67" w:rsidRPr="00290775">
          <w:rPr>
            <w:rStyle w:val="Hyperlink"/>
          </w:rPr>
          <w:t>CHƯƠNG 4 PHÂN TÍCH THIẾT KẾ HỆ THỐNG</w:t>
        </w:r>
        <w:r w:rsidR="00515C67">
          <w:rPr>
            <w:webHidden/>
          </w:rPr>
          <w:tab/>
        </w:r>
        <w:r w:rsidR="00515C67">
          <w:rPr>
            <w:webHidden/>
          </w:rPr>
          <w:fldChar w:fldCharType="begin"/>
        </w:r>
        <w:r w:rsidR="00515C67">
          <w:rPr>
            <w:webHidden/>
          </w:rPr>
          <w:instrText xml:space="preserve"> PAGEREF _Toc149595757 \h </w:instrText>
        </w:r>
        <w:r w:rsidR="00515C67">
          <w:rPr>
            <w:webHidden/>
          </w:rPr>
        </w:r>
        <w:r w:rsidR="00515C67">
          <w:rPr>
            <w:webHidden/>
          </w:rPr>
          <w:fldChar w:fldCharType="separate"/>
        </w:r>
        <w:r w:rsidR="00515C67">
          <w:rPr>
            <w:webHidden/>
          </w:rPr>
          <w:t>31</w:t>
        </w:r>
        <w:r w:rsidR="00515C67">
          <w:rPr>
            <w:webHidden/>
          </w:rPr>
          <w:fldChar w:fldCharType="end"/>
        </w:r>
      </w:hyperlink>
    </w:p>
    <w:p w14:paraId="16493FD2" w14:textId="77777777" w:rsidR="00515C67" w:rsidRDefault="00165BBA">
      <w:pPr>
        <w:pStyle w:val="TOC2"/>
        <w:rPr>
          <w:rFonts w:asciiTheme="minorHAnsi" w:eastAsiaTheme="minorEastAsia" w:hAnsiTheme="minorHAnsi" w:cstheme="minorBidi"/>
          <w:noProof/>
          <w:sz w:val="22"/>
          <w:szCs w:val="22"/>
        </w:rPr>
      </w:pPr>
      <w:hyperlink w:anchor="_Toc149595758" w:history="1">
        <w:r w:rsidR="00515C67" w:rsidRPr="00290775">
          <w:rPr>
            <w:rStyle w:val="Hyperlink"/>
            <w:noProof/>
          </w:rPr>
          <w:t>4.1 Tiêu đề mục</w:t>
        </w:r>
        <w:r w:rsidR="00515C67">
          <w:rPr>
            <w:noProof/>
            <w:webHidden/>
          </w:rPr>
          <w:tab/>
        </w:r>
        <w:r w:rsidR="00515C67">
          <w:rPr>
            <w:noProof/>
            <w:webHidden/>
          </w:rPr>
          <w:fldChar w:fldCharType="begin"/>
        </w:r>
        <w:r w:rsidR="00515C67">
          <w:rPr>
            <w:noProof/>
            <w:webHidden/>
          </w:rPr>
          <w:instrText xml:space="preserve"> PAGEREF _Toc149595758 \h </w:instrText>
        </w:r>
        <w:r w:rsidR="00515C67">
          <w:rPr>
            <w:noProof/>
            <w:webHidden/>
          </w:rPr>
        </w:r>
        <w:r w:rsidR="00515C67">
          <w:rPr>
            <w:noProof/>
            <w:webHidden/>
          </w:rPr>
          <w:fldChar w:fldCharType="separate"/>
        </w:r>
        <w:r w:rsidR="00515C67">
          <w:rPr>
            <w:noProof/>
            <w:webHidden/>
          </w:rPr>
          <w:t>31</w:t>
        </w:r>
        <w:r w:rsidR="00515C67">
          <w:rPr>
            <w:noProof/>
            <w:webHidden/>
          </w:rPr>
          <w:fldChar w:fldCharType="end"/>
        </w:r>
      </w:hyperlink>
    </w:p>
    <w:p w14:paraId="132210F1"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59" w:history="1">
        <w:r w:rsidR="00515C67" w:rsidRPr="00290775">
          <w:rPr>
            <w:rStyle w:val="Hyperlink"/>
            <w:noProof/>
          </w:rPr>
          <w:t>4.1.1 Tiêu đề tiểu mục</w:t>
        </w:r>
        <w:r w:rsidR="00515C67">
          <w:rPr>
            <w:noProof/>
            <w:webHidden/>
          </w:rPr>
          <w:tab/>
        </w:r>
        <w:r w:rsidR="00515C67">
          <w:rPr>
            <w:noProof/>
            <w:webHidden/>
          </w:rPr>
          <w:fldChar w:fldCharType="begin"/>
        </w:r>
        <w:r w:rsidR="00515C67">
          <w:rPr>
            <w:noProof/>
            <w:webHidden/>
          </w:rPr>
          <w:instrText xml:space="preserve"> PAGEREF _Toc149595759 \h </w:instrText>
        </w:r>
        <w:r w:rsidR="00515C67">
          <w:rPr>
            <w:noProof/>
            <w:webHidden/>
          </w:rPr>
        </w:r>
        <w:r w:rsidR="00515C67">
          <w:rPr>
            <w:noProof/>
            <w:webHidden/>
          </w:rPr>
          <w:fldChar w:fldCharType="separate"/>
        </w:r>
        <w:r w:rsidR="00515C67">
          <w:rPr>
            <w:noProof/>
            <w:webHidden/>
          </w:rPr>
          <w:t>31</w:t>
        </w:r>
        <w:r w:rsidR="00515C67">
          <w:rPr>
            <w:noProof/>
            <w:webHidden/>
          </w:rPr>
          <w:fldChar w:fldCharType="end"/>
        </w:r>
      </w:hyperlink>
    </w:p>
    <w:p w14:paraId="1CF0A321"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60" w:history="1">
        <w:r w:rsidR="00515C67" w:rsidRPr="00290775">
          <w:rPr>
            <w:rStyle w:val="Hyperlink"/>
            <w:noProof/>
          </w:rPr>
          <w:t>4.1.2 Tiêu đề tiểu mục</w:t>
        </w:r>
        <w:r w:rsidR="00515C67">
          <w:rPr>
            <w:noProof/>
            <w:webHidden/>
          </w:rPr>
          <w:tab/>
        </w:r>
        <w:r w:rsidR="00515C67">
          <w:rPr>
            <w:noProof/>
            <w:webHidden/>
          </w:rPr>
          <w:fldChar w:fldCharType="begin"/>
        </w:r>
        <w:r w:rsidR="00515C67">
          <w:rPr>
            <w:noProof/>
            <w:webHidden/>
          </w:rPr>
          <w:instrText xml:space="preserve"> PAGEREF _Toc149595760 \h </w:instrText>
        </w:r>
        <w:r w:rsidR="00515C67">
          <w:rPr>
            <w:noProof/>
            <w:webHidden/>
          </w:rPr>
        </w:r>
        <w:r w:rsidR="00515C67">
          <w:rPr>
            <w:noProof/>
            <w:webHidden/>
          </w:rPr>
          <w:fldChar w:fldCharType="separate"/>
        </w:r>
        <w:r w:rsidR="00515C67">
          <w:rPr>
            <w:noProof/>
            <w:webHidden/>
          </w:rPr>
          <w:t>31</w:t>
        </w:r>
        <w:r w:rsidR="00515C67">
          <w:rPr>
            <w:noProof/>
            <w:webHidden/>
          </w:rPr>
          <w:fldChar w:fldCharType="end"/>
        </w:r>
      </w:hyperlink>
    </w:p>
    <w:p w14:paraId="56AED798" w14:textId="77777777" w:rsidR="00515C67" w:rsidRDefault="00165BBA">
      <w:pPr>
        <w:pStyle w:val="TOC2"/>
        <w:rPr>
          <w:rFonts w:asciiTheme="minorHAnsi" w:eastAsiaTheme="minorEastAsia" w:hAnsiTheme="minorHAnsi" w:cstheme="minorBidi"/>
          <w:noProof/>
          <w:sz w:val="22"/>
          <w:szCs w:val="22"/>
        </w:rPr>
      </w:pPr>
      <w:hyperlink w:anchor="_Toc149595761" w:history="1">
        <w:r w:rsidR="00515C67" w:rsidRPr="00290775">
          <w:rPr>
            <w:rStyle w:val="Hyperlink"/>
            <w:noProof/>
          </w:rPr>
          <w:t>4.2 Tiêu đề mục</w:t>
        </w:r>
        <w:r w:rsidR="00515C67">
          <w:rPr>
            <w:noProof/>
            <w:webHidden/>
          </w:rPr>
          <w:tab/>
        </w:r>
        <w:r w:rsidR="00515C67">
          <w:rPr>
            <w:noProof/>
            <w:webHidden/>
          </w:rPr>
          <w:fldChar w:fldCharType="begin"/>
        </w:r>
        <w:r w:rsidR="00515C67">
          <w:rPr>
            <w:noProof/>
            <w:webHidden/>
          </w:rPr>
          <w:instrText xml:space="preserve"> PAGEREF _Toc149595761 \h </w:instrText>
        </w:r>
        <w:r w:rsidR="00515C67">
          <w:rPr>
            <w:noProof/>
            <w:webHidden/>
          </w:rPr>
        </w:r>
        <w:r w:rsidR="00515C67">
          <w:rPr>
            <w:noProof/>
            <w:webHidden/>
          </w:rPr>
          <w:fldChar w:fldCharType="separate"/>
        </w:r>
        <w:r w:rsidR="00515C67">
          <w:rPr>
            <w:noProof/>
            <w:webHidden/>
          </w:rPr>
          <w:t>32</w:t>
        </w:r>
        <w:r w:rsidR="00515C67">
          <w:rPr>
            <w:noProof/>
            <w:webHidden/>
          </w:rPr>
          <w:fldChar w:fldCharType="end"/>
        </w:r>
      </w:hyperlink>
    </w:p>
    <w:p w14:paraId="0C91BB50"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62" w:history="1">
        <w:r w:rsidR="00515C67" w:rsidRPr="00290775">
          <w:rPr>
            <w:rStyle w:val="Hyperlink"/>
            <w:noProof/>
          </w:rPr>
          <w:t>4.2.1 Tiêu đề tiểu mục</w:t>
        </w:r>
        <w:r w:rsidR="00515C67">
          <w:rPr>
            <w:noProof/>
            <w:webHidden/>
          </w:rPr>
          <w:tab/>
        </w:r>
        <w:r w:rsidR="00515C67">
          <w:rPr>
            <w:noProof/>
            <w:webHidden/>
          </w:rPr>
          <w:fldChar w:fldCharType="begin"/>
        </w:r>
        <w:r w:rsidR="00515C67">
          <w:rPr>
            <w:noProof/>
            <w:webHidden/>
          </w:rPr>
          <w:instrText xml:space="preserve"> PAGEREF _Toc149595762 \h </w:instrText>
        </w:r>
        <w:r w:rsidR="00515C67">
          <w:rPr>
            <w:noProof/>
            <w:webHidden/>
          </w:rPr>
        </w:r>
        <w:r w:rsidR="00515C67">
          <w:rPr>
            <w:noProof/>
            <w:webHidden/>
          </w:rPr>
          <w:fldChar w:fldCharType="separate"/>
        </w:r>
        <w:r w:rsidR="00515C67">
          <w:rPr>
            <w:noProof/>
            <w:webHidden/>
          </w:rPr>
          <w:t>32</w:t>
        </w:r>
        <w:r w:rsidR="00515C67">
          <w:rPr>
            <w:noProof/>
            <w:webHidden/>
          </w:rPr>
          <w:fldChar w:fldCharType="end"/>
        </w:r>
      </w:hyperlink>
    </w:p>
    <w:p w14:paraId="4DCB9E6A"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63" w:history="1">
        <w:r w:rsidR="00515C67" w:rsidRPr="00290775">
          <w:rPr>
            <w:rStyle w:val="Hyperlink"/>
            <w:noProof/>
          </w:rPr>
          <w:t>4.2.2 Tiêu đề tiểu mục</w:t>
        </w:r>
        <w:r w:rsidR="00515C67">
          <w:rPr>
            <w:noProof/>
            <w:webHidden/>
          </w:rPr>
          <w:tab/>
        </w:r>
        <w:r w:rsidR="00515C67">
          <w:rPr>
            <w:noProof/>
            <w:webHidden/>
          </w:rPr>
          <w:fldChar w:fldCharType="begin"/>
        </w:r>
        <w:r w:rsidR="00515C67">
          <w:rPr>
            <w:noProof/>
            <w:webHidden/>
          </w:rPr>
          <w:instrText xml:space="preserve"> PAGEREF _Toc149595763 \h </w:instrText>
        </w:r>
        <w:r w:rsidR="00515C67">
          <w:rPr>
            <w:noProof/>
            <w:webHidden/>
          </w:rPr>
        </w:r>
        <w:r w:rsidR="00515C67">
          <w:rPr>
            <w:noProof/>
            <w:webHidden/>
          </w:rPr>
          <w:fldChar w:fldCharType="separate"/>
        </w:r>
        <w:r w:rsidR="00515C67">
          <w:rPr>
            <w:noProof/>
            <w:webHidden/>
          </w:rPr>
          <w:t>32</w:t>
        </w:r>
        <w:r w:rsidR="00515C67">
          <w:rPr>
            <w:noProof/>
            <w:webHidden/>
          </w:rPr>
          <w:fldChar w:fldCharType="end"/>
        </w:r>
      </w:hyperlink>
    </w:p>
    <w:p w14:paraId="178924BF" w14:textId="77777777" w:rsidR="00515C67" w:rsidRDefault="00165BBA">
      <w:pPr>
        <w:pStyle w:val="TOC2"/>
        <w:rPr>
          <w:rFonts w:asciiTheme="minorHAnsi" w:eastAsiaTheme="minorEastAsia" w:hAnsiTheme="minorHAnsi" w:cstheme="minorBidi"/>
          <w:noProof/>
          <w:sz w:val="22"/>
          <w:szCs w:val="22"/>
        </w:rPr>
      </w:pPr>
      <w:hyperlink w:anchor="_Toc149595764" w:history="1">
        <w:r w:rsidR="00515C67" w:rsidRPr="00290775">
          <w:rPr>
            <w:rStyle w:val="Hyperlink"/>
            <w:noProof/>
          </w:rPr>
          <w:t>4.3 Kết chương</w:t>
        </w:r>
        <w:r w:rsidR="00515C67">
          <w:rPr>
            <w:noProof/>
            <w:webHidden/>
          </w:rPr>
          <w:tab/>
        </w:r>
        <w:r w:rsidR="00515C67">
          <w:rPr>
            <w:noProof/>
            <w:webHidden/>
          </w:rPr>
          <w:fldChar w:fldCharType="begin"/>
        </w:r>
        <w:r w:rsidR="00515C67">
          <w:rPr>
            <w:noProof/>
            <w:webHidden/>
          </w:rPr>
          <w:instrText xml:space="preserve"> PAGEREF _Toc149595764 \h </w:instrText>
        </w:r>
        <w:r w:rsidR="00515C67">
          <w:rPr>
            <w:noProof/>
            <w:webHidden/>
          </w:rPr>
        </w:r>
        <w:r w:rsidR="00515C67">
          <w:rPr>
            <w:noProof/>
            <w:webHidden/>
          </w:rPr>
          <w:fldChar w:fldCharType="separate"/>
        </w:r>
        <w:r w:rsidR="00515C67">
          <w:rPr>
            <w:noProof/>
            <w:webHidden/>
          </w:rPr>
          <w:t>32</w:t>
        </w:r>
        <w:r w:rsidR="00515C67">
          <w:rPr>
            <w:noProof/>
            <w:webHidden/>
          </w:rPr>
          <w:fldChar w:fldCharType="end"/>
        </w:r>
      </w:hyperlink>
    </w:p>
    <w:p w14:paraId="03537DDF" w14:textId="77777777" w:rsidR="00515C67" w:rsidRDefault="00165BBA">
      <w:pPr>
        <w:pStyle w:val="TOC1"/>
        <w:rPr>
          <w:rFonts w:asciiTheme="minorHAnsi" w:eastAsiaTheme="minorEastAsia" w:hAnsiTheme="minorHAnsi" w:cstheme="minorBidi"/>
          <w:sz w:val="22"/>
          <w:szCs w:val="22"/>
        </w:rPr>
      </w:pPr>
      <w:hyperlink w:anchor="_Toc149595765" w:history="1">
        <w:r w:rsidR="00515C67" w:rsidRPr="00290775">
          <w:rPr>
            <w:rStyle w:val="Hyperlink"/>
          </w:rPr>
          <w:t>CHƯƠNG 5 KẾT QUẢ CÀI ĐẶT, THỬ NGHIỆM  HOẶC KẾT QUẢ NGHIÊN CỨU</w:t>
        </w:r>
        <w:r w:rsidR="00515C67">
          <w:rPr>
            <w:webHidden/>
          </w:rPr>
          <w:tab/>
        </w:r>
        <w:r w:rsidR="00515C67">
          <w:rPr>
            <w:webHidden/>
          </w:rPr>
          <w:fldChar w:fldCharType="begin"/>
        </w:r>
        <w:r w:rsidR="00515C67">
          <w:rPr>
            <w:webHidden/>
          </w:rPr>
          <w:instrText xml:space="preserve"> PAGEREF _Toc149595765 \h </w:instrText>
        </w:r>
        <w:r w:rsidR="00515C67">
          <w:rPr>
            <w:webHidden/>
          </w:rPr>
        </w:r>
        <w:r w:rsidR="00515C67">
          <w:rPr>
            <w:webHidden/>
          </w:rPr>
          <w:fldChar w:fldCharType="separate"/>
        </w:r>
        <w:r w:rsidR="00515C67">
          <w:rPr>
            <w:webHidden/>
          </w:rPr>
          <w:t>33</w:t>
        </w:r>
        <w:r w:rsidR="00515C67">
          <w:rPr>
            <w:webHidden/>
          </w:rPr>
          <w:fldChar w:fldCharType="end"/>
        </w:r>
      </w:hyperlink>
    </w:p>
    <w:p w14:paraId="35107641" w14:textId="77777777" w:rsidR="00515C67" w:rsidRDefault="00165BBA">
      <w:pPr>
        <w:pStyle w:val="TOC2"/>
        <w:rPr>
          <w:rFonts w:asciiTheme="minorHAnsi" w:eastAsiaTheme="minorEastAsia" w:hAnsiTheme="minorHAnsi" w:cstheme="minorBidi"/>
          <w:noProof/>
          <w:sz w:val="22"/>
          <w:szCs w:val="22"/>
        </w:rPr>
      </w:pPr>
      <w:hyperlink w:anchor="_Toc149595766" w:history="1">
        <w:r w:rsidR="00515C67" w:rsidRPr="00290775">
          <w:rPr>
            <w:rStyle w:val="Hyperlink"/>
            <w:noProof/>
          </w:rPr>
          <w:t>5.1 Tiêu đề mục</w:t>
        </w:r>
        <w:r w:rsidR="00515C67">
          <w:rPr>
            <w:noProof/>
            <w:webHidden/>
          </w:rPr>
          <w:tab/>
        </w:r>
        <w:r w:rsidR="00515C67">
          <w:rPr>
            <w:noProof/>
            <w:webHidden/>
          </w:rPr>
          <w:fldChar w:fldCharType="begin"/>
        </w:r>
        <w:r w:rsidR="00515C67">
          <w:rPr>
            <w:noProof/>
            <w:webHidden/>
          </w:rPr>
          <w:instrText xml:space="preserve"> PAGEREF _Toc149595766 \h </w:instrText>
        </w:r>
        <w:r w:rsidR="00515C67">
          <w:rPr>
            <w:noProof/>
            <w:webHidden/>
          </w:rPr>
        </w:r>
        <w:r w:rsidR="00515C67">
          <w:rPr>
            <w:noProof/>
            <w:webHidden/>
          </w:rPr>
          <w:fldChar w:fldCharType="separate"/>
        </w:r>
        <w:r w:rsidR="00515C67">
          <w:rPr>
            <w:noProof/>
            <w:webHidden/>
          </w:rPr>
          <w:t>33</w:t>
        </w:r>
        <w:r w:rsidR="00515C67">
          <w:rPr>
            <w:noProof/>
            <w:webHidden/>
          </w:rPr>
          <w:fldChar w:fldCharType="end"/>
        </w:r>
      </w:hyperlink>
    </w:p>
    <w:p w14:paraId="539575D4"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67" w:history="1">
        <w:r w:rsidR="00515C67" w:rsidRPr="00290775">
          <w:rPr>
            <w:rStyle w:val="Hyperlink"/>
            <w:noProof/>
          </w:rPr>
          <w:t>5.1.1 Tiêu đề tiểu mục</w:t>
        </w:r>
        <w:r w:rsidR="00515C67">
          <w:rPr>
            <w:noProof/>
            <w:webHidden/>
          </w:rPr>
          <w:tab/>
        </w:r>
        <w:r w:rsidR="00515C67">
          <w:rPr>
            <w:noProof/>
            <w:webHidden/>
          </w:rPr>
          <w:fldChar w:fldCharType="begin"/>
        </w:r>
        <w:r w:rsidR="00515C67">
          <w:rPr>
            <w:noProof/>
            <w:webHidden/>
          </w:rPr>
          <w:instrText xml:space="preserve"> PAGEREF _Toc149595767 \h </w:instrText>
        </w:r>
        <w:r w:rsidR="00515C67">
          <w:rPr>
            <w:noProof/>
            <w:webHidden/>
          </w:rPr>
        </w:r>
        <w:r w:rsidR="00515C67">
          <w:rPr>
            <w:noProof/>
            <w:webHidden/>
          </w:rPr>
          <w:fldChar w:fldCharType="separate"/>
        </w:r>
        <w:r w:rsidR="00515C67">
          <w:rPr>
            <w:noProof/>
            <w:webHidden/>
          </w:rPr>
          <w:t>33</w:t>
        </w:r>
        <w:r w:rsidR="00515C67">
          <w:rPr>
            <w:noProof/>
            <w:webHidden/>
          </w:rPr>
          <w:fldChar w:fldCharType="end"/>
        </w:r>
      </w:hyperlink>
    </w:p>
    <w:p w14:paraId="27D62B2C"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68" w:history="1">
        <w:r w:rsidR="00515C67" w:rsidRPr="00290775">
          <w:rPr>
            <w:rStyle w:val="Hyperlink"/>
            <w:noProof/>
          </w:rPr>
          <w:t>5.1.2 Tiêu đề tiểu mục</w:t>
        </w:r>
        <w:r w:rsidR="00515C67">
          <w:rPr>
            <w:noProof/>
            <w:webHidden/>
          </w:rPr>
          <w:tab/>
        </w:r>
        <w:r w:rsidR="00515C67">
          <w:rPr>
            <w:noProof/>
            <w:webHidden/>
          </w:rPr>
          <w:fldChar w:fldCharType="begin"/>
        </w:r>
        <w:r w:rsidR="00515C67">
          <w:rPr>
            <w:noProof/>
            <w:webHidden/>
          </w:rPr>
          <w:instrText xml:space="preserve"> PAGEREF _Toc149595768 \h </w:instrText>
        </w:r>
        <w:r w:rsidR="00515C67">
          <w:rPr>
            <w:noProof/>
            <w:webHidden/>
          </w:rPr>
        </w:r>
        <w:r w:rsidR="00515C67">
          <w:rPr>
            <w:noProof/>
            <w:webHidden/>
          </w:rPr>
          <w:fldChar w:fldCharType="separate"/>
        </w:r>
        <w:r w:rsidR="00515C67">
          <w:rPr>
            <w:noProof/>
            <w:webHidden/>
          </w:rPr>
          <w:t>33</w:t>
        </w:r>
        <w:r w:rsidR="00515C67">
          <w:rPr>
            <w:noProof/>
            <w:webHidden/>
          </w:rPr>
          <w:fldChar w:fldCharType="end"/>
        </w:r>
      </w:hyperlink>
    </w:p>
    <w:p w14:paraId="5E42F2B3" w14:textId="77777777" w:rsidR="00515C67" w:rsidRDefault="00165BBA">
      <w:pPr>
        <w:pStyle w:val="TOC2"/>
        <w:rPr>
          <w:rFonts w:asciiTheme="minorHAnsi" w:eastAsiaTheme="minorEastAsia" w:hAnsiTheme="minorHAnsi" w:cstheme="minorBidi"/>
          <w:noProof/>
          <w:sz w:val="22"/>
          <w:szCs w:val="22"/>
        </w:rPr>
      </w:pPr>
      <w:hyperlink w:anchor="_Toc149595769" w:history="1">
        <w:r w:rsidR="00515C67" w:rsidRPr="00290775">
          <w:rPr>
            <w:rStyle w:val="Hyperlink"/>
            <w:noProof/>
          </w:rPr>
          <w:t>5.2 Tiêu đề mục</w:t>
        </w:r>
        <w:r w:rsidR="00515C67">
          <w:rPr>
            <w:noProof/>
            <w:webHidden/>
          </w:rPr>
          <w:tab/>
        </w:r>
        <w:r w:rsidR="00515C67">
          <w:rPr>
            <w:noProof/>
            <w:webHidden/>
          </w:rPr>
          <w:fldChar w:fldCharType="begin"/>
        </w:r>
        <w:r w:rsidR="00515C67">
          <w:rPr>
            <w:noProof/>
            <w:webHidden/>
          </w:rPr>
          <w:instrText xml:space="preserve"> PAGEREF _Toc149595769 \h </w:instrText>
        </w:r>
        <w:r w:rsidR="00515C67">
          <w:rPr>
            <w:noProof/>
            <w:webHidden/>
          </w:rPr>
        </w:r>
        <w:r w:rsidR="00515C67">
          <w:rPr>
            <w:noProof/>
            <w:webHidden/>
          </w:rPr>
          <w:fldChar w:fldCharType="separate"/>
        </w:r>
        <w:r w:rsidR="00515C67">
          <w:rPr>
            <w:noProof/>
            <w:webHidden/>
          </w:rPr>
          <w:t>34</w:t>
        </w:r>
        <w:r w:rsidR="00515C67">
          <w:rPr>
            <w:noProof/>
            <w:webHidden/>
          </w:rPr>
          <w:fldChar w:fldCharType="end"/>
        </w:r>
      </w:hyperlink>
    </w:p>
    <w:p w14:paraId="4965B450"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70" w:history="1">
        <w:r w:rsidR="00515C67" w:rsidRPr="00290775">
          <w:rPr>
            <w:rStyle w:val="Hyperlink"/>
            <w:noProof/>
          </w:rPr>
          <w:t>5.2.1 Tiêu đề tiểu mục</w:t>
        </w:r>
        <w:r w:rsidR="00515C67">
          <w:rPr>
            <w:noProof/>
            <w:webHidden/>
          </w:rPr>
          <w:tab/>
        </w:r>
        <w:r w:rsidR="00515C67">
          <w:rPr>
            <w:noProof/>
            <w:webHidden/>
          </w:rPr>
          <w:fldChar w:fldCharType="begin"/>
        </w:r>
        <w:r w:rsidR="00515C67">
          <w:rPr>
            <w:noProof/>
            <w:webHidden/>
          </w:rPr>
          <w:instrText xml:space="preserve"> PAGEREF _Toc149595770 \h </w:instrText>
        </w:r>
        <w:r w:rsidR="00515C67">
          <w:rPr>
            <w:noProof/>
            <w:webHidden/>
          </w:rPr>
        </w:r>
        <w:r w:rsidR="00515C67">
          <w:rPr>
            <w:noProof/>
            <w:webHidden/>
          </w:rPr>
          <w:fldChar w:fldCharType="separate"/>
        </w:r>
        <w:r w:rsidR="00515C67">
          <w:rPr>
            <w:noProof/>
            <w:webHidden/>
          </w:rPr>
          <w:t>34</w:t>
        </w:r>
        <w:r w:rsidR="00515C67">
          <w:rPr>
            <w:noProof/>
            <w:webHidden/>
          </w:rPr>
          <w:fldChar w:fldCharType="end"/>
        </w:r>
      </w:hyperlink>
    </w:p>
    <w:p w14:paraId="5DC3417E" w14:textId="77777777" w:rsidR="00515C67" w:rsidRDefault="00165BBA">
      <w:pPr>
        <w:pStyle w:val="TOC3"/>
        <w:tabs>
          <w:tab w:val="right" w:leader="dot" w:pos="8778"/>
        </w:tabs>
        <w:rPr>
          <w:rFonts w:asciiTheme="minorHAnsi" w:eastAsiaTheme="minorEastAsia" w:hAnsiTheme="minorHAnsi" w:cstheme="minorBidi"/>
          <w:noProof/>
          <w:sz w:val="22"/>
          <w:szCs w:val="22"/>
        </w:rPr>
      </w:pPr>
      <w:hyperlink w:anchor="_Toc149595771" w:history="1">
        <w:r w:rsidR="00515C67" w:rsidRPr="00290775">
          <w:rPr>
            <w:rStyle w:val="Hyperlink"/>
            <w:noProof/>
          </w:rPr>
          <w:t>5.2.2 Tiêu đề tiểu mục</w:t>
        </w:r>
        <w:r w:rsidR="00515C67">
          <w:rPr>
            <w:noProof/>
            <w:webHidden/>
          </w:rPr>
          <w:tab/>
        </w:r>
        <w:r w:rsidR="00515C67">
          <w:rPr>
            <w:noProof/>
            <w:webHidden/>
          </w:rPr>
          <w:fldChar w:fldCharType="begin"/>
        </w:r>
        <w:r w:rsidR="00515C67">
          <w:rPr>
            <w:noProof/>
            <w:webHidden/>
          </w:rPr>
          <w:instrText xml:space="preserve"> PAGEREF _Toc149595771 \h </w:instrText>
        </w:r>
        <w:r w:rsidR="00515C67">
          <w:rPr>
            <w:noProof/>
            <w:webHidden/>
          </w:rPr>
        </w:r>
        <w:r w:rsidR="00515C67">
          <w:rPr>
            <w:noProof/>
            <w:webHidden/>
          </w:rPr>
          <w:fldChar w:fldCharType="separate"/>
        </w:r>
        <w:r w:rsidR="00515C67">
          <w:rPr>
            <w:noProof/>
            <w:webHidden/>
          </w:rPr>
          <w:t>34</w:t>
        </w:r>
        <w:r w:rsidR="00515C67">
          <w:rPr>
            <w:noProof/>
            <w:webHidden/>
          </w:rPr>
          <w:fldChar w:fldCharType="end"/>
        </w:r>
      </w:hyperlink>
    </w:p>
    <w:p w14:paraId="26B47636" w14:textId="77777777" w:rsidR="00515C67" w:rsidRDefault="00165BBA">
      <w:pPr>
        <w:pStyle w:val="TOC2"/>
        <w:rPr>
          <w:rFonts w:asciiTheme="minorHAnsi" w:eastAsiaTheme="minorEastAsia" w:hAnsiTheme="minorHAnsi" w:cstheme="minorBidi"/>
          <w:noProof/>
          <w:sz w:val="22"/>
          <w:szCs w:val="22"/>
        </w:rPr>
      </w:pPr>
      <w:hyperlink w:anchor="_Toc149595772" w:history="1">
        <w:r w:rsidR="00515C67" w:rsidRPr="00290775">
          <w:rPr>
            <w:rStyle w:val="Hyperlink"/>
            <w:noProof/>
          </w:rPr>
          <w:t>5.3 Kết chương</w:t>
        </w:r>
        <w:r w:rsidR="00515C67">
          <w:rPr>
            <w:noProof/>
            <w:webHidden/>
          </w:rPr>
          <w:tab/>
        </w:r>
        <w:r w:rsidR="00515C67">
          <w:rPr>
            <w:noProof/>
            <w:webHidden/>
          </w:rPr>
          <w:fldChar w:fldCharType="begin"/>
        </w:r>
        <w:r w:rsidR="00515C67">
          <w:rPr>
            <w:noProof/>
            <w:webHidden/>
          </w:rPr>
          <w:instrText xml:space="preserve"> PAGEREF _Toc149595772 \h </w:instrText>
        </w:r>
        <w:r w:rsidR="00515C67">
          <w:rPr>
            <w:noProof/>
            <w:webHidden/>
          </w:rPr>
        </w:r>
        <w:r w:rsidR="00515C67">
          <w:rPr>
            <w:noProof/>
            <w:webHidden/>
          </w:rPr>
          <w:fldChar w:fldCharType="separate"/>
        </w:r>
        <w:r w:rsidR="00515C67">
          <w:rPr>
            <w:noProof/>
            <w:webHidden/>
          </w:rPr>
          <w:t>34</w:t>
        </w:r>
        <w:r w:rsidR="00515C67">
          <w:rPr>
            <w:noProof/>
            <w:webHidden/>
          </w:rPr>
          <w:fldChar w:fldCharType="end"/>
        </w:r>
      </w:hyperlink>
    </w:p>
    <w:p w14:paraId="7427BD9F" w14:textId="77777777" w:rsidR="00515C67" w:rsidRDefault="00165BBA">
      <w:pPr>
        <w:pStyle w:val="TOC1"/>
        <w:rPr>
          <w:rFonts w:asciiTheme="minorHAnsi" w:eastAsiaTheme="minorEastAsia" w:hAnsiTheme="minorHAnsi" w:cstheme="minorBidi"/>
          <w:sz w:val="22"/>
          <w:szCs w:val="22"/>
        </w:rPr>
      </w:pPr>
      <w:hyperlink w:anchor="_Toc149595773" w:history="1">
        <w:r w:rsidR="00515C67" w:rsidRPr="00290775">
          <w:rPr>
            <w:rStyle w:val="Hyperlink"/>
          </w:rPr>
          <w:t>KẾT LUẬN VÀ HƯỚNG PHÁT TRIỂN</w:t>
        </w:r>
        <w:r w:rsidR="00515C67">
          <w:rPr>
            <w:webHidden/>
          </w:rPr>
          <w:tab/>
        </w:r>
        <w:r w:rsidR="00515C67">
          <w:rPr>
            <w:webHidden/>
          </w:rPr>
          <w:fldChar w:fldCharType="begin"/>
        </w:r>
        <w:r w:rsidR="00515C67">
          <w:rPr>
            <w:webHidden/>
          </w:rPr>
          <w:instrText xml:space="preserve"> PAGEREF _Toc149595773 \h </w:instrText>
        </w:r>
        <w:r w:rsidR="00515C67">
          <w:rPr>
            <w:webHidden/>
          </w:rPr>
        </w:r>
        <w:r w:rsidR="00515C67">
          <w:rPr>
            <w:webHidden/>
          </w:rPr>
          <w:fldChar w:fldCharType="separate"/>
        </w:r>
        <w:r w:rsidR="00515C67">
          <w:rPr>
            <w:webHidden/>
          </w:rPr>
          <w:t>35</w:t>
        </w:r>
        <w:r w:rsidR="00515C67">
          <w:rPr>
            <w:webHidden/>
          </w:rPr>
          <w:fldChar w:fldCharType="end"/>
        </w:r>
      </w:hyperlink>
    </w:p>
    <w:p w14:paraId="33A26BF5" w14:textId="77777777" w:rsidR="00515C67" w:rsidRDefault="00165BBA">
      <w:pPr>
        <w:pStyle w:val="TOC1"/>
        <w:rPr>
          <w:rFonts w:asciiTheme="minorHAnsi" w:eastAsiaTheme="minorEastAsia" w:hAnsiTheme="minorHAnsi" w:cstheme="minorBidi"/>
          <w:sz w:val="22"/>
          <w:szCs w:val="22"/>
        </w:rPr>
      </w:pPr>
      <w:hyperlink w:anchor="_Toc149595774" w:history="1">
        <w:r w:rsidR="00515C67" w:rsidRPr="00290775">
          <w:rPr>
            <w:rStyle w:val="Hyperlink"/>
          </w:rPr>
          <w:t>PHỤ LỤC</w:t>
        </w:r>
        <w:r w:rsidR="00515C67">
          <w:rPr>
            <w:webHidden/>
          </w:rPr>
          <w:tab/>
        </w:r>
        <w:r w:rsidR="00515C67">
          <w:rPr>
            <w:webHidden/>
          </w:rPr>
          <w:fldChar w:fldCharType="begin"/>
        </w:r>
        <w:r w:rsidR="00515C67">
          <w:rPr>
            <w:webHidden/>
          </w:rPr>
          <w:instrText xml:space="preserve"> PAGEREF _Toc149595774 \h </w:instrText>
        </w:r>
        <w:r w:rsidR="00515C67">
          <w:rPr>
            <w:webHidden/>
          </w:rPr>
        </w:r>
        <w:r w:rsidR="00515C67">
          <w:rPr>
            <w:webHidden/>
          </w:rPr>
          <w:fldChar w:fldCharType="separate"/>
        </w:r>
        <w:r w:rsidR="00515C67">
          <w:rPr>
            <w:webHidden/>
          </w:rPr>
          <w:t>37</w:t>
        </w:r>
        <w:r w:rsidR="00515C67">
          <w:rPr>
            <w:webHidden/>
          </w:rPr>
          <w:fldChar w:fldCharType="end"/>
        </w:r>
      </w:hyperlink>
    </w:p>
    <w:p w14:paraId="17A57D01" w14:textId="77777777" w:rsidR="00FE5128" w:rsidRDefault="00791320" w:rsidP="00E6081B">
      <w:pPr>
        <w:rPr>
          <w:noProof/>
        </w:rPr>
      </w:pPr>
      <w:r>
        <w:rPr>
          <w:noProof/>
        </w:rPr>
        <w:fldChar w:fldCharType="end"/>
      </w:r>
    </w:p>
    <w:p w14:paraId="42B94BE8" w14:textId="77777777" w:rsidR="00FE5128" w:rsidRDefault="00FE5128" w:rsidP="00FE5128">
      <w:pPr>
        <w:rPr>
          <w:noProof/>
        </w:rPr>
      </w:pPr>
      <w:r>
        <w:rPr>
          <w:noProof/>
        </w:rPr>
        <w:br w:type="page"/>
      </w:r>
    </w:p>
    <w:p w14:paraId="59A1D421" w14:textId="77777777" w:rsidR="00B43BD0" w:rsidRDefault="00511681" w:rsidP="00B43BD0">
      <w:pPr>
        <w:pStyle w:val="Heading1"/>
        <w:numPr>
          <w:ilvl w:val="0"/>
          <w:numId w:val="0"/>
        </w:numPr>
      </w:pPr>
      <w:bookmarkStart w:id="6" w:name="_Toc149595724"/>
      <w:r>
        <w:lastRenderedPageBreak/>
        <w:t>DANH MỤC CÁC HÌNH VẼ</w:t>
      </w:r>
      <w:bookmarkEnd w:id="6"/>
    </w:p>
    <w:p w14:paraId="0C542D52" w14:textId="77777777" w:rsidR="00515C67"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149595839" w:history="1">
        <w:r w:rsidR="00515C67" w:rsidRPr="00222E3A">
          <w:rPr>
            <w:rStyle w:val="Hyperlink"/>
            <w:noProof/>
          </w:rPr>
          <w:t>Hình 1</w:t>
        </w:r>
        <w:r w:rsidR="00515C67" w:rsidRPr="00222E3A">
          <w:rPr>
            <w:rStyle w:val="Hyperlink"/>
            <w:noProof/>
          </w:rPr>
          <w:noBreakHyphen/>
          <w:t>1 Công nghệ ASP NET của Microsoft</w:t>
        </w:r>
        <w:r w:rsidR="00515C67">
          <w:rPr>
            <w:noProof/>
            <w:webHidden/>
          </w:rPr>
          <w:tab/>
        </w:r>
        <w:r w:rsidR="00515C67">
          <w:rPr>
            <w:noProof/>
            <w:webHidden/>
          </w:rPr>
          <w:fldChar w:fldCharType="begin"/>
        </w:r>
        <w:r w:rsidR="00515C67">
          <w:rPr>
            <w:noProof/>
            <w:webHidden/>
          </w:rPr>
          <w:instrText xml:space="preserve"> PAGEREF _Toc149595839 \h </w:instrText>
        </w:r>
        <w:r w:rsidR="00515C67">
          <w:rPr>
            <w:noProof/>
            <w:webHidden/>
          </w:rPr>
        </w:r>
        <w:r w:rsidR="00515C67">
          <w:rPr>
            <w:noProof/>
            <w:webHidden/>
          </w:rPr>
          <w:fldChar w:fldCharType="separate"/>
        </w:r>
        <w:r w:rsidR="00515C67">
          <w:rPr>
            <w:noProof/>
            <w:webHidden/>
          </w:rPr>
          <w:t>5</w:t>
        </w:r>
        <w:r w:rsidR="00515C67">
          <w:rPr>
            <w:noProof/>
            <w:webHidden/>
          </w:rPr>
          <w:fldChar w:fldCharType="end"/>
        </w:r>
      </w:hyperlink>
    </w:p>
    <w:p w14:paraId="145B5777" w14:textId="77777777" w:rsidR="00515C67" w:rsidRDefault="00165BBA">
      <w:pPr>
        <w:pStyle w:val="TableofFigures"/>
        <w:tabs>
          <w:tab w:val="right" w:leader="dot" w:pos="8778"/>
        </w:tabs>
        <w:rPr>
          <w:rFonts w:asciiTheme="minorHAnsi" w:eastAsiaTheme="minorEastAsia" w:hAnsiTheme="minorHAnsi" w:cstheme="minorBidi"/>
          <w:noProof/>
          <w:sz w:val="22"/>
          <w:szCs w:val="22"/>
        </w:rPr>
      </w:pPr>
      <w:hyperlink w:anchor="_Toc149595840" w:history="1">
        <w:r w:rsidR="00515C67" w:rsidRPr="00222E3A">
          <w:rPr>
            <w:rStyle w:val="Hyperlink"/>
            <w:noProof/>
          </w:rPr>
          <w:t>Hình 1</w:t>
        </w:r>
        <w:r w:rsidR="00515C67" w:rsidRPr="00222E3A">
          <w:rPr>
            <w:rStyle w:val="Hyperlink"/>
            <w:noProof/>
          </w:rPr>
          <w:noBreakHyphen/>
          <w:t>2 Application Programming Interface</w:t>
        </w:r>
        <w:r w:rsidR="00515C67">
          <w:rPr>
            <w:noProof/>
            <w:webHidden/>
          </w:rPr>
          <w:tab/>
        </w:r>
        <w:r w:rsidR="00515C67">
          <w:rPr>
            <w:noProof/>
            <w:webHidden/>
          </w:rPr>
          <w:fldChar w:fldCharType="begin"/>
        </w:r>
        <w:r w:rsidR="00515C67">
          <w:rPr>
            <w:noProof/>
            <w:webHidden/>
          </w:rPr>
          <w:instrText xml:space="preserve"> PAGEREF _Toc149595840 \h </w:instrText>
        </w:r>
        <w:r w:rsidR="00515C67">
          <w:rPr>
            <w:noProof/>
            <w:webHidden/>
          </w:rPr>
        </w:r>
        <w:r w:rsidR="00515C67">
          <w:rPr>
            <w:noProof/>
            <w:webHidden/>
          </w:rPr>
          <w:fldChar w:fldCharType="separate"/>
        </w:r>
        <w:r w:rsidR="00515C67">
          <w:rPr>
            <w:noProof/>
            <w:webHidden/>
          </w:rPr>
          <w:t>7</w:t>
        </w:r>
        <w:r w:rsidR="00515C67">
          <w:rPr>
            <w:noProof/>
            <w:webHidden/>
          </w:rPr>
          <w:fldChar w:fldCharType="end"/>
        </w:r>
      </w:hyperlink>
    </w:p>
    <w:p w14:paraId="0F373E4F" w14:textId="77777777" w:rsidR="00515C67" w:rsidRDefault="00165BBA">
      <w:pPr>
        <w:pStyle w:val="TableofFigures"/>
        <w:tabs>
          <w:tab w:val="right" w:leader="dot" w:pos="8778"/>
        </w:tabs>
        <w:rPr>
          <w:rFonts w:asciiTheme="minorHAnsi" w:eastAsiaTheme="minorEastAsia" w:hAnsiTheme="minorHAnsi" w:cstheme="minorBidi"/>
          <w:noProof/>
          <w:sz w:val="22"/>
          <w:szCs w:val="22"/>
        </w:rPr>
      </w:pPr>
      <w:hyperlink w:anchor="_Toc149595841" w:history="1">
        <w:r w:rsidR="00515C67" w:rsidRPr="00222E3A">
          <w:rPr>
            <w:rStyle w:val="Hyperlink"/>
            <w:noProof/>
          </w:rPr>
          <w:t>Hình 1</w:t>
        </w:r>
        <w:r w:rsidR="00515C67" w:rsidRPr="00222E3A">
          <w:rPr>
            <w:rStyle w:val="Hyperlink"/>
            <w:noProof/>
          </w:rPr>
          <w:noBreakHyphen/>
          <w:t>3 Angular framework</w:t>
        </w:r>
        <w:r w:rsidR="00515C67">
          <w:rPr>
            <w:noProof/>
            <w:webHidden/>
          </w:rPr>
          <w:tab/>
        </w:r>
        <w:r w:rsidR="00515C67">
          <w:rPr>
            <w:noProof/>
            <w:webHidden/>
          </w:rPr>
          <w:fldChar w:fldCharType="begin"/>
        </w:r>
        <w:r w:rsidR="00515C67">
          <w:rPr>
            <w:noProof/>
            <w:webHidden/>
          </w:rPr>
          <w:instrText xml:space="preserve"> PAGEREF _Toc149595841 \h </w:instrText>
        </w:r>
        <w:r w:rsidR="00515C67">
          <w:rPr>
            <w:noProof/>
            <w:webHidden/>
          </w:rPr>
        </w:r>
        <w:r w:rsidR="00515C67">
          <w:rPr>
            <w:noProof/>
            <w:webHidden/>
          </w:rPr>
          <w:fldChar w:fldCharType="separate"/>
        </w:r>
        <w:r w:rsidR="00515C67">
          <w:rPr>
            <w:noProof/>
            <w:webHidden/>
          </w:rPr>
          <w:t>11</w:t>
        </w:r>
        <w:r w:rsidR="00515C67">
          <w:rPr>
            <w:noProof/>
            <w:webHidden/>
          </w:rPr>
          <w:fldChar w:fldCharType="end"/>
        </w:r>
      </w:hyperlink>
    </w:p>
    <w:p w14:paraId="555E1A84" w14:textId="77777777" w:rsidR="00515C67" w:rsidRDefault="00165BBA">
      <w:pPr>
        <w:pStyle w:val="TableofFigures"/>
        <w:tabs>
          <w:tab w:val="right" w:leader="dot" w:pos="8778"/>
        </w:tabs>
        <w:rPr>
          <w:rFonts w:asciiTheme="minorHAnsi" w:eastAsiaTheme="minorEastAsia" w:hAnsiTheme="minorHAnsi" w:cstheme="minorBidi"/>
          <w:noProof/>
          <w:sz w:val="22"/>
          <w:szCs w:val="22"/>
        </w:rPr>
      </w:pPr>
      <w:hyperlink w:anchor="_Toc149595842" w:history="1">
        <w:r w:rsidR="00515C67" w:rsidRPr="00222E3A">
          <w:rPr>
            <w:rStyle w:val="Hyperlink"/>
            <w:noProof/>
          </w:rPr>
          <w:t>Hình 1</w:t>
        </w:r>
        <w:r w:rsidR="00515C67" w:rsidRPr="00222E3A">
          <w:rPr>
            <w:rStyle w:val="Hyperlink"/>
            <w:noProof/>
          </w:rPr>
          <w:noBreakHyphen/>
          <w:t>4 Mô hình Onion Architechture</w:t>
        </w:r>
        <w:r w:rsidR="00515C67">
          <w:rPr>
            <w:noProof/>
            <w:webHidden/>
          </w:rPr>
          <w:tab/>
        </w:r>
        <w:r w:rsidR="00515C67">
          <w:rPr>
            <w:noProof/>
            <w:webHidden/>
          </w:rPr>
          <w:fldChar w:fldCharType="begin"/>
        </w:r>
        <w:r w:rsidR="00515C67">
          <w:rPr>
            <w:noProof/>
            <w:webHidden/>
          </w:rPr>
          <w:instrText xml:space="preserve"> PAGEREF _Toc149595842 \h </w:instrText>
        </w:r>
        <w:r w:rsidR="00515C67">
          <w:rPr>
            <w:noProof/>
            <w:webHidden/>
          </w:rPr>
        </w:r>
        <w:r w:rsidR="00515C67">
          <w:rPr>
            <w:noProof/>
            <w:webHidden/>
          </w:rPr>
          <w:fldChar w:fldCharType="separate"/>
        </w:r>
        <w:r w:rsidR="00515C67">
          <w:rPr>
            <w:noProof/>
            <w:webHidden/>
          </w:rPr>
          <w:t>16</w:t>
        </w:r>
        <w:r w:rsidR="00515C67">
          <w:rPr>
            <w:noProof/>
            <w:webHidden/>
          </w:rPr>
          <w:fldChar w:fldCharType="end"/>
        </w:r>
      </w:hyperlink>
    </w:p>
    <w:p w14:paraId="162C0E2D" w14:textId="77777777" w:rsidR="00515C67" w:rsidRDefault="00165BBA">
      <w:pPr>
        <w:pStyle w:val="TableofFigures"/>
        <w:tabs>
          <w:tab w:val="right" w:leader="dot" w:pos="8778"/>
        </w:tabs>
        <w:rPr>
          <w:rFonts w:asciiTheme="minorHAnsi" w:eastAsiaTheme="minorEastAsia" w:hAnsiTheme="minorHAnsi" w:cstheme="minorBidi"/>
          <w:noProof/>
          <w:sz w:val="22"/>
          <w:szCs w:val="22"/>
        </w:rPr>
      </w:pPr>
      <w:hyperlink w:anchor="_Toc149595843" w:history="1">
        <w:r w:rsidR="00515C67" w:rsidRPr="00222E3A">
          <w:rPr>
            <w:rStyle w:val="Hyperlink"/>
            <w:noProof/>
          </w:rPr>
          <w:t>Hình 2</w:t>
        </w:r>
        <w:r w:rsidR="00515C67" w:rsidRPr="00222E3A">
          <w:rPr>
            <w:rStyle w:val="Hyperlink"/>
            <w:noProof/>
          </w:rPr>
          <w:noBreakHyphen/>
          <w:t>12 Chỉnh sửa định dạng hiển thị danh sách các tài liệu tham khảo</w:t>
        </w:r>
        <w:r w:rsidR="00515C67">
          <w:rPr>
            <w:noProof/>
            <w:webHidden/>
          </w:rPr>
          <w:tab/>
        </w:r>
        <w:r w:rsidR="00515C67">
          <w:rPr>
            <w:noProof/>
            <w:webHidden/>
          </w:rPr>
          <w:fldChar w:fldCharType="begin"/>
        </w:r>
        <w:r w:rsidR="00515C67">
          <w:rPr>
            <w:noProof/>
            <w:webHidden/>
          </w:rPr>
          <w:instrText xml:space="preserve"> PAGEREF _Toc149595843 \h </w:instrText>
        </w:r>
        <w:r w:rsidR="00515C67">
          <w:rPr>
            <w:noProof/>
            <w:webHidden/>
          </w:rPr>
        </w:r>
        <w:r w:rsidR="00515C67">
          <w:rPr>
            <w:noProof/>
            <w:webHidden/>
          </w:rPr>
          <w:fldChar w:fldCharType="separate"/>
        </w:r>
        <w:r w:rsidR="00515C67">
          <w:rPr>
            <w:noProof/>
            <w:webHidden/>
          </w:rPr>
          <w:t>23</w:t>
        </w:r>
        <w:r w:rsidR="00515C67">
          <w:rPr>
            <w:noProof/>
            <w:webHidden/>
          </w:rPr>
          <w:fldChar w:fldCharType="end"/>
        </w:r>
      </w:hyperlink>
    </w:p>
    <w:p w14:paraId="44236631" w14:textId="77777777" w:rsidR="00511681" w:rsidRDefault="00791320" w:rsidP="00511681">
      <w:r>
        <w:fldChar w:fldCharType="end"/>
      </w:r>
    </w:p>
    <w:p w14:paraId="1D144F87" w14:textId="77777777" w:rsidR="005A3C28" w:rsidRDefault="005A3C28">
      <w:pPr>
        <w:spacing w:before="0" w:line="240" w:lineRule="auto"/>
        <w:ind w:firstLine="0"/>
        <w:jc w:val="left"/>
        <w:rPr>
          <w:rFonts w:cs="Arial"/>
          <w:b/>
          <w:bCs/>
          <w:kern w:val="32"/>
          <w:sz w:val="30"/>
          <w:szCs w:val="32"/>
        </w:rPr>
      </w:pPr>
      <w:r>
        <w:br w:type="page"/>
      </w:r>
    </w:p>
    <w:p w14:paraId="2F3BACD6" w14:textId="77777777" w:rsidR="00511681" w:rsidRPr="00511681" w:rsidRDefault="00511681" w:rsidP="00511681">
      <w:pPr>
        <w:pStyle w:val="Heading1"/>
        <w:numPr>
          <w:ilvl w:val="0"/>
          <w:numId w:val="0"/>
        </w:numPr>
      </w:pPr>
      <w:bookmarkStart w:id="7" w:name="_Toc149595725"/>
      <w:r>
        <w:lastRenderedPageBreak/>
        <w:t>DANH MỤC CÁC BẢNG BIỂU</w:t>
      </w:r>
      <w:bookmarkEnd w:id="7"/>
    </w:p>
    <w:p w14:paraId="1F624976"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117963" w:history="1">
        <w:r w:rsidR="007E2AA4" w:rsidRPr="004F635F">
          <w:rPr>
            <w:rStyle w:val="Hyperlink"/>
            <w:noProof/>
          </w:rPr>
          <w:t>Bảng 2</w:t>
        </w:r>
        <w:r w:rsidR="007E2AA4" w:rsidRPr="004F635F">
          <w:rPr>
            <w:rStyle w:val="Hyperlink"/>
            <w:noProof/>
          </w:rPr>
          <w:noBreakHyphen/>
          <w:t>1 Tên bảng</w:t>
        </w:r>
        <w:r w:rsidR="007E2AA4">
          <w:rPr>
            <w:noProof/>
            <w:webHidden/>
          </w:rPr>
          <w:tab/>
        </w:r>
        <w:r w:rsidR="007E2AA4">
          <w:rPr>
            <w:noProof/>
            <w:webHidden/>
          </w:rPr>
          <w:fldChar w:fldCharType="begin"/>
        </w:r>
        <w:r w:rsidR="007E2AA4">
          <w:rPr>
            <w:noProof/>
            <w:webHidden/>
          </w:rPr>
          <w:instrText xml:space="preserve"> PAGEREF _Toc511117963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18A904CB" w14:textId="1309BDCC" w:rsidR="003F5546" w:rsidRDefault="00791320" w:rsidP="00531F29">
      <w:r>
        <w:fldChar w:fldCharType="end"/>
      </w:r>
      <w:bookmarkStart w:id="8" w:name="_Ref262310752"/>
    </w:p>
    <w:p w14:paraId="77C2E43E" w14:textId="77777777" w:rsidR="003F5546" w:rsidRDefault="003F5546">
      <w:pPr>
        <w:spacing w:before="0" w:line="240" w:lineRule="auto"/>
        <w:ind w:firstLine="0"/>
        <w:jc w:val="left"/>
      </w:pPr>
      <w:r>
        <w:br w:type="page"/>
      </w:r>
    </w:p>
    <w:p w14:paraId="15CE21CE" w14:textId="77777777" w:rsidR="00531F29" w:rsidRDefault="003F5546" w:rsidP="00C61E4C">
      <w:pPr>
        <w:pStyle w:val="Heading1"/>
        <w:numPr>
          <w:ilvl w:val="0"/>
          <w:numId w:val="0"/>
        </w:numPr>
      </w:pPr>
      <w:bookmarkStart w:id="9" w:name="_Toc149595726"/>
      <w:r>
        <w:lastRenderedPageBreak/>
        <w:t>Danh mục các từ viết tắt</w:t>
      </w:r>
      <w:bookmarkEnd w:id="9"/>
    </w:p>
    <w:tbl>
      <w:tblPr>
        <w:tblStyle w:val="TableGrid"/>
        <w:tblW w:w="0" w:type="auto"/>
        <w:tblLook w:val="04A0" w:firstRow="1" w:lastRow="0" w:firstColumn="1" w:lastColumn="0" w:noHBand="0" w:noVBand="1"/>
      </w:tblPr>
      <w:tblGrid>
        <w:gridCol w:w="541"/>
        <w:gridCol w:w="1111"/>
        <w:gridCol w:w="3163"/>
        <w:gridCol w:w="2835"/>
      </w:tblGrid>
      <w:tr w:rsidR="00C63B19" w14:paraId="68193822" w14:textId="77777777" w:rsidTr="00C61E4C">
        <w:tc>
          <w:tcPr>
            <w:tcW w:w="0" w:type="auto"/>
          </w:tcPr>
          <w:p w14:paraId="05F75111" w14:textId="68ED7781" w:rsidR="00C63B19" w:rsidRDefault="00C63B19" w:rsidP="00531F29">
            <w:pPr>
              <w:ind w:firstLine="0"/>
            </w:pPr>
            <w:r>
              <w:t>STT</w:t>
            </w:r>
          </w:p>
        </w:tc>
        <w:tc>
          <w:tcPr>
            <w:tcW w:w="0" w:type="auto"/>
          </w:tcPr>
          <w:p w14:paraId="7BEDAE99" w14:textId="41F72417" w:rsidR="00C63B19" w:rsidRDefault="00C63B19" w:rsidP="00531F29">
            <w:pPr>
              <w:ind w:firstLine="0"/>
            </w:pPr>
            <w:r>
              <w:t>Từ viết tắt</w:t>
            </w:r>
          </w:p>
        </w:tc>
        <w:tc>
          <w:tcPr>
            <w:tcW w:w="3163" w:type="dxa"/>
          </w:tcPr>
          <w:p w14:paraId="685010FA" w14:textId="6FCA8E00" w:rsidR="00C63B19" w:rsidRDefault="00C63B19" w:rsidP="00531F29">
            <w:pPr>
              <w:ind w:firstLine="0"/>
            </w:pPr>
            <w:r>
              <w:t>Từ tiếng Anh</w:t>
            </w:r>
          </w:p>
        </w:tc>
        <w:tc>
          <w:tcPr>
            <w:tcW w:w="2835" w:type="dxa"/>
          </w:tcPr>
          <w:p w14:paraId="62A82826" w14:textId="015DD55F" w:rsidR="00C63B19" w:rsidRDefault="00C63B19" w:rsidP="00531F29">
            <w:pPr>
              <w:ind w:firstLine="0"/>
            </w:pPr>
            <w:r>
              <w:t>Từ và nghĩa tiếng Việt</w:t>
            </w:r>
          </w:p>
        </w:tc>
      </w:tr>
      <w:tr w:rsidR="00C63B19" w14:paraId="20AF9833" w14:textId="77777777" w:rsidTr="00C61E4C">
        <w:tc>
          <w:tcPr>
            <w:tcW w:w="0" w:type="auto"/>
          </w:tcPr>
          <w:p w14:paraId="2A8B53A2" w14:textId="73224655" w:rsidR="00C63B19" w:rsidRDefault="00E97568" w:rsidP="00531F29">
            <w:pPr>
              <w:ind w:firstLine="0"/>
            </w:pPr>
            <w:r>
              <w:t>1</w:t>
            </w:r>
          </w:p>
        </w:tc>
        <w:tc>
          <w:tcPr>
            <w:tcW w:w="0" w:type="auto"/>
          </w:tcPr>
          <w:p w14:paraId="3E143B2E" w14:textId="1992431F" w:rsidR="00C63B19" w:rsidRDefault="00521310" w:rsidP="00531F29">
            <w:pPr>
              <w:ind w:firstLine="0"/>
            </w:pPr>
            <w:r>
              <w:t>CSDL</w:t>
            </w:r>
          </w:p>
        </w:tc>
        <w:tc>
          <w:tcPr>
            <w:tcW w:w="3163" w:type="dxa"/>
          </w:tcPr>
          <w:p w14:paraId="292F1892" w14:textId="77777777" w:rsidR="00C63B19" w:rsidRDefault="00C63B19" w:rsidP="00531F29">
            <w:pPr>
              <w:ind w:firstLine="0"/>
            </w:pPr>
          </w:p>
        </w:tc>
        <w:tc>
          <w:tcPr>
            <w:tcW w:w="2835" w:type="dxa"/>
          </w:tcPr>
          <w:p w14:paraId="0ECE701C" w14:textId="4922BA1B" w:rsidR="00C63B19" w:rsidRDefault="00521310" w:rsidP="00531F29">
            <w:pPr>
              <w:ind w:firstLine="0"/>
            </w:pPr>
            <w:r>
              <w:t>Cơ sở dữ liệu</w:t>
            </w:r>
          </w:p>
        </w:tc>
      </w:tr>
      <w:tr w:rsidR="00C63B19" w14:paraId="0C384A82" w14:textId="77777777" w:rsidTr="00C61E4C">
        <w:tc>
          <w:tcPr>
            <w:tcW w:w="0" w:type="auto"/>
          </w:tcPr>
          <w:p w14:paraId="0B6E8E95" w14:textId="544A6D9B" w:rsidR="00C63B19" w:rsidRDefault="00521310" w:rsidP="00531F29">
            <w:pPr>
              <w:ind w:firstLine="0"/>
            </w:pPr>
            <w:r>
              <w:t>2</w:t>
            </w:r>
          </w:p>
        </w:tc>
        <w:tc>
          <w:tcPr>
            <w:tcW w:w="0" w:type="auto"/>
          </w:tcPr>
          <w:p w14:paraId="2B60AA7E" w14:textId="48A09EDC" w:rsidR="00C63B19" w:rsidRDefault="00521310" w:rsidP="00531F29">
            <w:pPr>
              <w:ind w:firstLine="0"/>
            </w:pPr>
            <w:r>
              <w:t>DB</w:t>
            </w:r>
          </w:p>
        </w:tc>
        <w:tc>
          <w:tcPr>
            <w:tcW w:w="3163" w:type="dxa"/>
          </w:tcPr>
          <w:p w14:paraId="36797EBD" w14:textId="66498858" w:rsidR="00C63B19" w:rsidRDefault="00521310" w:rsidP="00531F29">
            <w:pPr>
              <w:ind w:firstLine="0"/>
            </w:pPr>
            <w:r>
              <w:t>Database</w:t>
            </w:r>
          </w:p>
        </w:tc>
        <w:tc>
          <w:tcPr>
            <w:tcW w:w="2835" w:type="dxa"/>
          </w:tcPr>
          <w:p w14:paraId="6DFFDFC4" w14:textId="441024F7" w:rsidR="00C63B19" w:rsidRDefault="00521310" w:rsidP="00531F29">
            <w:pPr>
              <w:ind w:firstLine="0"/>
            </w:pPr>
            <w:r>
              <w:t>Cơ sở dữ liệu</w:t>
            </w:r>
          </w:p>
        </w:tc>
      </w:tr>
      <w:tr w:rsidR="00C63B19" w14:paraId="29161022" w14:textId="77777777" w:rsidTr="00C61E4C">
        <w:tc>
          <w:tcPr>
            <w:tcW w:w="0" w:type="auto"/>
          </w:tcPr>
          <w:p w14:paraId="668F0AB5" w14:textId="77777777" w:rsidR="00C63B19" w:rsidRDefault="00C63B19" w:rsidP="00531F29">
            <w:pPr>
              <w:ind w:firstLine="0"/>
            </w:pPr>
          </w:p>
        </w:tc>
        <w:tc>
          <w:tcPr>
            <w:tcW w:w="0" w:type="auto"/>
          </w:tcPr>
          <w:p w14:paraId="189AA569" w14:textId="77777777" w:rsidR="00C63B19" w:rsidRDefault="00C63B19" w:rsidP="00531F29">
            <w:pPr>
              <w:ind w:firstLine="0"/>
            </w:pPr>
          </w:p>
        </w:tc>
        <w:tc>
          <w:tcPr>
            <w:tcW w:w="3163" w:type="dxa"/>
          </w:tcPr>
          <w:p w14:paraId="7FC876F2" w14:textId="77777777" w:rsidR="00C63B19" w:rsidRDefault="00C63B19" w:rsidP="00531F29">
            <w:pPr>
              <w:ind w:firstLine="0"/>
            </w:pPr>
          </w:p>
        </w:tc>
        <w:tc>
          <w:tcPr>
            <w:tcW w:w="2835" w:type="dxa"/>
          </w:tcPr>
          <w:p w14:paraId="48881EE5" w14:textId="77777777" w:rsidR="00C63B19" w:rsidRDefault="00C63B19" w:rsidP="00531F29">
            <w:pPr>
              <w:ind w:firstLine="0"/>
            </w:pPr>
          </w:p>
        </w:tc>
      </w:tr>
      <w:tr w:rsidR="00C63B19" w14:paraId="51F07688" w14:textId="77777777" w:rsidTr="00C61E4C">
        <w:tc>
          <w:tcPr>
            <w:tcW w:w="0" w:type="auto"/>
          </w:tcPr>
          <w:p w14:paraId="4E75B321" w14:textId="77777777" w:rsidR="00C63B19" w:rsidRDefault="00C63B19" w:rsidP="00531F29">
            <w:pPr>
              <w:ind w:firstLine="0"/>
            </w:pPr>
          </w:p>
        </w:tc>
        <w:tc>
          <w:tcPr>
            <w:tcW w:w="0" w:type="auto"/>
          </w:tcPr>
          <w:p w14:paraId="1465DD78" w14:textId="77777777" w:rsidR="00C63B19" w:rsidRDefault="00C63B19" w:rsidP="00531F29">
            <w:pPr>
              <w:ind w:firstLine="0"/>
            </w:pPr>
          </w:p>
        </w:tc>
        <w:tc>
          <w:tcPr>
            <w:tcW w:w="3163" w:type="dxa"/>
          </w:tcPr>
          <w:p w14:paraId="22EE0E53" w14:textId="77777777" w:rsidR="00C63B19" w:rsidRDefault="00C63B19" w:rsidP="00531F29">
            <w:pPr>
              <w:ind w:firstLine="0"/>
            </w:pPr>
          </w:p>
        </w:tc>
        <w:tc>
          <w:tcPr>
            <w:tcW w:w="2835" w:type="dxa"/>
          </w:tcPr>
          <w:p w14:paraId="21A855CE" w14:textId="77777777" w:rsidR="00C63B19" w:rsidRDefault="00C63B19" w:rsidP="00531F29">
            <w:pPr>
              <w:ind w:firstLine="0"/>
            </w:pPr>
          </w:p>
        </w:tc>
      </w:tr>
      <w:tr w:rsidR="00C63B19" w14:paraId="2732B30C" w14:textId="77777777" w:rsidTr="00C61E4C">
        <w:tc>
          <w:tcPr>
            <w:tcW w:w="0" w:type="auto"/>
          </w:tcPr>
          <w:p w14:paraId="1100302D" w14:textId="77777777" w:rsidR="00C63B19" w:rsidRDefault="00C63B19" w:rsidP="00531F29">
            <w:pPr>
              <w:ind w:firstLine="0"/>
            </w:pPr>
          </w:p>
        </w:tc>
        <w:tc>
          <w:tcPr>
            <w:tcW w:w="0" w:type="auto"/>
          </w:tcPr>
          <w:p w14:paraId="4F44EFFC" w14:textId="77777777" w:rsidR="00C63B19" w:rsidRDefault="00C63B19" w:rsidP="00531F29">
            <w:pPr>
              <w:ind w:firstLine="0"/>
            </w:pPr>
          </w:p>
        </w:tc>
        <w:tc>
          <w:tcPr>
            <w:tcW w:w="3163" w:type="dxa"/>
          </w:tcPr>
          <w:p w14:paraId="22B774E2" w14:textId="77777777" w:rsidR="00C63B19" w:rsidRDefault="00C63B19" w:rsidP="00531F29">
            <w:pPr>
              <w:ind w:firstLine="0"/>
            </w:pPr>
          </w:p>
        </w:tc>
        <w:tc>
          <w:tcPr>
            <w:tcW w:w="2835" w:type="dxa"/>
          </w:tcPr>
          <w:p w14:paraId="730BCFE0" w14:textId="77777777" w:rsidR="00C63B19" w:rsidRDefault="00C63B19" w:rsidP="00531F29">
            <w:pPr>
              <w:ind w:firstLine="0"/>
            </w:pPr>
          </w:p>
        </w:tc>
      </w:tr>
      <w:tr w:rsidR="00C63B19" w14:paraId="79785147" w14:textId="77777777" w:rsidTr="00C61E4C">
        <w:tc>
          <w:tcPr>
            <w:tcW w:w="0" w:type="auto"/>
          </w:tcPr>
          <w:p w14:paraId="5F0B91C6" w14:textId="77777777" w:rsidR="00C63B19" w:rsidRDefault="00C63B19" w:rsidP="00531F29">
            <w:pPr>
              <w:ind w:firstLine="0"/>
            </w:pPr>
          </w:p>
        </w:tc>
        <w:tc>
          <w:tcPr>
            <w:tcW w:w="0" w:type="auto"/>
          </w:tcPr>
          <w:p w14:paraId="59E43E88" w14:textId="77777777" w:rsidR="00C63B19" w:rsidRDefault="00C63B19" w:rsidP="00531F29">
            <w:pPr>
              <w:ind w:firstLine="0"/>
            </w:pPr>
          </w:p>
        </w:tc>
        <w:tc>
          <w:tcPr>
            <w:tcW w:w="3163" w:type="dxa"/>
          </w:tcPr>
          <w:p w14:paraId="243FCCF0" w14:textId="77777777" w:rsidR="00C63B19" w:rsidRDefault="00C63B19" w:rsidP="00531F29">
            <w:pPr>
              <w:ind w:firstLine="0"/>
            </w:pPr>
          </w:p>
        </w:tc>
        <w:tc>
          <w:tcPr>
            <w:tcW w:w="2835" w:type="dxa"/>
          </w:tcPr>
          <w:p w14:paraId="3EA5CB62" w14:textId="77777777" w:rsidR="00C63B19" w:rsidRDefault="00C63B19" w:rsidP="00531F29">
            <w:pPr>
              <w:ind w:firstLine="0"/>
            </w:pPr>
          </w:p>
        </w:tc>
      </w:tr>
      <w:tr w:rsidR="00C63B19" w14:paraId="73DAD893" w14:textId="77777777" w:rsidTr="00C61E4C">
        <w:tc>
          <w:tcPr>
            <w:tcW w:w="0" w:type="auto"/>
          </w:tcPr>
          <w:p w14:paraId="17D31977" w14:textId="77777777" w:rsidR="00C63B19" w:rsidRDefault="00C63B19" w:rsidP="00531F29">
            <w:pPr>
              <w:ind w:firstLine="0"/>
            </w:pPr>
          </w:p>
        </w:tc>
        <w:tc>
          <w:tcPr>
            <w:tcW w:w="0" w:type="auto"/>
          </w:tcPr>
          <w:p w14:paraId="1884A9B3" w14:textId="77777777" w:rsidR="00C63B19" w:rsidRDefault="00C63B19" w:rsidP="00531F29">
            <w:pPr>
              <w:ind w:firstLine="0"/>
            </w:pPr>
          </w:p>
        </w:tc>
        <w:tc>
          <w:tcPr>
            <w:tcW w:w="3163" w:type="dxa"/>
          </w:tcPr>
          <w:p w14:paraId="346EE5BC" w14:textId="77777777" w:rsidR="00C63B19" w:rsidRDefault="00C63B19" w:rsidP="00531F29">
            <w:pPr>
              <w:ind w:firstLine="0"/>
            </w:pPr>
          </w:p>
        </w:tc>
        <w:tc>
          <w:tcPr>
            <w:tcW w:w="2835" w:type="dxa"/>
          </w:tcPr>
          <w:p w14:paraId="1D702F7F" w14:textId="77777777" w:rsidR="00C63B19" w:rsidRDefault="00C63B19" w:rsidP="00531F29">
            <w:pPr>
              <w:ind w:firstLine="0"/>
            </w:pPr>
          </w:p>
        </w:tc>
      </w:tr>
    </w:tbl>
    <w:p w14:paraId="7C599082" w14:textId="7E8A2C30" w:rsidR="00C63B19" w:rsidRDefault="00C63B19" w:rsidP="00531F29">
      <w:pPr>
        <w:sectPr w:rsidR="00C63B19" w:rsidSect="00E419C2">
          <w:headerReference w:type="default" r:id="rId9"/>
          <w:footerReference w:type="even" r:id="rId10"/>
          <w:footerReference w:type="default" r:id="rId11"/>
          <w:pgSz w:w="11907" w:h="16840" w:code="9"/>
          <w:pgMar w:top="1701" w:right="1134" w:bottom="1701" w:left="1985" w:header="709" w:footer="709" w:gutter="0"/>
          <w:pgNumType w:fmt="upperRoman"/>
          <w:cols w:space="708"/>
          <w:docGrid w:linePitch="360"/>
        </w:sectPr>
      </w:pPr>
    </w:p>
    <w:p w14:paraId="272999D1" w14:textId="77777777" w:rsidR="00E800F6" w:rsidRDefault="0077247B" w:rsidP="0014594F">
      <w:pPr>
        <w:pStyle w:val="Heading1"/>
        <w:numPr>
          <w:ilvl w:val="0"/>
          <w:numId w:val="0"/>
        </w:numPr>
      </w:pPr>
      <w:bookmarkStart w:id="10" w:name="_Toc149595727"/>
      <w:r w:rsidRPr="00597ACF">
        <w:lastRenderedPageBreak/>
        <w:t>MỞ</w:t>
      </w:r>
      <w:r>
        <w:t xml:space="preserve"> ĐẦU</w:t>
      </w:r>
      <w:bookmarkEnd w:id="2"/>
      <w:bookmarkEnd w:id="8"/>
      <w:bookmarkEnd w:id="10"/>
    </w:p>
    <w:p w14:paraId="01FEB801"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509E9578" w14:textId="5BA856BA" w:rsidR="009041EB" w:rsidRDefault="009041EB" w:rsidP="00F65813">
      <w:r w:rsidRPr="00423EAE">
        <w:t>Hiện tại, hình thức kinh doanh cho thuê trọ, cho thuê kí túc xá không còn quá mới lạ tại các khu đô thị lớn, hay gần các khu công nghiệp lớn nơi tập trung dân cư đông đúc. Bất chấp chi phí đầu tư cho hình thức này là cực lớn nhưng bù lại chi phí duy trì thấp, và nguồn thu ổn định nên việc kinh doanh cho thuê trọ vẫn nở rộ trong những năm gần đây. Hình thức kinh doanh lớn là thế nhưng việc vận hành của việc kinh doanh nhà trọ vẫn còn rất lỏng lẻo về các vấn đề như giá thành, hợp đồng, doanh thu thập chí an toàn PCCC,… kéo theo vô số bất cập cả người cho thuê và người thuê</w:t>
      </w:r>
      <w:r w:rsidR="00F65813">
        <w:t>.</w:t>
      </w:r>
    </w:p>
    <w:p w14:paraId="4BA2BDCB" w14:textId="2A350D7B" w:rsidR="00507FBF" w:rsidRDefault="00507FBF" w:rsidP="00507FBF">
      <w:pPr>
        <w:ind w:firstLine="0"/>
        <w:rPr>
          <w:b/>
          <w:sz w:val="26"/>
          <w:szCs w:val="26"/>
        </w:rPr>
      </w:pPr>
      <w:r w:rsidRPr="00507FBF">
        <w:rPr>
          <w:b/>
          <w:sz w:val="26"/>
          <w:szCs w:val="26"/>
        </w:rPr>
        <w:t>2. Tính cấp thiết, ý nghĩa khoa học và thực tiễn của đề tài</w:t>
      </w:r>
    </w:p>
    <w:p w14:paraId="5052E20D" w14:textId="732F3D16" w:rsidR="00507FBF" w:rsidRDefault="00507FBF" w:rsidP="00507FBF">
      <w:pPr>
        <w:ind w:firstLine="0"/>
      </w:pPr>
      <w:r>
        <w:rPr>
          <w:b/>
          <w:sz w:val="26"/>
          <w:szCs w:val="26"/>
        </w:rPr>
        <w:tab/>
      </w:r>
      <w:r>
        <w:t>Từ những phân phân tích trên, em xuất phát ý tưởng cho một hệ thống tập trung vào việc quản lý nhà trọ theo một cách chuyên nghiệp, với những ưu điểm lớn như hạn chế tối đa những thất thoát về tiền bạc, thời gian cũng như công sức của chủ cho thuê. Đồng thời cũng làm minh bạch, rõ ràng các vấn đề về hợp đồng, giá thuê, chi phí dịch vụ giữa chủ thuê và người thuê trọ.</w:t>
      </w:r>
    </w:p>
    <w:p w14:paraId="6432576F" w14:textId="767B28BB" w:rsidR="001C77DD" w:rsidRDefault="00507FBF" w:rsidP="00507FBF">
      <w:pPr>
        <w:ind w:firstLine="0"/>
      </w:pPr>
      <w:r>
        <w:tab/>
        <w:t>Trong báo cáo đồ án này sẽ tập trung trình bày những nghiên cứu cơ bản về lập trình Web, API và triển khai các bước phân tích và thiết kế để xây dựng được một hệ thống hoàn chỉnh, thân thiện, an toàn với người sử dụng. Tuy không phải là người mới nhưng kiến thức còn hạn chế nên sẽ không tránh được những sai sót trong quá trình xây dựng, em kính mong thầy cô, cũng như các bán đóng góp ý kiến để đề tài được hoàn thiện hơn.</w:t>
      </w:r>
      <w:r w:rsidR="00F962C7">
        <w:br w:type="page"/>
      </w:r>
    </w:p>
    <w:p w14:paraId="7A5121A6" w14:textId="2240839D" w:rsidR="00505902" w:rsidRDefault="00507FBF" w:rsidP="00507FBF">
      <w:pPr>
        <w:pStyle w:val="Heading1"/>
      </w:pPr>
      <w:r>
        <w:lastRenderedPageBreak/>
        <w:t xml:space="preserve"> </w:t>
      </w:r>
      <w:bookmarkStart w:id="11" w:name="_Toc149595728"/>
      <w:r>
        <w:t>TỔNG QUAN</w:t>
      </w:r>
      <w:bookmarkEnd w:id="11"/>
    </w:p>
    <w:p w14:paraId="504D2C64" w14:textId="711E60BF" w:rsidR="00D557E9" w:rsidRDefault="00D557E9" w:rsidP="00D557E9">
      <w:pPr>
        <w:pStyle w:val="Heading2"/>
      </w:pPr>
      <w:bookmarkStart w:id="12" w:name="_Toc149595729"/>
      <w:r>
        <w:t>Khảo sát tình hình thực tế</w:t>
      </w:r>
      <w:bookmarkEnd w:id="12"/>
    </w:p>
    <w:p w14:paraId="3BACD970" w14:textId="7083E5FD" w:rsidR="00D557E9" w:rsidRDefault="00047B31" w:rsidP="00D557E9">
      <w:r>
        <w:t>Trước khi thực hiện xây dựng hệ thống em đã khảo sát một số khu trọ, chủ trọ trên địa bàn phường Cổ Nhuế</w:t>
      </w:r>
    </w:p>
    <w:p w14:paraId="38DF2EC2" w14:textId="77777777" w:rsidR="00D33A17" w:rsidRDefault="00047B31" w:rsidP="007E18FF">
      <w:pPr>
        <w:pStyle w:val="ListParagraph"/>
        <w:numPr>
          <w:ilvl w:val="0"/>
          <w:numId w:val="24"/>
        </w:numPr>
        <w:ind w:left="567"/>
      </w:pPr>
      <w:r>
        <w:t>Chủ trọ Vũ Quang Hải –</w:t>
      </w:r>
      <w:r w:rsidR="00D33A17">
        <w:t xml:space="preserve"> 0364109554 - </w:t>
      </w:r>
      <w:r>
        <w:t>Số nhà 401/33, Cổ Nhuế 2</w:t>
      </w:r>
    </w:p>
    <w:p w14:paraId="569D8700" w14:textId="6511A6BC" w:rsidR="00047B31" w:rsidRDefault="00047B31" w:rsidP="00D33A17">
      <w:pPr>
        <w:pStyle w:val="ListParagraph"/>
        <w:numPr>
          <w:ilvl w:val="0"/>
          <w:numId w:val="0"/>
        </w:numPr>
        <w:ind w:left="981" w:firstLine="153"/>
      </w:pPr>
      <w:r>
        <w:t>Số lượng phòng: 14 phòng trọ được chia thành 2 khu trọ</w:t>
      </w:r>
    </w:p>
    <w:p w14:paraId="418AE2D8" w14:textId="4F012159" w:rsidR="00047B31" w:rsidRDefault="00047B31" w:rsidP="00D33A17">
      <w:pPr>
        <w:ind w:left="567"/>
      </w:pPr>
      <w:r>
        <w:t>Hình thức quản lý: Quản lý thủ công thông qua sổ sách</w:t>
      </w:r>
    </w:p>
    <w:p w14:paraId="4D14B9DF" w14:textId="33306362" w:rsidR="00047B31" w:rsidRDefault="00047B31" w:rsidP="00D33A17">
      <w:pPr>
        <w:ind w:left="567"/>
      </w:pPr>
      <w:r>
        <w:t>Các khó khăn gặp phải</w:t>
      </w:r>
    </w:p>
    <w:p w14:paraId="79691FD5" w14:textId="32A0DFE2" w:rsidR="00047B31" w:rsidRDefault="00047B31" w:rsidP="00D33A17">
      <w:pPr>
        <w:pStyle w:val="ListParagraph"/>
        <w:numPr>
          <w:ilvl w:val="0"/>
          <w:numId w:val="25"/>
        </w:numPr>
      </w:pPr>
      <w:r>
        <w:t>Hay nhầm lẫn về tiền thuê, chi phí dịch vụ</w:t>
      </w:r>
    </w:p>
    <w:p w14:paraId="71366777" w14:textId="4E4E58C8" w:rsidR="00D33A17" w:rsidRDefault="00047B31" w:rsidP="00D33A17">
      <w:pPr>
        <w:pStyle w:val="ListParagraph"/>
        <w:numPr>
          <w:ilvl w:val="0"/>
          <w:numId w:val="25"/>
        </w:numPr>
      </w:pPr>
      <w:r>
        <w:t>Phải đi lại khu trọ để ghi số điện, số nước và thu tiền người thuê trọ</w:t>
      </w:r>
    </w:p>
    <w:p w14:paraId="2E87C011" w14:textId="28E023FE" w:rsidR="007A27C7" w:rsidRDefault="007A27C7" w:rsidP="00D33A17">
      <w:pPr>
        <w:pStyle w:val="ListParagraph"/>
        <w:numPr>
          <w:ilvl w:val="0"/>
          <w:numId w:val="25"/>
        </w:numPr>
      </w:pPr>
      <w:r>
        <w:t>Khó khăn trong quản lý khách thuê, và tài sản do không ở gần khu trọ</w:t>
      </w:r>
    </w:p>
    <w:p w14:paraId="5DC15A34" w14:textId="1BF5645E" w:rsidR="00D33A17" w:rsidRDefault="00D33A17" w:rsidP="00D33A17">
      <w:pPr>
        <w:pStyle w:val="ListParagraph"/>
        <w:numPr>
          <w:ilvl w:val="0"/>
          <w:numId w:val="24"/>
        </w:numPr>
        <w:ind w:left="567"/>
      </w:pPr>
      <w:r>
        <w:t>Chủ trọ Nguyễn Thế Khánh – 0364109554 - Số nhà 521/33/36, Cổ Nhuế 2</w:t>
      </w:r>
    </w:p>
    <w:p w14:paraId="5DAE6E55" w14:textId="1840A1C0" w:rsidR="00D33A17" w:rsidRDefault="00D33A17" w:rsidP="00D33A17">
      <w:pPr>
        <w:pStyle w:val="ListParagraph"/>
        <w:numPr>
          <w:ilvl w:val="0"/>
          <w:numId w:val="0"/>
        </w:numPr>
        <w:ind w:left="981" w:firstLine="153"/>
      </w:pPr>
      <w:r>
        <w:t>Số lượng phòng: 8 phòng trọ xây cạnh nhà chính</w:t>
      </w:r>
    </w:p>
    <w:p w14:paraId="07CB8CDF" w14:textId="0227FBB4" w:rsidR="00D33A17" w:rsidRDefault="00D33A17" w:rsidP="00D33A17">
      <w:pPr>
        <w:ind w:left="567"/>
      </w:pPr>
      <w:r>
        <w:t>Hình thức quản lý: Quản lý thông qua hệ thống KhuTro.vn</w:t>
      </w:r>
    </w:p>
    <w:p w14:paraId="25575B9A" w14:textId="52EFD426" w:rsidR="00D33A17" w:rsidRDefault="00D33A17" w:rsidP="00D33A17">
      <w:pPr>
        <w:ind w:left="567"/>
      </w:pPr>
      <w:r>
        <w:t>Các khó khăn gặp phải</w:t>
      </w:r>
    </w:p>
    <w:p w14:paraId="55AAA9A3" w14:textId="5C73BDE4" w:rsidR="00D33A17" w:rsidRDefault="00D33A17" w:rsidP="00D33A17">
      <w:pPr>
        <w:pStyle w:val="ListParagraph"/>
        <w:numPr>
          <w:ilvl w:val="0"/>
          <w:numId w:val="26"/>
        </w:numPr>
      </w:pPr>
      <w:r>
        <w:t>Hệ thống khó sử dụng, nhầm lẫn trong thao tác</w:t>
      </w:r>
    </w:p>
    <w:p w14:paraId="0F3AC3BC" w14:textId="5F48AF50" w:rsidR="00D33A17" w:rsidRPr="00D557E9" w:rsidRDefault="00D33A17" w:rsidP="00D33A17">
      <w:pPr>
        <w:pStyle w:val="ListParagraph"/>
        <w:numPr>
          <w:ilvl w:val="0"/>
          <w:numId w:val="26"/>
        </w:numPr>
      </w:pPr>
      <w:r>
        <w:t>Chi phí duy trì cao</w:t>
      </w:r>
    </w:p>
    <w:p w14:paraId="5FC32DCF" w14:textId="77777777" w:rsidR="00D33A17" w:rsidRPr="00D557E9" w:rsidRDefault="00D33A17" w:rsidP="00D33A17">
      <w:pPr>
        <w:ind w:firstLine="0"/>
      </w:pPr>
    </w:p>
    <w:p w14:paraId="1F56FBB4" w14:textId="2E01C4BC" w:rsidR="00D557E9" w:rsidRDefault="00D557E9" w:rsidP="00D557E9">
      <w:pPr>
        <w:pStyle w:val="Heading2"/>
      </w:pPr>
      <w:bookmarkStart w:id="13" w:name="_Toc149595730"/>
      <w:r>
        <w:t>Phân tích ưu, nhược điểm các hệ thống đã có</w:t>
      </w:r>
      <w:bookmarkEnd w:id="13"/>
    </w:p>
    <w:p w14:paraId="7FE80388" w14:textId="5FFD3F8E" w:rsidR="00D557E9" w:rsidRPr="00D557E9" w:rsidRDefault="00D557E9" w:rsidP="00D557E9">
      <w:pPr>
        <w:rPr>
          <w:b/>
        </w:rPr>
      </w:pPr>
      <w:r w:rsidRPr="00D557E9">
        <w:rPr>
          <w:b/>
        </w:rPr>
        <w:t>Mona House</w:t>
      </w:r>
    </w:p>
    <w:p w14:paraId="02DC7EE8" w14:textId="7859FA2D" w:rsidR="00D557E9" w:rsidRDefault="00D557E9" w:rsidP="00D557E9">
      <w:r w:rsidRPr="00D557E9">
        <w:t>Mona House được xem là phần mềm quản lý nhà trọ được các chủ nhà trọ tin dùng nhiều nhất hiện nay. Đây là phần mềm cực kỳ dễ sử dụng với bất kỳ thiết bị nào. Công ty có 11 năm kinh nghiệm trong việc phát triển phần mềm, Mona House có hơn 800 dự án phần mềm quản lý bất động sản, căn hộ cho thuê, nhà trọ, chung cư mini,...đáp ứng mọi nhu cầu kinh doanh ở khắp mọi nơi.</w:t>
      </w:r>
    </w:p>
    <w:p w14:paraId="2EDF8EC1" w14:textId="51744613" w:rsidR="00D557E9" w:rsidRDefault="00D557E9" w:rsidP="00D557E9">
      <w:r>
        <w:t>Ưu điểm</w:t>
      </w:r>
    </w:p>
    <w:p w14:paraId="74B11713" w14:textId="542BAC37" w:rsidR="00D557E9" w:rsidRDefault="00D557E9" w:rsidP="00D557E9">
      <w:r>
        <w:t>Mona House là một hệ thống lớn, và cực kì chuyên nghiệp. Hệ thống đã xây dựng trên nhiều nền tảng khác nhau như Web, AppMobile. Không những quản lý nhà trọ ứng dụng còn tập trung sang các mảng liên quan như Bất động sản, cho thuê ngắn ngày, …</w:t>
      </w:r>
    </w:p>
    <w:p w14:paraId="68362A82" w14:textId="6AF79630" w:rsidR="00D557E9" w:rsidRDefault="00D557E9" w:rsidP="00D557E9">
      <w:r>
        <w:lastRenderedPageBreak/>
        <w:t>Tích hợp sẵn nhiều tính năng nâng cao, và phân quyền người dùng rõ ràng trong hệ thống với các vai trò như Chủ trọ, kế toán, quản lý nhà, tổng quản lý ..</w:t>
      </w:r>
    </w:p>
    <w:p w14:paraId="2A7A89C8" w14:textId="5A073968" w:rsidR="00D557E9" w:rsidRDefault="00D557E9" w:rsidP="00D557E9">
      <w:r>
        <w:t>Nhược điểm</w:t>
      </w:r>
    </w:p>
    <w:p w14:paraId="3A04824B" w14:textId="2123830F" w:rsidR="00D557E9" w:rsidRDefault="00D557E9" w:rsidP="00D557E9">
      <w:r>
        <w:t>Chính vì việc ứng dụng lớn và tích hợp các mảng khác nên phát sinh việc ứng dụng tương đối khó sử dụng với người không có nhiều kinh nghiệm về máy tính, đây là một nhược điểm lớn, vì đa phần các chủ trọ cho thuê đều là những người lớn tuổi</w:t>
      </w:r>
    </w:p>
    <w:p w14:paraId="374990EC" w14:textId="1C4978E4" w:rsidR="00D557E9" w:rsidRDefault="00D557E9" w:rsidP="00D557E9">
      <w:r>
        <w:t>Chi phí duy trì còn tương đối cao gói thấp nhất với ứng dụng có phí 290.000 đ / tháng, chi phí này không thực sự phù hợp với các chủ trọ có số lượng phòng cho thuê ít, doanh thu không nhiều</w:t>
      </w:r>
    </w:p>
    <w:p w14:paraId="49AF7D6C" w14:textId="714351BA" w:rsidR="00D557E9" w:rsidRPr="00D557E9" w:rsidRDefault="00D557E9" w:rsidP="00D557E9">
      <w:pPr>
        <w:ind w:firstLine="0"/>
        <w:rPr>
          <w:b/>
        </w:rPr>
      </w:pPr>
      <w:r>
        <w:tab/>
      </w:r>
      <w:r w:rsidRPr="00D557E9">
        <w:rPr>
          <w:b/>
        </w:rPr>
        <w:t>Quản lý nhà trọ Lam Nguyen</w:t>
      </w:r>
    </w:p>
    <w:p w14:paraId="4BC4306E" w14:textId="77777777" w:rsidR="00D557E9" w:rsidRDefault="00D557E9" w:rsidP="00D557E9">
      <w:r w:rsidRPr="00D557E9">
        <w:t>Ứng dụng quản lý nhà trọ - Lam Nguyen là ứng dụng tính phí khá quen thuộc với những người từng dùng ứng dụng này. Ứng dụng này cũng có các tính năng tương tự các ứng dụng quản lý phần mềm khác như quản lý thông tin khách thuê, số liệu điện nước tiêu thụ, báo cáo chi tiết các hoạt động kinh doanh, có thể xuất hóa đơn qua máy in Bluetooth.</w:t>
      </w:r>
    </w:p>
    <w:p w14:paraId="430BDAE7" w14:textId="4AEF48CC" w:rsidR="00D557E9" w:rsidRDefault="00D557E9" w:rsidP="00D557E9">
      <w:r>
        <w:t>Ưu điểm</w:t>
      </w:r>
    </w:p>
    <w:p w14:paraId="61E42AB3" w14:textId="77777777" w:rsidR="00D557E9" w:rsidRDefault="00D557E9" w:rsidP="00D557E9">
      <w:r>
        <w:t>Chi phí tương đối thấp phù hợp với các khu trọ nhỏ, là một ứng dụng trên điện thoại nên mang lại tính cơ động cao phù hợp với đối tượng mà hệ thống đang hướng tới là các nhà trọ có quy mô từ nhỏ đến vừa ở các khu công nghiệp</w:t>
      </w:r>
    </w:p>
    <w:p w14:paraId="6F76ACCD" w14:textId="0946EEA5" w:rsidR="00D557E9" w:rsidRDefault="00D557E9" w:rsidP="00D557E9">
      <w:r>
        <w:t>Nhược điểm</w:t>
      </w:r>
    </w:p>
    <w:p w14:paraId="013DECB6" w14:textId="3FAEC182" w:rsidR="00D557E9" w:rsidRDefault="00D557E9" w:rsidP="00D557E9">
      <w:r>
        <w:t>Là một ứng dụng trên điện thoại nên đôi khi các tính năng không được hiển thị một cách tối ưu, dẫn đến việc khó khăn trong quá trình sử dụng, ví dụ các bảng biểu khó để hiển thị trên thiết bị di động một cách đầy đủ</w:t>
      </w:r>
    </w:p>
    <w:p w14:paraId="4436294C" w14:textId="0F1A7D13" w:rsidR="00D557E9" w:rsidRDefault="00D557E9" w:rsidP="00AC1AD2">
      <w:r>
        <w:t>Hệ thống còn hạn chế tính năng về việc báo cáo, thu chi</w:t>
      </w:r>
    </w:p>
    <w:p w14:paraId="14E52FF3" w14:textId="376D33FA" w:rsidR="00D557E9" w:rsidRPr="00D557E9" w:rsidRDefault="00D557E9" w:rsidP="00D557E9">
      <w:pPr>
        <w:rPr>
          <w:b/>
        </w:rPr>
      </w:pPr>
      <w:r w:rsidRPr="00D557E9">
        <w:rPr>
          <w:b/>
        </w:rPr>
        <w:t>PosApp</w:t>
      </w:r>
    </w:p>
    <w:p w14:paraId="2FCDC20C" w14:textId="69A20710" w:rsidR="00D557E9" w:rsidRPr="00D557E9" w:rsidRDefault="00D557E9" w:rsidP="00D557E9">
      <w:r w:rsidRPr="00D557E9">
        <w:t>Kinh doanh khách sạn, resort không chỉ có dịch vụ cho thuê phòng mà còn có nhiều các dịch vụ kèm theo nhằm tăng trải nghiệm dịch vụ của khách hàng như quán cafe, nhà hàng, spa, massage… Công việc quản lý các quán phục vụ tiện ích mở rộng này không phải đơn giản. Bạn có thể tham khảo qua phần mềm PosApp chuyên quản lý các dịch vụ này trong khách sạn.</w:t>
      </w:r>
    </w:p>
    <w:p w14:paraId="039A0351" w14:textId="7B3A42D7" w:rsidR="00D557E9" w:rsidRDefault="00D557E9" w:rsidP="00D557E9">
      <w:r>
        <w:t>Ưu điểm</w:t>
      </w:r>
    </w:p>
    <w:p w14:paraId="00C75CA8" w14:textId="6825B335" w:rsidR="00D557E9" w:rsidRDefault="00D557E9" w:rsidP="00D557E9">
      <w:r>
        <w:lastRenderedPageBreak/>
        <w:t>Tương tự như Mona House đây là một ứng dụng lớn, với hệ thống chức năng nhiều không thuần túy là quản lý nhà trọ mà cả nhiều lĩnh vực khác như bán hàng, cho thuê nhà nghỉ, khách sạn của ngành F&amp;B</w:t>
      </w:r>
    </w:p>
    <w:p w14:paraId="488D19DB" w14:textId="34351E34" w:rsidR="00D557E9" w:rsidRDefault="00D557E9" w:rsidP="00D557E9">
      <w:r>
        <w:t>Nhược điểm</w:t>
      </w:r>
    </w:p>
    <w:p w14:paraId="0958F17E" w14:textId="18BB5B08" w:rsidR="00D557E9" w:rsidRDefault="00D557E9" w:rsidP="00D557E9">
      <w:r>
        <w:t>Ứng dụng không tâp trung chuyên sâu vào quản lý riêng nhà trọ</w:t>
      </w:r>
    </w:p>
    <w:p w14:paraId="74D489E7" w14:textId="229276E5" w:rsidR="00D557E9" w:rsidRDefault="00D557E9" w:rsidP="00D557E9">
      <w:r>
        <w:t>Ứng dụng lớn, giao diện không quá thân thiện</w:t>
      </w:r>
    </w:p>
    <w:p w14:paraId="669FFBF9" w14:textId="4903285B" w:rsidR="00D557E9" w:rsidRPr="00D557E9" w:rsidRDefault="00D557E9" w:rsidP="00D557E9">
      <w:r>
        <w:t>Chi phí còn tương đối cao</w:t>
      </w:r>
    </w:p>
    <w:p w14:paraId="35A641E9" w14:textId="77777777" w:rsidR="00D557E9" w:rsidRDefault="00D557E9" w:rsidP="00D557E9">
      <w:pPr>
        <w:pStyle w:val="Heading2"/>
      </w:pPr>
      <w:bookmarkStart w:id="14" w:name="_Toc149595731"/>
      <w:r>
        <w:t>Mục tiêu xây dựng</w:t>
      </w:r>
      <w:bookmarkEnd w:id="14"/>
    </w:p>
    <w:p w14:paraId="463B612F" w14:textId="37F0CC3D" w:rsidR="00D557E9" w:rsidRDefault="00047B31" w:rsidP="00047B31">
      <w:pPr>
        <w:ind w:firstLine="576"/>
      </w:pPr>
      <w:r>
        <w:t>Từ những nghiên cứu về tình hình thực tế, và ưu nhược điểm các hệ thống sẵn có trên thị trường em định hướng xây dựng hệ thống quản lý nhà trọ với mong muốn đảm bảo được các yêu cầu cần thiết về việc quản lý nhà trọ như sau</w:t>
      </w:r>
    </w:p>
    <w:p w14:paraId="6F0C243C" w14:textId="77777777" w:rsidR="00D557E9" w:rsidRDefault="00D557E9" w:rsidP="00D557E9">
      <w:pPr>
        <w:ind w:firstLine="576"/>
      </w:pPr>
      <w:r>
        <w:t>Với chủ trọ</w:t>
      </w:r>
    </w:p>
    <w:p w14:paraId="3FD6FBAC" w14:textId="77777777" w:rsidR="00D557E9" w:rsidRDefault="00D557E9" w:rsidP="00D557E9">
      <w:pPr>
        <w:pStyle w:val="ListParagraph"/>
        <w:numPr>
          <w:ilvl w:val="0"/>
          <w:numId w:val="21"/>
        </w:numPr>
      </w:pPr>
      <w:r>
        <w:t>Quản lý các khu trọ, phòng trọ và các dịch vụ hiện có</w:t>
      </w:r>
    </w:p>
    <w:p w14:paraId="3581C249" w14:textId="77777777" w:rsidR="00D557E9" w:rsidRDefault="00D557E9" w:rsidP="00D557E9">
      <w:pPr>
        <w:pStyle w:val="ListParagraph"/>
        <w:numPr>
          <w:ilvl w:val="0"/>
          <w:numId w:val="21"/>
        </w:numPr>
      </w:pPr>
      <w:r>
        <w:t>Quản lý khách thuê trọ, phương tiện của khách thuê</w:t>
      </w:r>
    </w:p>
    <w:p w14:paraId="4E074B54" w14:textId="77777777" w:rsidR="00D557E9" w:rsidRDefault="00D557E9" w:rsidP="00D557E9">
      <w:pPr>
        <w:pStyle w:val="ListParagraph"/>
        <w:numPr>
          <w:ilvl w:val="0"/>
          <w:numId w:val="21"/>
        </w:numPr>
      </w:pPr>
      <w:r>
        <w:t>Quản lý hợp đồng thuê trọ, hợp đồng đặt cọc phòng trọ</w:t>
      </w:r>
    </w:p>
    <w:p w14:paraId="08E1A312" w14:textId="77777777" w:rsidR="00D557E9" w:rsidRDefault="00D557E9" w:rsidP="00D557E9">
      <w:pPr>
        <w:pStyle w:val="ListParagraph"/>
        <w:numPr>
          <w:ilvl w:val="0"/>
          <w:numId w:val="21"/>
        </w:numPr>
      </w:pPr>
      <w:r>
        <w:t>Quản lý tiền thuê, các đợt thanh toán tiền trọ</w:t>
      </w:r>
    </w:p>
    <w:p w14:paraId="53399CF0" w14:textId="77777777" w:rsidR="00D557E9" w:rsidRDefault="00D557E9" w:rsidP="00D557E9">
      <w:pPr>
        <w:pStyle w:val="ListParagraph"/>
        <w:numPr>
          <w:ilvl w:val="0"/>
          <w:numId w:val="21"/>
        </w:numPr>
      </w:pPr>
      <w:r>
        <w:t>Báo cáo tổng quan, báo cáo chi tiết hệ thống</w:t>
      </w:r>
    </w:p>
    <w:p w14:paraId="64469441" w14:textId="77777777" w:rsidR="00D557E9" w:rsidRDefault="00D557E9" w:rsidP="00D557E9">
      <w:pPr>
        <w:pStyle w:val="ListParagraph"/>
        <w:numPr>
          <w:ilvl w:val="0"/>
          <w:numId w:val="21"/>
        </w:numPr>
      </w:pPr>
      <w:r>
        <w:t>Quản lý các vấn đề phát sinh của khu trọ như hỏng thiết bị, mất cắp</w:t>
      </w:r>
    </w:p>
    <w:p w14:paraId="02B25F21" w14:textId="77777777" w:rsidR="00D557E9" w:rsidRDefault="00D557E9" w:rsidP="00D557E9">
      <w:pPr>
        <w:pStyle w:val="ListParagraph"/>
        <w:numPr>
          <w:ilvl w:val="0"/>
          <w:numId w:val="21"/>
        </w:numPr>
      </w:pPr>
      <w:r>
        <w:t>Gửi thông báo đến người thuê</w:t>
      </w:r>
    </w:p>
    <w:p w14:paraId="7E34C54D" w14:textId="70524B41" w:rsidR="00047B31" w:rsidRDefault="00047B31" w:rsidP="00D557E9">
      <w:pPr>
        <w:pStyle w:val="ListParagraph"/>
        <w:numPr>
          <w:ilvl w:val="0"/>
          <w:numId w:val="21"/>
        </w:numPr>
      </w:pPr>
      <w:r>
        <w:t>…</w:t>
      </w:r>
    </w:p>
    <w:p w14:paraId="0FF81C7B" w14:textId="77777777" w:rsidR="00D557E9" w:rsidRDefault="00D557E9" w:rsidP="00047B31">
      <w:pPr>
        <w:ind w:firstLine="720"/>
      </w:pPr>
      <w:r>
        <w:t>Với người thuê</w:t>
      </w:r>
    </w:p>
    <w:p w14:paraId="3C694399" w14:textId="77777777" w:rsidR="00D557E9" w:rsidRDefault="00D557E9" w:rsidP="00D557E9">
      <w:pPr>
        <w:pStyle w:val="ListParagraph"/>
        <w:numPr>
          <w:ilvl w:val="0"/>
          <w:numId w:val="22"/>
        </w:numPr>
      </w:pPr>
      <w:r>
        <w:t>Nhận thông báo và thanh toán trực tuyến tiền trọ</w:t>
      </w:r>
    </w:p>
    <w:p w14:paraId="2D5315CE" w14:textId="77777777" w:rsidR="00D557E9" w:rsidRDefault="00D557E9" w:rsidP="00D557E9">
      <w:pPr>
        <w:pStyle w:val="ListParagraph"/>
        <w:numPr>
          <w:ilvl w:val="0"/>
          <w:numId w:val="22"/>
        </w:numPr>
      </w:pPr>
      <w:r>
        <w:t>Tra cứu các thông tin thanh toán</w:t>
      </w:r>
    </w:p>
    <w:p w14:paraId="677855C7" w14:textId="77777777" w:rsidR="00D557E9" w:rsidRDefault="00D557E9" w:rsidP="00D557E9">
      <w:pPr>
        <w:pStyle w:val="ListParagraph"/>
        <w:numPr>
          <w:ilvl w:val="0"/>
          <w:numId w:val="22"/>
        </w:numPr>
      </w:pPr>
      <w:r>
        <w:t>Tìm kiếm nhà trọ</w:t>
      </w:r>
    </w:p>
    <w:p w14:paraId="0E7F9A3F" w14:textId="77777777" w:rsidR="00D557E9" w:rsidRDefault="00D557E9" w:rsidP="00D557E9">
      <w:pPr>
        <w:pStyle w:val="ListParagraph"/>
        <w:numPr>
          <w:ilvl w:val="0"/>
          <w:numId w:val="22"/>
        </w:numPr>
      </w:pPr>
      <w:r>
        <w:t>Báo hỏng các thiết bị hoặc các vấn đề phát sinh trong quá trình thuê</w:t>
      </w:r>
    </w:p>
    <w:p w14:paraId="201DEA63" w14:textId="537ACBB1" w:rsidR="00047B31" w:rsidRDefault="00047B31" w:rsidP="00D557E9">
      <w:pPr>
        <w:pStyle w:val="ListParagraph"/>
        <w:numPr>
          <w:ilvl w:val="0"/>
          <w:numId w:val="22"/>
        </w:numPr>
      </w:pPr>
      <w:r>
        <w:t>…</w:t>
      </w:r>
    </w:p>
    <w:p w14:paraId="6917C9E8" w14:textId="017B8F76" w:rsidR="00D557E9" w:rsidRDefault="00047B31" w:rsidP="00047B31">
      <w:pPr>
        <w:ind w:firstLine="720"/>
      </w:pPr>
      <w:r>
        <w:t>Đồng thời hệ thống cũng cần đảm bảo các yêu cầu khác như</w:t>
      </w:r>
    </w:p>
    <w:p w14:paraId="7A35EABF" w14:textId="0A4EADC4" w:rsidR="00047B31" w:rsidRDefault="00047B31" w:rsidP="00047B31">
      <w:pPr>
        <w:pStyle w:val="ListParagraph"/>
        <w:numPr>
          <w:ilvl w:val="0"/>
          <w:numId w:val="23"/>
        </w:numPr>
      </w:pPr>
      <w:r>
        <w:t>Dễ sử dụng, với các những người sử dụng có kĩ năng về công nghệ thông tin chưa tốt như người lớn tuổi, người ít tiếp xúc với công nghệ</w:t>
      </w:r>
    </w:p>
    <w:p w14:paraId="7C3B4EE5" w14:textId="7BA260F6" w:rsidR="00047B31" w:rsidRDefault="00047B31" w:rsidP="00047B31">
      <w:pPr>
        <w:pStyle w:val="ListParagraph"/>
        <w:numPr>
          <w:ilvl w:val="0"/>
          <w:numId w:val="23"/>
        </w:numPr>
      </w:pPr>
      <w:r>
        <w:t>Tốc độ hệ thống tốt</w:t>
      </w:r>
    </w:p>
    <w:p w14:paraId="076CFFEA" w14:textId="1F6EBCF9" w:rsidR="00047B31" w:rsidRPr="00D557E9" w:rsidRDefault="00047B31" w:rsidP="00047B31">
      <w:pPr>
        <w:pStyle w:val="ListParagraph"/>
        <w:numPr>
          <w:ilvl w:val="0"/>
          <w:numId w:val="23"/>
        </w:numPr>
      </w:pPr>
      <w:r>
        <w:t>An toàn về bảo mật thông tin</w:t>
      </w:r>
    </w:p>
    <w:p w14:paraId="1B255D2C" w14:textId="77777777" w:rsidR="00507FBF" w:rsidRDefault="00507FBF">
      <w:pPr>
        <w:spacing w:before="0" w:line="240" w:lineRule="auto"/>
        <w:ind w:firstLine="0"/>
        <w:jc w:val="left"/>
      </w:pPr>
    </w:p>
    <w:p w14:paraId="0374228D" w14:textId="77777777" w:rsidR="00507FBF" w:rsidRDefault="00507FBF">
      <w:pPr>
        <w:spacing w:before="0" w:line="240" w:lineRule="auto"/>
        <w:ind w:firstLine="0"/>
        <w:jc w:val="left"/>
      </w:pPr>
    </w:p>
    <w:p w14:paraId="1584E5D4" w14:textId="76249D5E" w:rsidR="003510E3" w:rsidRDefault="00E76491" w:rsidP="0014594F">
      <w:pPr>
        <w:pStyle w:val="Heading1"/>
      </w:pPr>
      <w:r>
        <w:t xml:space="preserve"> </w:t>
      </w:r>
      <w:bookmarkStart w:id="15" w:name="_Toc149595732"/>
      <w:r w:rsidR="00507FBF">
        <w:t>CƠ SỞ LÝ THUYẾT</w:t>
      </w:r>
      <w:bookmarkEnd w:id="15"/>
    </w:p>
    <w:p w14:paraId="713B1B8C" w14:textId="281900F1" w:rsidR="003510E3" w:rsidRDefault="00B97B4C" w:rsidP="00A16910">
      <w:pPr>
        <w:pStyle w:val="Heading2"/>
      </w:pPr>
      <w:bookmarkStart w:id="16" w:name="_Toc149595733"/>
      <w:r>
        <w:t>Tổng quan ASP NET CORE</w:t>
      </w:r>
      <w:bookmarkEnd w:id="16"/>
    </w:p>
    <w:p w14:paraId="022CC5E0" w14:textId="0AAFDA33" w:rsidR="00B97B4C" w:rsidRPr="00B97B4C" w:rsidRDefault="00B97B4C" w:rsidP="00B97B4C">
      <w:pPr>
        <w:pStyle w:val="Heading3"/>
      </w:pPr>
      <w:bookmarkStart w:id="17" w:name="_Toc149595734"/>
      <w:r>
        <w:t>Tổng quan ASP NET</w:t>
      </w:r>
      <w:bookmarkEnd w:id="17"/>
    </w:p>
    <w:p w14:paraId="7EB997F4" w14:textId="1EAB9291" w:rsidR="00B11C20" w:rsidRDefault="00B97B4C" w:rsidP="00B97B4C">
      <w:pPr>
        <w:ind w:firstLine="720"/>
      </w:pPr>
      <w:r w:rsidRPr="00A64D23">
        <w:t>ASP.NET là một nền tảng web được sử dụng để tạo các trang web, ứng dụng và dịch vụ web. Đây là sản phẩm tích hợp của các ngôn ngữ HTML, CSS và JavaScript. ASP.NET được ra đời vào năm 2002 và đến nay đã được nâng cấp thành nhiều phiên bản khác nhau.</w:t>
      </w:r>
    </w:p>
    <w:p w14:paraId="159C30C6" w14:textId="77777777" w:rsidR="00B97B4C" w:rsidRDefault="00B97B4C" w:rsidP="00B97B4C">
      <w:pPr>
        <w:keepNext/>
        <w:ind w:firstLine="0"/>
        <w:jc w:val="center"/>
      </w:pPr>
      <w:r>
        <w:rPr>
          <w:noProof/>
          <w:sz w:val="26"/>
          <w:szCs w:val="26"/>
        </w:rPr>
        <w:drawing>
          <wp:inline distT="0" distB="0" distL="0" distR="0" wp14:anchorId="5ECA5174" wp14:editId="357AD96C">
            <wp:extent cx="4390318" cy="268275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2">
                      <a:extLst>
                        <a:ext uri="{28A0092B-C50C-407E-A947-70E740481C1C}">
                          <a14:useLocalDpi xmlns:a14="http://schemas.microsoft.com/office/drawing/2010/main" val="0"/>
                        </a:ext>
                      </a:extLst>
                    </a:blip>
                    <a:stretch>
                      <a:fillRect/>
                    </a:stretch>
                  </pic:blipFill>
                  <pic:spPr>
                    <a:xfrm>
                      <a:off x="0" y="0"/>
                      <a:ext cx="4405709" cy="2692155"/>
                    </a:xfrm>
                    <a:prstGeom prst="rect">
                      <a:avLst/>
                    </a:prstGeom>
                  </pic:spPr>
                </pic:pic>
              </a:graphicData>
            </a:graphic>
          </wp:inline>
        </w:drawing>
      </w:r>
    </w:p>
    <w:p w14:paraId="3107646D" w14:textId="63BC7396" w:rsidR="00F658C7" w:rsidRPr="00B97B4C" w:rsidRDefault="00B97B4C" w:rsidP="00B97B4C">
      <w:pPr>
        <w:pStyle w:val="Caption"/>
        <w:rPr>
          <w:sz w:val="22"/>
          <w:szCs w:val="22"/>
        </w:rPr>
      </w:pPr>
      <w:bookmarkStart w:id="18" w:name="_Toc149595839"/>
      <w:r w:rsidRPr="00B97B4C">
        <w:rPr>
          <w:sz w:val="22"/>
          <w:szCs w:val="22"/>
        </w:rPr>
        <w:t xml:space="preserve">Hình </w:t>
      </w:r>
      <w:r w:rsidR="00A12300">
        <w:rPr>
          <w:sz w:val="22"/>
          <w:szCs w:val="22"/>
        </w:rPr>
        <w:fldChar w:fldCharType="begin"/>
      </w:r>
      <w:r w:rsidR="00A12300">
        <w:rPr>
          <w:sz w:val="22"/>
          <w:szCs w:val="22"/>
        </w:rPr>
        <w:instrText xml:space="preserve"> STYLEREF 1 \s </w:instrText>
      </w:r>
      <w:r w:rsidR="00A12300">
        <w:rPr>
          <w:sz w:val="22"/>
          <w:szCs w:val="22"/>
        </w:rPr>
        <w:fldChar w:fldCharType="separate"/>
      </w:r>
      <w:r w:rsidR="00A12300">
        <w:rPr>
          <w:noProof/>
          <w:sz w:val="22"/>
          <w:szCs w:val="22"/>
        </w:rPr>
        <w:t>1</w:t>
      </w:r>
      <w:r w:rsidR="00A12300">
        <w:rPr>
          <w:sz w:val="22"/>
          <w:szCs w:val="22"/>
        </w:rPr>
        <w:fldChar w:fldCharType="end"/>
      </w:r>
      <w:r w:rsidR="00A12300">
        <w:rPr>
          <w:sz w:val="22"/>
          <w:szCs w:val="22"/>
        </w:rPr>
        <w:noBreakHyphen/>
      </w:r>
      <w:r w:rsidR="00A12300">
        <w:rPr>
          <w:sz w:val="22"/>
          <w:szCs w:val="22"/>
        </w:rPr>
        <w:fldChar w:fldCharType="begin"/>
      </w:r>
      <w:r w:rsidR="00A12300">
        <w:rPr>
          <w:sz w:val="22"/>
          <w:szCs w:val="22"/>
        </w:rPr>
        <w:instrText xml:space="preserve"> SEQ Hình \* ARABIC \s 1 </w:instrText>
      </w:r>
      <w:r w:rsidR="00A12300">
        <w:rPr>
          <w:sz w:val="22"/>
          <w:szCs w:val="22"/>
        </w:rPr>
        <w:fldChar w:fldCharType="separate"/>
      </w:r>
      <w:r w:rsidR="00A12300">
        <w:rPr>
          <w:noProof/>
          <w:sz w:val="22"/>
          <w:szCs w:val="22"/>
        </w:rPr>
        <w:t>1</w:t>
      </w:r>
      <w:r w:rsidR="00A12300">
        <w:rPr>
          <w:sz w:val="22"/>
          <w:szCs w:val="22"/>
        </w:rPr>
        <w:fldChar w:fldCharType="end"/>
      </w:r>
      <w:r w:rsidRPr="00B97B4C">
        <w:rPr>
          <w:sz w:val="22"/>
          <w:szCs w:val="22"/>
        </w:rPr>
        <w:t xml:space="preserve"> Công nghệ ASP NET của Microsoft</w:t>
      </w:r>
      <w:bookmarkEnd w:id="18"/>
    </w:p>
    <w:p w14:paraId="25C2BCA8" w14:textId="77777777" w:rsidR="00B97B4C" w:rsidRDefault="00B97B4C" w:rsidP="00B97B4C">
      <w:r w:rsidRPr="00A64D23">
        <w:t>ASP.NET hoạt động trên HTTP, sử dụng các lệnh và chính sách của HTTP để trình duyệt có thể trở thành giao tiếp song phương của máy chủ.</w:t>
      </w:r>
    </w:p>
    <w:p w14:paraId="3ACC515F" w14:textId="6B50FB26" w:rsidR="00B97B4C" w:rsidRDefault="00B97B4C" w:rsidP="00B97B4C">
      <w:r>
        <w:t xml:space="preserve">ASP.NET cung cấp những công nghệ để tạo ứng dụng Web </w:t>
      </w:r>
    </w:p>
    <w:p w14:paraId="4B5A8945" w14:textId="0A5D92BD" w:rsidR="00B97B4C" w:rsidRPr="00CC663C" w:rsidRDefault="00B97B4C" w:rsidP="00DE7627">
      <w:pPr>
        <w:pStyle w:val="ListParagraph"/>
        <w:numPr>
          <w:ilvl w:val="0"/>
          <w:numId w:val="11"/>
        </w:numPr>
        <w:rPr>
          <w:b/>
        </w:rPr>
      </w:pPr>
      <w:r w:rsidRPr="00CC663C">
        <w:rPr>
          <w:b/>
        </w:rPr>
        <w:t>Webform</w:t>
      </w:r>
    </w:p>
    <w:p w14:paraId="7C5916FD" w14:textId="5E2E7ED4" w:rsidR="00B97B4C" w:rsidRDefault="00B97B4C" w:rsidP="00B97B4C">
      <w:r w:rsidRPr="00A64D23">
        <w:t>ASP.NET cung cấp tương tác hướng sự kiện cho các ứng dụng web, nó được sử dụng để phát triển ứng dụng có quyền truy cập dữ liệu. Đồng thời, kiểu phát triển web này cũng sẽ cung cấp dữ liệu cho máy chủ và sự kiện để tạo nên ứng dụng phù hợp. Web Forms được phát triển một cách nhanh chóng nhờ vào sử dụng thư viện điều khiển phong phú đánh dấu HTML</w:t>
      </w:r>
    </w:p>
    <w:p w14:paraId="1CBFCDE7" w14:textId="07941222" w:rsidR="00B97B4C" w:rsidRPr="00CC663C" w:rsidRDefault="00B97B4C" w:rsidP="00DE7627">
      <w:pPr>
        <w:pStyle w:val="ListParagraph"/>
        <w:numPr>
          <w:ilvl w:val="0"/>
          <w:numId w:val="11"/>
        </w:numPr>
        <w:rPr>
          <w:b/>
        </w:rPr>
      </w:pPr>
      <w:r w:rsidRPr="00CC663C">
        <w:rPr>
          <w:b/>
        </w:rPr>
        <w:t>ASP.NET MVC</w:t>
      </w:r>
    </w:p>
    <w:p w14:paraId="4EF4A1C9" w14:textId="77777777" w:rsidR="00B97B4C" w:rsidRDefault="00B97B4C" w:rsidP="00B97B4C">
      <w:r w:rsidRPr="00A64D23">
        <w:t xml:space="preserve">Cung cấp các mẫu MVC (Model View Controller) để xây dựng lên trang web động. Những mẫu này được sử dụng cho dữ liệu (Model), giao diện người dùng (View) và logic ứng dụng (Controller). Mô hình này sẽ đảm nhận nhiệm vụ duy trì dữ liệu và logic của ứng </w:t>
      </w:r>
      <w:r w:rsidRPr="00A64D23">
        <w:lastRenderedPageBreak/>
        <w:t>dụng. Chế độ xem sẽ là giao diện người dùng và hiển thị dữ liệu. Bộ điều khiển sẽ xử lý yêu cầu của người dùng về phần View và Model này</w:t>
      </w:r>
    </w:p>
    <w:p w14:paraId="2D4412FF" w14:textId="68C2EB46" w:rsidR="00B97B4C" w:rsidRPr="00CC663C" w:rsidRDefault="00B97B4C" w:rsidP="00DE7627">
      <w:pPr>
        <w:pStyle w:val="ListParagraph"/>
        <w:numPr>
          <w:ilvl w:val="0"/>
          <w:numId w:val="11"/>
        </w:numPr>
        <w:rPr>
          <w:b/>
        </w:rPr>
      </w:pPr>
      <w:r w:rsidRPr="00CC663C">
        <w:rPr>
          <w:b/>
        </w:rPr>
        <w:t>ASP.NET web Pages</w:t>
      </w:r>
    </w:p>
    <w:p w14:paraId="787AF734" w14:textId="206A8C17" w:rsidR="00A269E6" w:rsidRDefault="00B97B4C" w:rsidP="00A269E6">
      <w:r w:rsidRPr="00A64D23">
        <w:t>Được sừ dụng để tạo ra các trang web động kết hợp máy chủ  với HTML một cách nhanh chóng. ASP.NET web Pages sẽ đánh dấu mã của bạn và HTML cùng nhau trong cùng một tệp.</w:t>
      </w:r>
    </w:p>
    <w:p w14:paraId="6C87EFDA" w14:textId="77777777" w:rsidR="00A269E6" w:rsidRPr="001F0535" w:rsidRDefault="00A269E6" w:rsidP="00A269E6">
      <w:pPr>
        <w:ind w:firstLine="0"/>
        <w:rPr>
          <w:sz w:val="26"/>
          <w:szCs w:val="26"/>
        </w:rPr>
      </w:pPr>
      <w:r w:rsidRPr="001F0535">
        <w:rPr>
          <w:sz w:val="26"/>
          <w:szCs w:val="26"/>
        </w:rPr>
        <w:t>Các thành phần chính của nền tảng ASP.NET cơ bản gồm:</w:t>
      </w:r>
    </w:p>
    <w:p w14:paraId="64A3B9F1" w14:textId="77777777" w:rsidR="00A269E6" w:rsidRPr="00A269E6" w:rsidRDefault="00A269E6" w:rsidP="00DE7627">
      <w:pPr>
        <w:pStyle w:val="ListParagraph"/>
        <w:numPr>
          <w:ilvl w:val="0"/>
          <w:numId w:val="12"/>
        </w:numPr>
        <w:rPr>
          <w:sz w:val="26"/>
          <w:szCs w:val="26"/>
        </w:rPr>
      </w:pPr>
      <w:r w:rsidRPr="00A269E6">
        <w:rPr>
          <w:sz w:val="26"/>
          <w:szCs w:val="26"/>
        </w:rPr>
        <w:t>Ngôn ngữ: ASP.NET sử dụng nhiều ngôn ngữ lập trình khác nhau như VB.NET và C#.</w:t>
      </w:r>
    </w:p>
    <w:p w14:paraId="78213E25" w14:textId="77777777" w:rsidR="00A269E6" w:rsidRPr="00A269E6" w:rsidRDefault="00A269E6" w:rsidP="00DE7627">
      <w:pPr>
        <w:pStyle w:val="ListParagraph"/>
        <w:numPr>
          <w:ilvl w:val="0"/>
          <w:numId w:val="12"/>
        </w:numPr>
        <w:rPr>
          <w:sz w:val="26"/>
          <w:szCs w:val="26"/>
        </w:rPr>
      </w:pPr>
      <w:r w:rsidRPr="00A269E6">
        <w:rPr>
          <w:sz w:val="26"/>
          <w:szCs w:val="26"/>
        </w:rPr>
        <w:t>Thư viện: ASP.NET có bộ thư viện chuẩn bao gồm các giao diện, các lớp và kiểu giá trị. Bộ thư viện này có thể sử dụng lại cho quá trình phát triển ASP.NET và xây dựng các chức năng của hệ thống.</w:t>
      </w:r>
    </w:p>
    <w:p w14:paraId="2E5A0B5A" w14:textId="77777777" w:rsidR="00A269E6" w:rsidRDefault="00A269E6" w:rsidP="00DE7627">
      <w:pPr>
        <w:pStyle w:val="ListParagraph"/>
        <w:numPr>
          <w:ilvl w:val="0"/>
          <w:numId w:val="12"/>
        </w:numPr>
        <w:rPr>
          <w:sz w:val="26"/>
          <w:szCs w:val="26"/>
        </w:rPr>
      </w:pPr>
      <w:r w:rsidRPr="00A269E6">
        <w:rPr>
          <w:sz w:val="26"/>
          <w:szCs w:val="26"/>
        </w:rPr>
        <w:t>Thời gian chạy ngôn ngữ chung (CLR): CLR - Common Language Runtime được sử dụng để thực hiện các hoạt động mã. Các hoạt động này sẽ thực hiện xử lý các ngoại lệ và thu gom rác.</w:t>
      </w:r>
    </w:p>
    <w:p w14:paraId="27F3F62C" w14:textId="39E48D71" w:rsidR="00A269E6" w:rsidRDefault="00A269E6" w:rsidP="00A269E6">
      <w:pPr>
        <w:pStyle w:val="Heading3"/>
        <w:rPr>
          <w:sz w:val="26"/>
        </w:rPr>
      </w:pPr>
      <w:bookmarkStart w:id="19" w:name="_Toc149595735"/>
      <w:r>
        <w:rPr>
          <w:sz w:val="26"/>
        </w:rPr>
        <w:t>Tổng quan ASP NET Core</w:t>
      </w:r>
      <w:bookmarkEnd w:id="19"/>
    </w:p>
    <w:p w14:paraId="3222D70C" w14:textId="77777777" w:rsidR="00A269E6" w:rsidRPr="002E055E" w:rsidRDefault="00A269E6" w:rsidP="00A269E6">
      <w:r w:rsidRPr="002E055E">
        <w:t>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p>
    <w:p w14:paraId="0A152B11" w14:textId="4F03C5BB" w:rsidR="00A269E6" w:rsidRDefault="00A269E6" w:rsidP="00A269E6">
      <w:r w:rsidRPr="002E055E">
        <w:t>Các ứng dụng ASP.NET Core có thể chạy trên .NET Core hoặc trên .NET Framework hoàn chỉnh. Nó đã được thiết kế để cung cấp một framework tối ưu cho các ứng dụng để triển khai tới cloud hoặc chạy on-premises.</w:t>
      </w:r>
      <w:r>
        <w:t xml:space="preserve"> </w:t>
      </w:r>
      <w:r w:rsidRPr="002E055E">
        <w:t>Nó bao gồm những modular với các thành phần tối thiểu, do đó bạn giữ được tính linh hoạt trong quá trình xây dựng các giải pháp của mình.</w:t>
      </w:r>
      <w:r>
        <w:t xml:space="preserve"> </w:t>
      </w:r>
      <w:r w:rsidRPr="002E055E">
        <w:t>Có thể phát triển và chạy các ứng dụng đa nền tảng từ ASP.NET Core trên Windows, Mac và Linux.</w:t>
      </w:r>
    </w:p>
    <w:p w14:paraId="5EC5786A" w14:textId="5E4F2C95" w:rsidR="00A269E6" w:rsidRDefault="00A269E6" w:rsidP="00A269E6">
      <w:r>
        <w:t>Ưu điểm của ASP NET Core</w:t>
      </w:r>
    </w:p>
    <w:p w14:paraId="5333451D" w14:textId="77777777" w:rsidR="00A269E6" w:rsidRPr="002E055E" w:rsidRDefault="00A269E6" w:rsidP="00DE7627">
      <w:pPr>
        <w:pStyle w:val="ListParagraph"/>
        <w:numPr>
          <w:ilvl w:val="0"/>
          <w:numId w:val="13"/>
        </w:numPr>
      </w:pPr>
      <w:r w:rsidRPr="002E055E">
        <w:t>ASP.NET Core có một số thay đổi kiến trúc dẫn đến modular framework nhỏ hơn.</w:t>
      </w:r>
    </w:p>
    <w:p w14:paraId="70EF5E58" w14:textId="77777777" w:rsidR="00A269E6" w:rsidRPr="002E055E" w:rsidRDefault="00A269E6" w:rsidP="00DE7627">
      <w:pPr>
        <w:pStyle w:val="ListParagraph"/>
        <w:numPr>
          <w:ilvl w:val="0"/>
          <w:numId w:val="13"/>
        </w:numPr>
      </w:pPr>
      <w:r w:rsidRPr="002E055E">
        <w:t>ASP.NET Core không còn dựa trên System.Web.dll. Nó dựa trên một tập hợp nhiều yếu tố của Nuget packages.</w:t>
      </w:r>
    </w:p>
    <w:p w14:paraId="2A035CFE" w14:textId="3DA90305" w:rsidR="00A269E6" w:rsidRPr="002E055E" w:rsidRDefault="00A269E6" w:rsidP="00DE7627">
      <w:pPr>
        <w:pStyle w:val="ListParagraph"/>
        <w:numPr>
          <w:ilvl w:val="0"/>
          <w:numId w:val="13"/>
        </w:numPr>
      </w:pPr>
      <w:r w:rsidRPr="002E055E">
        <w:t>Điều này cho phép tối ưu ứng dụng của mình chỉ cần những NuGet packages cần thiết.</w:t>
      </w:r>
    </w:p>
    <w:p w14:paraId="5E133C09" w14:textId="77777777" w:rsidR="00A269E6" w:rsidRPr="002E055E" w:rsidRDefault="00A269E6" w:rsidP="00DE7627">
      <w:pPr>
        <w:pStyle w:val="ListParagraph"/>
        <w:numPr>
          <w:ilvl w:val="0"/>
          <w:numId w:val="13"/>
        </w:numPr>
      </w:pPr>
      <w:r w:rsidRPr="002E055E">
        <w:lastRenderedPageBreak/>
        <w:t>Lợi ích của diện tích bề mặt ứng dụng nhỏ hơn thì bảo mật chặt chẽ hơn, giảm dịch vụ, cải thiện hiệu suất và giảm chi phí.</w:t>
      </w:r>
    </w:p>
    <w:p w14:paraId="22F31537" w14:textId="77777777" w:rsidR="00A269E6" w:rsidRPr="002E055E" w:rsidRDefault="00A269E6" w:rsidP="00DE7627">
      <w:pPr>
        <w:pStyle w:val="ListParagraph"/>
        <w:numPr>
          <w:ilvl w:val="0"/>
          <w:numId w:val="13"/>
        </w:numPr>
      </w:pPr>
      <w:r w:rsidRPr="002E055E">
        <w:t>Xây dựng và chạy các ứng dụng ASP.NET Core đa nền tảng trên Windows, Mac và Linux.</w:t>
      </w:r>
    </w:p>
    <w:p w14:paraId="6281A0B1" w14:textId="77777777" w:rsidR="00A269E6" w:rsidRPr="002E055E" w:rsidRDefault="00A269E6" w:rsidP="00DE7627">
      <w:pPr>
        <w:pStyle w:val="ListParagraph"/>
        <w:numPr>
          <w:ilvl w:val="0"/>
          <w:numId w:val="13"/>
        </w:numPr>
      </w:pPr>
      <w:r w:rsidRPr="002E055E">
        <w:t>Công cụ mới giúp đơn giản hóa việc phát triển web hiện đại.</w:t>
      </w:r>
    </w:p>
    <w:p w14:paraId="21FE8B9B" w14:textId="77777777" w:rsidR="00A269E6" w:rsidRPr="002E055E" w:rsidRDefault="00A269E6" w:rsidP="00DE7627">
      <w:pPr>
        <w:pStyle w:val="ListParagraph"/>
        <w:numPr>
          <w:ilvl w:val="0"/>
          <w:numId w:val="13"/>
        </w:numPr>
      </w:pPr>
      <w:r w:rsidRPr="002E055E">
        <w:t>Liên kết đơn các web stack như Web UI và API Web.</w:t>
      </w:r>
    </w:p>
    <w:p w14:paraId="3D3E82F7" w14:textId="77777777" w:rsidR="00A269E6" w:rsidRPr="002E055E" w:rsidRDefault="00A269E6" w:rsidP="00DE7627">
      <w:pPr>
        <w:pStyle w:val="ListParagraph"/>
        <w:numPr>
          <w:ilvl w:val="0"/>
          <w:numId w:val="13"/>
        </w:numPr>
      </w:pPr>
      <w:r w:rsidRPr="002E055E">
        <w:t>Cấu hình dựa trên môi trường đám mây sẵn có.</w:t>
      </w:r>
    </w:p>
    <w:p w14:paraId="2233066A" w14:textId="77777777" w:rsidR="00A269E6" w:rsidRPr="002E055E" w:rsidRDefault="00A269E6" w:rsidP="00DE7627">
      <w:pPr>
        <w:pStyle w:val="ListParagraph"/>
        <w:numPr>
          <w:ilvl w:val="0"/>
          <w:numId w:val="13"/>
        </w:numPr>
      </w:pPr>
      <w:r w:rsidRPr="002E055E">
        <w:t>Được xây dựng dựa trên cho DI (Dependency Injection).</w:t>
      </w:r>
    </w:p>
    <w:p w14:paraId="1A89CB54" w14:textId="77777777" w:rsidR="00A269E6" w:rsidRPr="002E055E" w:rsidRDefault="00A269E6" w:rsidP="00DE7627">
      <w:pPr>
        <w:pStyle w:val="ListParagraph"/>
        <w:numPr>
          <w:ilvl w:val="0"/>
          <w:numId w:val="13"/>
        </w:numPr>
      </w:pPr>
      <w:r w:rsidRPr="002E055E">
        <w:t>Tag Helpers làm cho các Razor makup trở nên tự nhiên hơn với HTML.</w:t>
      </w:r>
    </w:p>
    <w:p w14:paraId="334A1F8C" w14:textId="77777777" w:rsidR="00A269E6" w:rsidRPr="002E055E" w:rsidRDefault="00A269E6" w:rsidP="00DE7627">
      <w:pPr>
        <w:pStyle w:val="ListParagraph"/>
        <w:numPr>
          <w:ilvl w:val="0"/>
          <w:numId w:val="13"/>
        </w:numPr>
      </w:pPr>
      <w:r w:rsidRPr="002E055E">
        <w:t>Có khả năng host trên IIS hoặc self-host.</w:t>
      </w:r>
    </w:p>
    <w:p w14:paraId="1FBADA23" w14:textId="3A355C22" w:rsidR="00A269E6" w:rsidRPr="002E055E" w:rsidRDefault="00F22C16" w:rsidP="00F22C16">
      <w:pPr>
        <w:pStyle w:val="Heading3"/>
      </w:pPr>
      <w:bookmarkStart w:id="20" w:name="_Toc149595736"/>
      <w:r>
        <w:t>Tổng quan về Web API</w:t>
      </w:r>
      <w:bookmarkEnd w:id="20"/>
    </w:p>
    <w:p w14:paraId="41498486" w14:textId="6B1EBE87" w:rsidR="00F22C16" w:rsidRDefault="00F22C16" w:rsidP="00F22C16">
      <w:r w:rsidRPr="00F22C16">
        <w:t xml:space="preserve">API là viết tắt của Application Programming Interface (Giao diện lập trình ứng dụng), một </w:t>
      </w:r>
      <w:r w:rsidR="00A12300">
        <w:t>công nghệ</w:t>
      </w:r>
      <w:r w:rsidRPr="00F22C16">
        <w:t xml:space="preserve"> trung gian cho phép ha</w:t>
      </w:r>
      <w:r w:rsidR="00CC663C">
        <w:t>i ứng dụng nói chuyện với nhau. API được sử dụn</w:t>
      </w:r>
      <w:r w:rsidR="00A12300">
        <w:t>g</w:t>
      </w:r>
      <w:r w:rsidR="00CC663C">
        <w:t xml:space="preserve"> rất phổ biến trong các ứng dụng hiện đại</w:t>
      </w:r>
    </w:p>
    <w:p w14:paraId="4BDB26DE" w14:textId="77777777" w:rsidR="00A12300" w:rsidRDefault="00A12300" w:rsidP="00A12300">
      <w:pPr>
        <w:keepNext/>
        <w:jc w:val="center"/>
      </w:pPr>
      <w:r>
        <w:rPr>
          <w:b/>
          <w:i/>
          <w:noProof/>
        </w:rPr>
        <w:drawing>
          <wp:inline distT="0" distB="0" distL="0" distR="0" wp14:anchorId="165CEFB3" wp14:editId="08BDC1FC">
            <wp:extent cx="4897525" cy="273688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3273" cy="2740097"/>
                    </a:xfrm>
                    <a:prstGeom prst="rect">
                      <a:avLst/>
                    </a:prstGeom>
                  </pic:spPr>
                </pic:pic>
              </a:graphicData>
            </a:graphic>
          </wp:inline>
        </w:drawing>
      </w:r>
    </w:p>
    <w:p w14:paraId="15802467" w14:textId="0526957E" w:rsidR="00A12300" w:rsidRPr="00A12300" w:rsidRDefault="00A12300" w:rsidP="00A12300">
      <w:pPr>
        <w:pStyle w:val="Caption"/>
        <w:rPr>
          <w:b/>
          <w:i/>
          <w:sz w:val="22"/>
          <w:szCs w:val="22"/>
        </w:rPr>
      </w:pPr>
      <w:bookmarkStart w:id="21" w:name="_Toc149595840"/>
      <w:r w:rsidRPr="00A12300">
        <w:rPr>
          <w:sz w:val="22"/>
          <w:szCs w:val="22"/>
        </w:rPr>
        <w:t xml:space="preserve">Hình </w:t>
      </w:r>
      <w:r w:rsidRPr="00A12300">
        <w:rPr>
          <w:sz w:val="22"/>
          <w:szCs w:val="22"/>
        </w:rPr>
        <w:fldChar w:fldCharType="begin"/>
      </w:r>
      <w:r w:rsidRPr="00A12300">
        <w:rPr>
          <w:sz w:val="22"/>
          <w:szCs w:val="22"/>
        </w:rPr>
        <w:instrText xml:space="preserve"> STYLEREF 1 \s </w:instrText>
      </w:r>
      <w:r w:rsidRPr="00A12300">
        <w:rPr>
          <w:sz w:val="22"/>
          <w:szCs w:val="22"/>
        </w:rPr>
        <w:fldChar w:fldCharType="separate"/>
      </w:r>
      <w:r w:rsidRPr="00A12300">
        <w:rPr>
          <w:noProof/>
          <w:sz w:val="22"/>
          <w:szCs w:val="22"/>
        </w:rPr>
        <w:t>1</w:t>
      </w:r>
      <w:r w:rsidRPr="00A12300">
        <w:rPr>
          <w:sz w:val="22"/>
          <w:szCs w:val="22"/>
        </w:rPr>
        <w:fldChar w:fldCharType="end"/>
      </w:r>
      <w:r w:rsidRPr="00A12300">
        <w:rPr>
          <w:sz w:val="22"/>
          <w:szCs w:val="22"/>
        </w:rPr>
        <w:noBreakHyphen/>
      </w:r>
      <w:r w:rsidRPr="00A12300">
        <w:rPr>
          <w:sz w:val="22"/>
          <w:szCs w:val="22"/>
        </w:rPr>
        <w:fldChar w:fldCharType="begin"/>
      </w:r>
      <w:r w:rsidRPr="00A12300">
        <w:rPr>
          <w:sz w:val="22"/>
          <w:szCs w:val="22"/>
        </w:rPr>
        <w:instrText xml:space="preserve"> SEQ Hình \* ARABIC \s 1 </w:instrText>
      </w:r>
      <w:r w:rsidRPr="00A12300">
        <w:rPr>
          <w:sz w:val="22"/>
          <w:szCs w:val="22"/>
        </w:rPr>
        <w:fldChar w:fldCharType="separate"/>
      </w:r>
      <w:r w:rsidRPr="00A12300">
        <w:rPr>
          <w:noProof/>
          <w:sz w:val="22"/>
          <w:szCs w:val="22"/>
        </w:rPr>
        <w:t>2</w:t>
      </w:r>
      <w:r w:rsidRPr="00A12300">
        <w:rPr>
          <w:sz w:val="22"/>
          <w:szCs w:val="22"/>
        </w:rPr>
        <w:fldChar w:fldCharType="end"/>
      </w:r>
      <w:r w:rsidRPr="00A12300">
        <w:rPr>
          <w:sz w:val="22"/>
          <w:szCs w:val="22"/>
        </w:rPr>
        <w:t xml:space="preserve"> Application Programming Interface</w:t>
      </w:r>
      <w:bookmarkEnd w:id="21"/>
    </w:p>
    <w:p w14:paraId="3C6DE298" w14:textId="32CCA969" w:rsidR="00F22C16" w:rsidRPr="00F22C16" w:rsidRDefault="00F22C16" w:rsidP="00F22C16">
      <w:r w:rsidRPr="00F22C16">
        <w:t>Mục đích chính của một API là cung cấp khả năng truy xuất đến một tập các hàm hay dùng, ví dụ, hàm để vẽ các cửa sổ hay các icon trên màn hình. Các API, cũng như hầu hết các interfaces, đều có tính trừu tượng (abstract). Phần mềm muốn cung cấp truy xuất đến chính nó thông qua các API cho sẵn, phải hiện thực API đó. Trong nhiều trường hợp, một API th</w:t>
      </w:r>
      <w:r w:rsidR="00CC663C">
        <w:t>ường là một phần của bộ SDK (Software Development K</w:t>
      </w:r>
      <w:r w:rsidR="00CC663C" w:rsidRPr="00F22C16">
        <w:t>it</w:t>
      </w:r>
      <w:r w:rsidR="00CC663C">
        <w:t>)</w:t>
      </w:r>
      <w:r w:rsidRPr="00F22C16">
        <w:t>. Một bộ SDK có thể bao gồm một API cũng như các công cụ/</w:t>
      </w:r>
      <w:r w:rsidR="00CC663C">
        <w:t xml:space="preserve"> </w:t>
      </w:r>
      <w:r w:rsidRPr="00F22C16">
        <w:t>phần cứng, vì thế hai thuật ngữ này không thay thế cho nhau được.</w:t>
      </w:r>
    </w:p>
    <w:p w14:paraId="40990367" w14:textId="5035E066" w:rsidR="00A269E6" w:rsidRPr="00F22C16" w:rsidRDefault="00F22C16" w:rsidP="00A269E6">
      <w:pPr>
        <w:rPr>
          <w:i/>
        </w:rPr>
      </w:pPr>
      <w:r w:rsidRPr="00F22C16">
        <w:rPr>
          <w:i/>
        </w:rPr>
        <w:t>Tầm quan trọng của WebAPI</w:t>
      </w:r>
    </w:p>
    <w:p w14:paraId="20812F63" w14:textId="77777777" w:rsidR="00F22C16" w:rsidRPr="00782ECD" w:rsidRDefault="00F22C16" w:rsidP="00F22C16">
      <w:pPr>
        <w:ind w:firstLine="0"/>
      </w:pPr>
      <w:r w:rsidRPr="00782ECD">
        <w:lastRenderedPageBreak/>
        <w:t>API là khớp nối giữa các thành phần phần mềm.</w:t>
      </w:r>
    </w:p>
    <w:p w14:paraId="1703B6BE" w14:textId="09877A6F" w:rsidR="00F22C16" w:rsidRPr="00782ECD" w:rsidRDefault="00F22C16" w:rsidP="00F22C16">
      <w:pPr>
        <w:ind w:firstLine="0"/>
      </w:pPr>
      <w:r w:rsidRPr="00782ECD">
        <w:t xml:space="preserve">Giả sử </w:t>
      </w:r>
      <w:r w:rsidR="00CC663C">
        <w:t>hệ thống</w:t>
      </w:r>
      <w:r w:rsidRPr="00782ECD">
        <w:t xml:space="preserve"> có một tính năng cần cung cấp cho module khác phần mềm khác thì sẽ mở một API để tác giả của module/ phần mềm truy cập vào.</w:t>
      </w:r>
    </w:p>
    <w:p w14:paraId="04865F55" w14:textId="77777777" w:rsidR="00F22C16" w:rsidRPr="00782ECD" w:rsidRDefault="00F22C16" w:rsidP="00F22C16">
      <w:pPr>
        <w:ind w:firstLine="0"/>
      </w:pPr>
      <w:r w:rsidRPr="00782ECD">
        <w:t>Ví dụ, trên các thiết bị điện toán thì hệ điều hành là phần mềm duy nhất có khả năng truy cập tới các thiết bị phần cứng. Do đó, hệ điều hành sẽ phải cung cấp API để ghi file, đọc file, đọc dữ liệu…. Mỗi ứng dụng khi hoạt động sẽ gọi tới API tương ứng của hệ điều hành.</w:t>
      </w:r>
    </w:p>
    <w:p w14:paraId="6E71957E" w14:textId="57AECA48" w:rsidR="00F22C16" w:rsidRDefault="00F22C16" w:rsidP="00F22C16">
      <w:pPr>
        <w:ind w:firstLine="0"/>
      </w:pPr>
      <w:r w:rsidRPr="00782ECD">
        <w:t>Khi một phần mềm gọi tới API, phần mềm gọi có thể cung cấp dữ liệu đầu vào và đòi hỏi dữ liệu đầu ra từ API hoặc không, nhưng trong mọi trường hợp, phần mềm gọi để có thể tiếp tục hoạt động thì nó cần phần mềm cung cấp phải thực hiện những gì đã cam kết qua API.</w:t>
      </w:r>
      <w:r w:rsidR="00A12300">
        <w:t xml:space="preserve"> </w:t>
      </w:r>
    </w:p>
    <w:p w14:paraId="1680F9B0" w14:textId="77777777" w:rsidR="00F22C16" w:rsidRDefault="00F22C16" w:rsidP="00F22C16">
      <w:pPr>
        <w:ind w:firstLine="0"/>
      </w:pPr>
    </w:p>
    <w:p w14:paraId="6CF7929A" w14:textId="26DC1018" w:rsidR="00F22C16" w:rsidRPr="00782ECD" w:rsidRDefault="00CC663C" w:rsidP="00F22C16">
      <w:pPr>
        <w:pStyle w:val="Heading3"/>
      </w:pPr>
      <w:bookmarkStart w:id="22" w:name="_Toc149595737"/>
      <w:r>
        <w:t>Kiểu dữ liệu JSON</w:t>
      </w:r>
      <w:bookmarkEnd w:id="22"/>
    </w:p>
    <w:p w14:paraId="1012E99E" w14:textId="01841111" w:rsidR="00A269E6" w:rsidRDefault="00F22C16" w:rsidP="00F22C16">
      <w:pPr>
        <w:spacing w:before="0" w:line="240" w:lineRule="auto"/>
        <w:ind w:firstLine="720"/>
        <w:jc w:val="left"/>
        <w:rPr>
          <w:i/>
          <w:sz w:val="26"/>
          <w:szCs w:val="26"/>
        </w:rPr>
      </w:pPr>
      <w:r w:rsidRPr="00F22C16">
        <w:rPr>
          <w:i/>
          <w:sz w:val="26"/>
          <w:szCs w:val="26"/>
        </w:rPr>
        <w:t>JSON</w:t>
      </w:r>
    </w:p>
    <w:p w14:paraId="5568391B" w14:textId="7723EE62" w:rsidR="00F22C16" w:rsidRPr="00782ECD" w:rsidRDefault="00BA2B76" w:rsidP="00F22C16">
      <w:r>
        <w:t xml:space="preserve">JSON là viết tắt của cụm từ </w:t>
      </w:r>
      <w:r w:rsidR="00F22C16" w:rsidRPr="00782ECD">
        <w:t xml:space="preserve">JavaScript Object Notation. </w:t>
      </w:r>
      <w:r>
        <w:t>Có thể hiểu JSON</w:t>
      </w:r>
      <w:r w:rsidR="00F22C16" w:rsidRPr="00782ECD">
        <w:t xml:space="preserve"> giống như một kiểu định dạng dữ liệu theo một quy định. Mà quy định này tất cả hầu hết các ngôn ngữ lập trình đều có thể đọc và hiểu được. Cũng chính vì điều đó mà Json được coi như một tiêu chuẩn mở rộng để có thể trao đổi giữ những thông tin, dữ liệu trên web.</w:t>
      </w:r>
    </w:p>
    <w:p w14:paraId="1A63ACC8" w14:textId="77777777" w:rsidR="00F22C16" w:rsidRPr="00782ECD" w:rsidRDefault="00F22C16" w:rsidP="00F22C16">
      <w:r w:rsidRPr="00782ECD">
        <w:t>Để tạo ra một file Json, người dùng cần phải tuân thủ đúng cú pháp. Đây chính là điều mà tất cả những người dùng đều phải tìm hiểu. Cú pháp chính là điều cơ bản thiết yếu để các bạn sử dụng Json. Có hai yếu tố cốt lõi trong mỗi Object chính là Keys và Values.</w:t>
      </w:r>
    </w:p>
    <w:p w14:paraId="7CE844AD" w14:textId="53D2DF54" w:rsidR="00F22C16" w:rsidRPr="00782ECD" w:rsidRDefault="00BA2B76" w:rsidP="00F22C16">
      <w:pPr>
        <w:ind w:firstLine="0"/>
      </w:pPr>
      <w:r>
        <w:rPr>
          <w:b/>
        </w:rPr>
        <w:t>Key</w:t>
      </w:r>
      <w:r w:rsidRPr="00BA2B76">
        <w:t>:</w:t>
      </w:r>
      <w:r>
        <w:t xml:space="preserve"> </w:t>
      </w:r>
      <w:r w:rsidR="00F22C16" w:rsidRPr="00782ECD">
        <w:t>Chắc chắn đã không còn xa lạ đối với người dùng. Nó phải là chuỗi các ký tự được bao quanh bởi dấu ngoặc kép.</w:t>
      </w:r>
    </w:p>
    <w:p w14:paraId="759FA0BF" w14:textId="77777777" w:rsidR="00F22C16" w:rsidRPr="00782ECD" w:rsidRDefault="00F22C16" w:rsidP="00F22C16">
      <w:pPr>
        <w:ind w:firstLine="0"/>
      </w:pPr>
      <w:r w:rsidRPr="00BA2B76">
        <w:rPr>
          <w:b/>
        </w:rPr>
        <w:t>Values</w:t>
      </w:r>
      <w:r w:rsidRPr="00782ECD">
        <w:t>: Chính là một kiểu dữ liệu Json hợp lệ. Nó có thể tồn tại ở các dạng khác nhau như array, object, chuỗi hoặc boolean,… Đôi khi Values còn có thể là số hoặc rỗng.</w:t>
      </w:r>
    </w:p>
    <w:p w14:paraId="12EC91CF" w14:textId="387D2AAD" w:rsidR="00F22C16" w:rsidRPr="00BA2B76" w:rsidRDefault="00F22C16" w:rsidP="00BA2B76">
      <w:pPr>
        <w:ind w:firstLine="0"/>
        <w:rPr>
          <w:b/>
        </w:rPr>
      </w:pPr>
      <w:r w:rsidRPr="00BA2B76">
        <w:rPr>
          <w:b/>
        </w:rPr>
        <w:t xml:space="preserve">Các loại values </w:t>
      </w:r>
    </w:p>
    <w:p w14:paraId="18A261EE" w14:textId="4F933482" w:rsidR="00F22C16" w:rsidRPr="00782ECD" w:rsidRDefault="00F22C16" w:rsidP="00BA2B76">
      <w:pPr>
        <w:ind w:firstLine="720"/>
      </w:pPr>
      <w:r w:rsidRPr="00782ECD">
        <w:t>A</w:t>
      </w:r>
      <w:r w:rsidR="00BA2B76">
        <w:t>rray:</w:t>
      </w:r>
      <w:r w:rsidRPr="00782ECD">
        <w:t xml:space="preserve"> Đây chính là bộ sưu tập values có thứ tự nhất định. Trong Json, nó được bao quanh bởi dấu ngoặc vuông. Mỗi value bên trong đều được phân tách bằng dấu phẩy. Một dạng Values Array có thể chứa Object của Json. Nói một cách dễ hiểu, nó có thể sử dụng cùng khái niệm cặp key/value. Values phổ biến nhất trong Json là gì chúng ta có thể khẳng định ngay là Array.</w:t>
      </w:r>
    </w:p>
    <w:p w14:paraId="2893B5FD" w14:textId="384CBCDD" w:rsidR="00F22C16" w:rsidRPr="00782ECD" w:rsidRDefault="00BA2B76" w:rsidP="00BA2B76">
      <w:pPr>
        <w:ind w:firstLine="720"/>
      </w:pPr>
      <w:r>
        <w:t>Object:</w:t>
      </w:r>
      <w:r w:rsidR="00F22C16" w:rsidRPr="00782ECD">
        <w:t xml:space="preserve"> Một Object có thể chứa cả value lẫn key. Người dùng có thể để dấu hai chấm sau mỗi key và dấu phẩy sau mỗi value. Điều này được dùng để phân biệt giữa mỗi Object. Trong Json, object được coi như một value. Nó phải tuân theo quy tắc tương tự như một Object.</w:t>
      </w:r>
    </w:p>
    <w:p w14:paraId="45B96C2C" w14:textId="6B0DE366" w:rsidR="00F22C16" w:rsidRPr="00782ECD" w:rsidRDefault="00BA2B76" w:rsidP="00BA2B76">
      <w:pPr>
        <w:ind w:firstLine="720"/>
      </w:pPr>
      <w:r>
        <w:lastRenderedPageBreak/>
        <w:t>Chuỗi:</w:t>
      </w:r>
      <w:r w:rsidR="00F22C16" w:rsidRPr="00782ECD">
        <w:t xml:space="preserve"> Chuỗi cũng được biết đến khá nhiều trong các values của Json. Nó là một bộ tập hợp gồm các số 0 và nhiều ký tự Unicode. Chuỗi được bao quanh bởi hai dấu ngoặc kép.</w:t>
      </w:r>
    </w:p>
    <w:p w14:paraId="7577B5D6" w14:textId="77777777" w:rsidR="00F22C16" w:rsidRPr="00782ECD" w:rsidRDefault="00F22C16" w:rsidP="00F22C16">
      <w:pPr>
        <w:ind w:firstLine="0"/>
      </w:pPr>
      <w:r w:rsidRPr="00782ECD">
        <w:t xml:space="preserve">Số - Bên cạnh chuỗi thì số cũng có thể coi như một value. Số trong Json có thể là số nguyên hoặc số thực. </w:t>
      </w:r>
    </w:p>
    <w:p w14:paraId="0C87DB7D" w14:textId="77777777" w:rsidR="00F22C16" w:rsidRPr="00782ECD" w:rsidRDefault="00F22C16" w:rsidP="00F22C16">
      <w:pPr>
        <w:ind w:firstLine="0"/>
      </w:pPr>
      <w:r w:rsidRPr="00782ECD">
        <w:t>Boolean - giá trị True hoặc False</w:t>
      </w:r>
    </w:p>
    <w:p w14:paraId="52FC10EB" w14:textId="77777777" w:rsidR="00F22C16" w:rsidRPr="00782ECD" w:rsidRDefault="00F22C16" w:rsidP="00F22C16">
      <w:pPr>
        <w:ind w:firstLine="0"/>
      </w:pPr>
      <w:r w:rsidRPr="00782ECD">
        <w:t>Rỗng - Rỗng thể hiện không có thông tin</w:t>
      </w:r>
    </w:p>
    <w:p w14:paraId="389D8A1D" w14:textId="77777777" w:rsidR="00F22C16" w:rsidRPr="00F22C16" w:rsidRDefault="00F22C16" w:rsidP="00F22C16">
      <w:pPr>
        <w:spacing w:before="0" w:line="240" w:lineRule="auto"/>
        <w:ind w:firstLine="0"/>
        <w:jc w:val="left"/>
        <w:rPr>
          <w:sz w:val="26"/>
          <w:szCs w:val="26"/>
        </w:rPr>
      </w:pPr>
    </w:p>
    <w:p w14:paraId="7A9B7BAD" w14:textId="7F431C88" w:rsidR="00A269E6" w:rsidRPr="00A269E6" w:rsidRDefault="00F22C16" w:rsidP="00F22C16">
      <w:pPr>
        <w:pStyle w:val="Heading3"/>
        <w:rPr>
          <w:sz w:val="26"/>
        </w:rPr>
      </w:pPr>
      <w:bookmarkStart w:id="23" w:name="_Toc149595738"/>
      <w:r>
        <w:rPr>
          <w:sz w:val="26"/>
        </w:rPr>
        <w:t>Dữ liệu XML</w:t>
      </w:r>
      <w:bookmarkEnd w:id="23"/>
    </w:p>
    <w:p w14:paraId="0BEDD206" w14:textId="77777777" w:rsidR="00F22C16" w:rsidRPr="00F22C16" w:rsidRDefault="00F22C16" w:rsidP="00F22C16">
      <w:pPr>
        <w:rPr>
          <w:i/>
        </w:rPr>
      </w:pPr>
      <w:r w:rsidRPr="00F22C16">
        <w:rPr>
          <w:i/>
        </w:rPr>
        <w:t>Định nghĩa</w:t>
      </w:r>
    </w:p>
    <w:p w14:paraId="192BDB8F" w14:textId="77777777" w:rsidR="00F22C16" w:rsidRDefault="00F22C16" w:rsidP="00F22C16">
      <w:r w:rsidRPr="00782ECD">
        <w:t>Cùng giống như JSON, XML là một ngôn ngữ đánh dấu. XML được viết tắt từ tên eXtensible Markup Language, có nghĩa là ngôn ngữ đánh dấu mở rộng. Ngôn ngữ này được World Wide Web Consortium (W3C) kiến nghị tạo nên để góp phần xây dựng các API Service. XML có khả năng truyền dữ liệu và đọc dịch nhiều loại dữ liệu khác nhau. API sẽ trả kết quả về dạng XML để các hệ thống khác nhau có thể nói chuyện với nhau được.</w:t>
      </w:r>
    </w:p>
    <w:p w14:paraId="129660F5" w14:textId="4292AEB4" w:rsidR="00F22C16" w:rsidRPr="00782ECD" w:rsidRDefault="00F22C16" w:rsidP="00F22C16">
      <w:r w:rsidRPr="00782ECD">
        <w:t xml:space="preserve"> Nếu mô tả một cách đơn giản hơn thì XML giống như một máy phiên dịch ngôn ngữ giữa các hệ thống với nhau vậy. Ngoài chức năng thông dịch, nó còn giúp đơn giản hóa dữ liệu giữa các platform và hệ thống khác nhau. XML cũng có thể được dùng như một kho lưu trữ các dữ liệu đã trao đổi.</w:t>
      </w:r>
    </w:p>
    <w:p w14:paraId="2E12574B" w14:textId="77777777" w:rsidR="00F22C16" w:rsidRPr="00F22C16" w:rsidRDefault="00F22C16" w:rsidP="00F22C16">
      <w:pPr>
        <w:ind w:left="567" w:firstLine="0"/>
        <w:rPr>
          <w:i/>
        </w:rPr>
      </w:pPr>
      <w:r w:rsidRPr="00F22C16">
        <w:rPr>
          <w:i/>
        </w:rPr>
        <w:t>Đặc điểm</w:t>
      </w:r>
    </w:p>
    <w:p w14:paraId="10ABAC3E" w14:textId="77777777" w:rsidR="00F22C16" w:rsidRPr="00782ECD" w:rsidRDefault="00F22C16" w:rsidP="00F22C16">
      <w:r w:rsidRPr="00782ECD">
        <w:t>XML được dùng cho những loại dữ liệu có cấu trúc. XML có cấu tạo trực quan khá giống với HTML, nhưng vẫn khác nhau ở nhiều điểm. Có thể nói, XML là cầu nối để đưa HTML đến với XHTML.</w:t>
      </w:r>
    </w:p>
    <w:p w14:paraId="24FB91C1" w14:textId="6164B8D0" w:rsidR="00F22C16" w:rsidRPr="00782ECD" w:rsidRDefault="00F22C16" w:rsidP="00F22C16">
      <w:r w:rsidRPr="00782ECD">
        <w:t>Tuy XML tồn tại như một dạng văn bản nhưng nó không dùng để đọc, nó chỉ giúp các hệ thống khác nhau có</w:t>
      </w:r>
      <w:r w:rsidR="00BA2B76">
        <w:t xml:space="preserve"> thể thấu hiểu lẫn nhau. </w:t>
      </w:r>
    </w:p>
    <w:p w14:paraId="62135AAC" w14:textId="77777777" w:rsidR="00F22C16" w:rsidRPr="00782ECD" w:rsidRDefault="00F22C16" w:rsidP="00F22C16">
      <w:r w:rsidRPr="00782ECD">
        <w:t>Vậy định dạng XML là gì? XML có nhiều cách để định dạng khác nhau, dưới đây là một số định dạng phổ biến mà bạn có thể biết:</w:t>
      </w:r>
    </w:p>
    <w:p w14:paraId="1B8A7637" w14:textId="77777777" w:rsidR="00F22C16" w:rsidRPr="00782ECD" w:rsidRDefault="00F22C16" w:rsidP="00BA2B76">
      <w:r w:rsidRPr="00782ECD">
        <w:t>RSS và ATOM: Chúng đều dùng để mô tả cách làm thế nào mà ứng dụng đọc xử lý được nguồn cấp web.</w:t>
      </w:r>
    </w:p>
    <w:p w14:paraId="29E5EDE1" w14:textId="77777777" w:rsidR="00F22C16" w:rsidRPr="00782ECD" w:rsidRDefault="00F22C16" w:rsidP="00BA2B76">
      <w:r w:rsidRPr="00782ECD">
        <w:t>Microsoft .NET: Hệ thống này sẽ sử dụng XML cho các file cấu hình của nó.</w:t>
      </w:r>
    </w:p>
    <w:p w14:paraId="74E398AB" w14:textId="77777777" w:rsidR="00F22C16" w:rsidRPr="00782ECD" w:rsidRDefault="00F22C16" w:rsidP="00F22C16">
      <w:pPr>
        <w:ind w:firstLine="0"/>
      </w:pPr>
      <w:r w:rsidRPr="00782ECD">
        <w:t>Các phiên bản kể từ Microsoft Office 2007: Chúng sử dụng XML làm cơ sở cho cấu trúc tài liệu. Ký hiệu “X” trong định dạng tài liệu Word .DOCX cũng xuất phát từ đây.</w:t>
      </w:r>
    </w:p>
    <w:p w14:paraId="5A64C058" w14:textId="77777777" w:rsidR="00F22C16" w:rsidRPr="00F22C16" w:rsidRDefault="00F22C16" w:rsidP="00F22C16">
      <w:pPr>
        <w:ind w:left="567" w:firstLine="0"/>
        <w:rPr>
          <w:i/>
        </w:rPr>
      </w:pPr>
      <w:r w:rsidRPr="00F22C16">
        <w:rPr>
          <w:i/>
        </w:rPr>
        <w:t>Khả năng đọc</w:t>
      </w:r>
    </w:p>
    <w:p w14:paraId="6633E348" w14:textId="77777777" w:rsidR="00F22C16" w:rsidRPr="00782ECD" w:rsidRDefault="00F22C16" w:rsidP="00F22C16">
      <w:r w:rsidRPr="00782ECD">
        <w:lastRenderedPageBreak/>
        <w:t>Tuy file XML không được dùng để đọc trực tiếp nhưng nó vẫn vô cùng hữu ích đối với các nhà phân tích dữ liệu. Trước mỗi thông tin quan trọng trong XML đều có tag name đầy đủ với ký tự text thân thiện, phù hợp với khả năng đọc hiểu của con người chứ không chỉ là ngôn ngữ máy tính khô khan. Các thông tin được sắp xếp gọn gàng và có tổ chức nên bạn có thể nhanh chóng tra cứu khi cần thiết. Ngoài ra, ngôn ngữ XML tương thích với hầu hết các loại dữ liệu, tạo nên sự trao đổi nhanh chóng giữa máy tính và file cần xử lý.</w:t>
      </w:r>
    </w:p>
    <w:p w14:paraId="6FA32FE6" w14:textId="77777777" w:rsidR="00F22C16" w:rsidRPr="00F22C16" w:rsidRDefault="00F22C16" w:rsidP="00F22C16">
      <w:pPr>
        <w:ind w:left="567" w:firstLine="0"/>
        <w:rPr>
          <w:i/>
        </w:rPr>
      </w:pPr>
      <w:r w:rsidRPr="00F22C16">
        <w:rPr>
          <w:i/>
        </w:rPr>
        <w:t>Khả năng tương thích</w:t>
      </w:r>
    </w:p>
    <w:p w14:paraId="6271763A" w14:textId="77777777" w:rsidR="00F22C16" w:rsidRPr="00782ECD" w:rsidRDefault="00F22C16" w:rsidP="00F22C16">
      <w:r w:rsidRPr="00782ECD">
        <w:t>Các file XML mang tính độc lập. Điều này có nghĩa là bạn có thể tùy ý di chuyển chúng và sử dụng ở bất cứ vị trí, điều kiện nào. Điều kiện cần thiết để sử dụng XML là phải có phần mềm xử lý. Khi đó bạn có thể lưu trữ và truyền đi dữ liệu của mình.</w:t>
      </w:r>
    </w:p>
    <w:p w14:paraId="35D169A9" w14:textId="77777777" w:rsidR="00F22C16" w:rsidRPr="00F22C16" w:rsidRDefault="00F22C16" w:rsidP="00F22C16">
      <w:pPr>
        <w:ind w:left="567" w:firstLine="0"/>
        <w:rPr>
          <w:i/>
        </w:rPr>
      </w:pPr>
      <w:r w:rsidRPr="00F22C16">
        <w:rPr>
          <w:i/>
        </w:rPr>
        <w:t>Khả năng tùy chỉnh</w:t>
      </w:r>
    </w:p>
    <w:p w14:paraId="16165831" w14:textId="7D691D9B" w:rsidR="00F22C16" w:rsidRDefault="00F22C16" w:rsidP="00F22C16">
      <w:r w:rsidRPr="00782ECD">
        <w:t>XML là một loại ngôn ngữ đánh dấu mở rộng. Vì thế nó cho phép người dùng thoải mái tạo các tag riêng hoặc sử dụng các tag có sẵn từ người khác. Điều kiện để sử dụng tag của người khác cũng rất đơn giản. Bạn chỉ cần đảm bảo có ngôn ngữ tự nhiên của domain và chúng sở hữu đầy đủ các tính năng cần thiết. Số lượng tag được tạo cũng sẽ không bị giới hạn trong XML</w:t>
      </w:r>
    </w:p>
    <w:p w14:paraId="1044FA3F" w14:textId="414107F9" w:rsidR="00F22C16" w:rsidRDefault="00F22C16" w:rsidP="00F22C16">
      <w:pPr>
        <w:pStyle w:val="Heading2"/>
      </w:pPr>
      <w:bookmarkStart w:id="24" w:name="_Toc149595739"/>
      <w:r>
        <w:t>Tổng quan về Angular Framework</w:t>
      </w:r>
      <w:bookmarkEnd w:id="24"/>
    </w:p>
    <w:p w14:paraId="76DBA110" w14:textId="62BED933" w:rsidR="00F22C16" w:rsidRDefault="00F22C16" w:rsidP="00F22C16">
      <w:pPr>
        <w:pStyle w:val="Heading3"/>
      </w:pPr>
      <w:bookmarkStart w:id="25" w:name="_Toc149595740"/>
      <w:r>
        <w:t>Định nghĩa Angular Framework</w:t>
      </w:r>
      <w:bookmarkEnd w:id="25"/>
    </w:p>
    <w:p w14:paraId="3B2ED2F7" w14:textId="77777777" w:rsidR="00F22C16" w:rsidRPr="00F22C16" w:rsidRDefault="00F22C16" w:rsidP="00F22C16">
      <w:r w:rsidRPr="00F22C16">
        <w:t>Angular là một mã nguồn mở (open source) hay Javascript framework hoàn toàn miễn phí chuyên dụng dành cho công việc viết giao diện web. Đây là sản phẩm được viết bởi Misko Hevery và Adam Abrons (một người bạn của Misko Hevery). Sau đó, Angular chính thức được phát triển và duy trì bởi Google từ năm 2009.</w:t>
      </w:r>
    </w:p>
    <w:p w14:paraId="348975B9" w14:textId="77777777" w:rsidR="00F22C16" w:rsidRPr="00F22C16" w:rsidRDefault="00F22C16" w:rsidP="00F22C16">
      <w:pPr>
        <w:keepNext/>
        <w:jc w:val="center"/>
      </w:pPr>
      <w:r w:rsidRPr="00F22C16">
        <w:rPr>
          <w:noProof/>
        </w:rPr>
        <w:lastRenderedPageBreak/>
        <w:drawing>
          <wp:inline distT="0" distB="0" distL="0" distR="0" wp14:anchorId="31E85C36" wp14:editId="3A26542A">
            <wp:extent cx="4328789" cy="2889710"/>
            <wp:effectExtent l="0" t="0" r="0" b="6350"/>
            <wp:docPr id="16" name="Picture 16" descr="Angular hoàn toàn miễn phí chuyên dụng dành cho công việc viết giao diệ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7962577553485824" descr="Angular hoàn toàn miễn phí chuyên dụng dành cho công việc viết giao diện 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1377" cy="2898113"/>
                    </a:xfrm>
                    <a:prstGeom prst="rect">
                      <a:avLst/>
                    </a:prstGeom>
                    <a:noFill/>
                    <a:ln>
                      <a:noFill/>
                    </a:ln>
                  </pic:spPr>
                </pic:pic>
              </a:graphicData>
            </a:graphic>
          </wp:inline>
        </w:drawing>
      </w:r>
    </w:p>
    <w:p w14:paraId="254A68F8" w14:textId="200712CB" w:rsidR="00F22C16" w:rsidRPr="00F22C16" w:rsidRDefault="00F22C16" w:rsidP="00F22C16">
      <w:pPr>
        <w:pStyle w:val="Caption"/>
        <w:rPr>
          <w:sz w:val="22"/>
          <w:szCs w:val="22"/>
        </w:rPr>
      </w:pPr>
      <w:bookmarkStart w:id="26" w:name="_Toc149595841"/>
      <w:r w:rsidRPr="00F22C16">
        <w:rPr>
          <w:sz w:val="22"/>
          <w:szCs w:val="22"/>
        </w:rPr>
        <w:t xml:space="preserve">Hình </w:t>
      </w:r>
      <w:r w:rsidR="00A12300">
        <w:rPr>
          <w:sz w:val="22"/>
          <w:szCs w:val="22"/>
        </w:rPr>
        <w:fldChar w:fldCharType="begin"/>
      </w:r>
      <w:r w:rsidR="00A12300">
        <w:rPr>
          <w:sz w:val="22"/>
          <w:szCs w:val="22"/>
        </w:rPr>
        <w:instrText xml:space="preserve"> STYLEREF 1 \s </w:instrText>
      </w:r>
      <w:r w:rsidR="00A12300">
        <w:rPr>
          <w:sz w:val="22"/>
          <w:szCs w:val="22"/>
        </w:rPr>
        <w:fldChar w:fldCharType="separate"/>
      </w:r>
      <w:r w:rsidR="00A12300">
        <w:rPr>
          <w:noProof/>
          <w:sz w:val="22"/>
          <w:szCs w:val="22"/>
        </w:rPr>
        <w:t>1</w:t>
      </w:r>
      <w:r w:rsidR="00A12300">
        <w:rPr>
          <w:sz w:val="22"/>
          <w:szCs w:val="22"/>
        </w:rPr>
        <w:fldChar w:fldCharType="end"/>
      </w:r>
      <w:r w:rsidR="00A12300">
        <w:rPr>
          <w:sz w:val="22"/>
          <w:szCs w:val="22"/>
        </w:rPr>
        <w:noBreakHyphen/>
      </w:r>
      <w:r w:rsidR="00A12300">
        <w:rPr>
          <w:sz w:val="22"/>
          <w:szCs w:val="22"/>
        </w:rPr>
        <w:fldChar w:fldCharType="begin"/>
      </w:r>
      <w:r w:rsidR="00A12300">
        <w:rPr>
          <w:sz w:val="22"/>
          <w:szCs w:val="22"/>
        </w:rPr>
        <w:instrText xml:space="preserve"> SEQ Hình \* ARABIC \s 1 </w:instrText>
      </w:r>
      <w:r w:rsidR="00A12300">
        <w:rPr>
          <w:sz w:val="22"/>
          <w:szCs w:val="22"/>
        </w:rPr>
        <w:fldChar w:fldCharType="separate"/>
      </w:r>
      <w:r w:rsidR="00A12300">
        <w:rPr>
          <w:noProof/>
          <w:sz w:val="22"/>
          <w:szCs w:val="22"/>
        </w:rPr>
        <w:t>3</w:t>
      </w:r>
      <w:r w:rsidR="00A12300">
        <w:rPr>
          <w:sz w:val="22"/>
          <w:szCs w:val="22"/>
        </w:rPr>
        <w:fldChar w:fldCharType="end"/>
      </w:r>
      <w:r w:rsidRPr="00F22C16">
        <w:rPr>
          <w:sz w:val="22"/>
          <w:szCs w:val="22"/>
        </w:rPr>
        <w:t xml:space="preserve"> Angular framework</w:t>
      </w:r>
      <w:bookmarkEnd w:id="26"/>
    </w:p>
    <w:p w14:paraId="0E602ADF" w14:textId="77777777" w:rsidR="00F22C16" w:rsidRPr="00F22C16" w:rsidRDefault="00F22C16" w:rsidP="00F22C16">
      <w:r w:rsidRPr="00F22C16">
        <w:t>Hiểu theo cách đơn giản, Angular là khung làm việc của Javascript MVC phía client (máy khách) với mục đích phát triển ứng dụng web động. Angular được xem là framework frontend mạnh mẽ và vô cùng chuyên dụng bởi các lập trình viên thực hiện việc cắt HTML cao cấp.</w:t>
      </w:r>
    </w:p>
    <w:p w14:paraId="24683181" w14:textId="77777777" w:rsidR="00F22C16" w:rsidRPr="00782ECD" w:rsidRDefault="00F22C16" w:rsidP="00F22C16">
      <w:r w:rsidRPr="00782ECD">
        <w:t>Angular là một nền tảng phát triển được xây dựng dựa trên Javascript, có khả năng mở rộng quy mô không chỉ các dự án của một nhà phát triển mà còn các ứng dụng cấp doanh nghiệp, nó bao gồm:</w:t>
      </w:r>
    </w:p>
    <w:p w14:paraId="4C3FDAE2" w14:textId="77777777" w:rsidR="00F22C16" w:rsidRPr="00782ECD" w:rsidRDefault="00F22C16" w:rsidP="00DE7627">
      <w:pPr>
        <w:pStyle w:val="ListParagraph"/>
        <w:numPr>
          <w:ilvl w:val="0"/>
          <w:numId w:val="14"/>
        </w:numPr>
      </w:pPr>
      <w:r w:rsidRPr="00782ECD">
        <w:t>Một khuôn khổ xây dựng ứng dụng web có khả năng mở rộng dựa trên các thành phần.</w:t>
      </w:r>
    </w:p>
    <w:p w14:paraId="48BCF2B5" w14:textId="77777777" w:rsidR="00F22C16" w:rsidRPr="00782ECD" w:rsidRDefault="00F22C16" w:rsidP="00DE7627">
      <w:pPr>
        <w:pStyle w:val="ListParagraph"/>
        <w:numPr>
          <w:ilvl w:val="0"/>
          <w:numId w:val="14"/>
        </w:numPr>
      </w:pPr>
      <w:r w:rsidRPr="00782ECD">
        <w:t>Một bộ sưu tập thư viện tốt sẽ được tích hợp nhiều tính năng như quản lý biểu mẫu, định tuyến, giao tiếp máy khách-máy chủ.</w:t>
      </w:r>
    </w:p>
    <w:p w14:paraId="13B7E518" w14:textId="77777777" w:rsidR="00F22C16" w:rsidRPr="00782ECD" w:rsidRDefault="00F22C16" w:rsidP="00DE7627">
      <w:pPr>
        <w:pStyle w:val="ListParagraph"/>
        <w:numPr>
          <w:ilvl w:val="0"/>
          <w:numId w:val="14"/>
        </w:numPr>
      </w:pPr>
      <w:r w:rsidRPr="00782ECD">
        <w:t>Một bộ công cụ dành riêng cho nhà phát triển để bạn có thể phát triển, xây dựng và cập nhật nhanh chóng các bộ mã.</w:t>
      </w:r>
    </w:p>
    <w:p w14:paraId="10DC8D4F" w14:textId="77777777" w:rsidR="00F22C16" w:rsidRDefault="00F22C16" w:rsidP="00F22C16">
      <w:r w:rsidRPr="00782ECD">
        <w:t>AngularJS được viết bằng Javascript và là từ dùng để nói đến Angular 1 (ra đời vào năm 2009). Angular 2 ( ra đời năm 2016) trở nên sẽ được gọi chung là Angular và được viết bởi phiên bản nâng cao của Javascript. Angular có sự thay đổi nhiều từ AngularJS, do đó cấu trúc của chúng khác nhau hoàn toàn.</w:t>
      </w:r>
    </w:p>
    <w:p w14:paraId="64B238A8" w14:textId="243463F8" w:rsidR="00F22C16" w:rsidRPr="00782ECD" w:rsidRDefault="00F22C16" w:rsidP="00F22C16">
      <w:pPr>
        <w:pStyle w:val="Heading3"/>
      </w:pPr>
      <w:bookmarkStart w:id="27" w:name="_Toc149595741"/>
      <w:r>
        <w:t>Lịch sử phát triển</w:t>
      </w:r>
      <w:bookmarkEnd w:id="27"/>
    </w:p>
    <w:p w14:paraId="49E43DFB" w14:textId="77777777" w:rsidR="00F22C16" w:rsidRPr="00F22C16" w:rsidRDefault="00F22C16" w:rsidP="00F22C16">
      <w:pPr>
        <w:ind w:left="720" w:firstLine="0"/>
      </w:pPr>
      <w:r w:rsidRPr="00F22C16">
        <w:t>14/09/2016: Angular 2 – Initial Version of Angular</w:t>
      </w:r>
    </w:p>
    <w:p w14:paraId="542A9CBA" w14:textId="77777777" w:rsidR="00F22C16" w:rsidRPr="00F22C16" w:rsidRDefault="00F22C16" w:rsidP="00F22C16">
      <w:pPr>
        <w:ind w:left="720" w:firstLine="0"/>
      </w:pPr>
      <w:r w:rsidRPr="00F22C16">
        <w:t>23/03/2017: Angular 4 – Version 4: giảm thiểu code được tạo ra, giảm xuống 60% kích thước tệp được đóng gói, đẩy nhanh quá trình phát triển ứng dụng.</w:t>
      </w:r>
    </w:p>
    <w:p w14:paraId="01CB5D8C" w14:textId="77777777" w:rsidR="00F22C16" w:rsidRPr="00F22C16" w:rsidRDefault="00F22C16" w:rsidP="00F22C16">
      <w:pPr>
        <w:ind w:left="720" w:firstLine="0"/>
      </w:pPr>
      <w:r w:rsidRPr="00F22C16">
        <w:lastRenderedPageBreak/>
        <w:t>11/11/2017: Angular 5 – Version 5: sử dụng HTTPClient thay HTTP, công cụ build optimizer được tích hợp sẵn vào trong CLI, …</w:t>
      </w:r>
    </w:p>
    <w:p w14:paraId="71D06C65" w14:textId="77777777" w:rsidR="00F22C16" w:rsidRPr="00F22C16" w:rsidRDefault="00F22C16" w:rsidP="00F22C16">
      <w:pPr>
        <w:ind w:left="720" w:firstLine="0"/>
      </w:pPr>
      <w:r w:rsidRPr="00F22C16">
        <w:t>03/05/2018: Angular 6 – Version 6: Cập nhật CLI, command line interface, Multiple Validators, …</w:t>
      </w:r>
    </w:p>
    <w:p w14:paraId="63DB42CC" w14:textId="77777777" w:rsidR="00F22C16" w:rsidRPr="00F22C16" w:rsidRDefault="00F22C16" w:rsidP="00F22C16">
      <w:pPr>
        <w:ind w:left="720" w:firstLine="0"/>
      </w:pPr>
      <w:r w:rsidRPr="00F22C16">
        <w:t>18/10/2018: Angular 7 – Version 7: ScrollingModule scroll load dữ liệu, dùng Drag and Drop, cập nhật RxJS 6.3, …</w:t>
      </w:r>
    </w:p>
    <w:p w14:paraId="6D9E7070" w14:textId="77777777" w:rsidR="00F22C16" w:rsidRPr="00F22C16" w:rsidRDefault="00F22C16" w:rsidP="00F22C16">
      <w:pPr>
        <w:ind w:left="720" w:firstLine="0"/>
      </w:pPr>
      <w:r w:rsidRPr="00F22C16">
        <w:t>25/08/2019: Angular 8 – Version 8: CLI workflow improvements, Dynamic imports for lazy routes ….</w:t>
      </w:r>
    </w:p>
    <w:p w14:paraId="724C5AD7" w14:textId="77777777" w:rsidR="00F22C16" w:rsidRPr="00F22C16" w:rsidRDefault="00F22C16" w:rsidP="00F22C16">
      <w:pPr>
        <w:ind w:left="720" w:firstLine="0"/>
      </w:pPr>
      <w:r w:rsidRPr="00F22C16">
        <w:t>06/02/2020: Angular 9.0: di chuyển tất cả các ứng dụng để sử dụng trình biên dịch Ivy và thời gian chạy theo mặc định, dùng TypeScript 3.6 và 3.7</w:t>
      </w:r>
    </w:p>
    <w:p w14:paraId="7645E882" w14:textId="77777777" w:rsidR="00F22C16" w:rsidRPr="00F22C16" w:rsidRDefault="00F22C16" w:rsidP="00F22C16">
      <w:pPr>
        <w:ind w:left="720" w:firstLine="0"/>
      </w:pPr>
      <w:r w:rsidRPr="00F22C16">
        <w:t>25/03/2020: Angular 9.1</w:t>
      </w:r>
    </w:p>
    <w:p w14:paraId="72F5AD8C" w14:textId="77777777" w:rsidR="00F22C16" w:rsidRPr="00F22C16" w:rsidRDefault="00F22C16" w:rsidP="00F22C16">
      <w:pPr>
        <w:ind w:left="720" w:firstLine="0"/>
      </w:pPr>
      <w:r w:rsidRPr="00F22C16">
        <w:t>08/04/2020: Angular 10 – Beta Version</w:t>
      </w:r>
    </w:p>
    <w:p w14:paraId="489C0492" w14:textId="6E64AF13" w:rsidR="00F22C16" w:rsidRPr="00DF050B" w:rsidRDefault="00F22C16" w:rsidP="00F22C16">
      <w:pPr>
        <w:pStyle w:val="Heading3"/>
        <w:rPr>
          <w:sz w:val="26"/>
        </w:rPr>
      </w:pPr>
      <w:bookmarkStart w:id="28" w:name="_Toc149595742"/>
      <w:r>
        <w:rPr>
          <w:sz w:val="26"/>
        </w:rPr>
        <w:t>Các thành phần cơ bản</w:t>
      </w:r>
      <w:bookmarkEnd w:id="28"/>
    </w:p>
    <w:p w14:paraId="40DDF386" w14:textId="77777777" w:rsidR="00F22C16" w:rsidRPr="00F22C16" w:rsidRDefault="00F22C16" w:rsidP="00F22C16">
      <w:pPr>
        <w:rPr>
          <w:i/>
        </w:rPr>
      </w:pPr>
      <w:r w:rsidRPr="00F22C16">
        <w:rPr>
          <w:i/>
        </w:rPr>
        <w:t>Thành phần (Components)</w:t>
      </w:r>
    </w:p>
    <w:p w14:paraId="1DD42DF4" w14:textId="77777777" w:rsidR="00F22C16" w:rsidRPr="00782ECD" w:rsidRDefault="00F22C16" w:rsidP="00F22C16">
      <w:r w:rsidRPr="00782ECD">
        <w:t>Một thành phần Angular là một class Typescript tương tác với một view. Một view bao gồm một thành phần và một template. Một template là HTML kết hợp vơi cú pháp liên kết dữ liệu của Angular. Một thành phần có các trường (fields) và các phương thức (methods) hỗ trợ cho một view. View sau đó sẽ được cập nhật bằng các đặc tính và phương thức này. Angular tạo và hủy tất cả các thành phần khi người dùng di chuyển trong ứng dụng.</w:t>
      </w:r>
    </w:p>
    <w:p w14:paraId="6FF3AE0C" w14:textId="77777777" w:rsidR="00F22C16" w:rsidRPr="00F22C16" w:rsidRDefault="00F22C16" w:rsidP="00F22C16">
      <w:pPr>
        <w:ind w:left="567" w:firstLine="0"/>
        <w:rPr>
          <w:i/>
        </w:rPr>
      </w:pPr>
      <w:r w:rsidRPr="00F22C16">
        <w:rPr>
          <w:i/>
        </w:rPr>
        <w:t>Liên kết dữ liệu (Data binding)</w:t>
      </w:r>
    </w:p>
    <w:p w14:paraId="7268FC57" w14:textId="6EA90581" w:rsidR="00F22C16" w:rsidRPr="00782ECD" w:rsidRDefault="00F22C16" w:rsidP="00F22C16">
      <w:r w:rsidRPr="00782ECD">
        <w:t xml:space="preserve">Liên kết dữ liệu là một cải thiện lớn của Angular. Nó cho phép dữ liệu truyền qua giữa các thành phần và template của bạn. Nếu không có liên kết dữ liệu, các lập trình viên Angular sẽ phải viết code để đẩy dữ liệu vào giữa các thành phần và template. Liên kết dữ liệu không giới hạn ở giao tiếp giữa một template cha và thành phần, nó còn có thể chuyển dữ liệu giữa một thành phần cha với một thành phần con. </w:t>
      </w:r>
    </w:p>
    <w:p w14:paraId="40A58AB8" w14:textId="6D174625" w:rsidR="00F22C16" w:rsidRPr="00F22C16" w:rsidRDefault="00F22C16" w:rsidP="00F22C16">
      <w:pPr>
        <w:ind w:left="567" w:firstLine="0"/>
        <w:rPr>
          <w:i/>
        </w:rPr>
      </w:pPr>
      <w:r w:rsidRPr="00782ECD">
        <w:br/>
      </w:r>
      <w:r w:rsidRPr="00F22C16">
        <w:rPr>
          <w:i/>
        </w:rPr>
        <w:t>Modules</w:t>
      </w:r>
    </w:p>
    <w:p w14:paraId="14A09CF0" w14:textId="77777777" w:rsidR="00F22C16" w:rsidRDefault="00F22C16" w:rsidP="00F22C16">
      <w:r w:rsidRPr="00782ECD">
        <w:t>Angular có các module được dựng sẵn để hỗ trợ các lập trình viên, các module này được gọi là NgModules. Các NgModule luôn luôn được đánh dấu bằng chú thích @NgModule trong Angular. Một số module thường gặp là Forms Module, RouterModule, HttpClientModule, và mo</w:t>
      </w:r>
      <w:r>
        <w:t>dule thiết kế tư liệu Angular.</w:t>
      </w:r>
    </w:p>
    <w:p w14:paraId="29C78B17" w14:textId="6116C9BE" w:rsidR="00F22C16" w:rsidRPr="00782ECD" w:rsidRDefault="00F22C16" w:rsidP="00F22C16">
      <w:r w:rsidRPr="00782ECD">
        <w:lastRenderedPageBreak/>
        <w:t>Ý tưởng về module đến từ nguyên tắc trách nhiệm đơn. Trong khi một module có thể làm nhiều việc thì ở cấp độ cao hơn, nó sẽ chỉ tập trung vào một công việc cụ thể như forms hoặc định tuyến. Điều này ngăn việc phình ứng dụng (application bloating) và sắp xếp các ứng dụng thành các khối chức năng ngắn gọn. Lazy loading có thể giúp cải thiện thời gian tải và tốc độ</w:t>
      </w:r>
    </w:p>
    <w:p w14:paraId="672FA774" w14:textId="77777777" w:rsidR="00F22C16" w:rsidRPr="00F22C16" w:rsidRDefault="00F22C16" w:rsidP="00F22C16">
      <w:pPr>
        <w:ind w:left="567" w:firstLine="0"/>
        <w:rPr>
          <w:i/>
        </w:rPr>
      </w:pPr>
      <w:r w:rsidRPr="00F22C16">
        <w:rPr>
          <w:i/>
        </w:rPr>
        <w:t>Services</w:t>
      </w:r>
    </w:p>
    <w:p w14:paraId="23825E79" w14:textId="77777777" w:rsidR="00F22C16" w:rsidRDefault="00F22C16" w:rsidP="00F22C16">
      <w:r w:rsidRPr="00782ECD">
        <w:t>Là từ chỉ chung cho bất kỳ đoạn code nào phục vụ một mục đích cụ thể cho ứng dụng. Đây là một khái niệm khá rộng nhưng sẽ có vài chỉ dẫn mà một service nên tuân theo. Một Angular service phải tái sử dụng được và tuân theo nguyên tắc trách nhiệm đơn đó là làm một công việc và phải làm tốt công việc đó. Khi một thành phần làm việc với view thì một service sẽ xử lý tất cả những g</w:t>
      </w:r>
      <w:r>
        <w:t>ì không liên quan đến view đó.</w:t>
      </w:r>
    </w:p>
    <w:p w14:paraId="2A37EC87" w14:textId="230E98B0" w:rsidR="00F22C16" w:rsidRDefault="00F22C16" w:rsidP="00F22C16">
      <w:r w:rsidRPr="00782ECD">
        <w:t xml:space="preserve">Chẳng hạn như những công việc lặp lại bao gồm logic nghiệp vụ, lấy dữ liệu hay xác thực input, những công việc thiết yếu cho ứng dụng nhưng không liên quan đến thị giác sẽ thuộc về phần service. Bằng cách định nghĩa logic này trong service, </w:t>
      </w:r>
      <w:r w:rsidR="00BA2B76">
        <w:t>có</w:t>
      </w:r>
      <w:r w:rsidRPr="00782ECD">
        <w:t xml:space="preserve"> thể sẵn sàng inject nó vào bất cứ đâu trong ứng dụng, cung cấp cho bạn khả năng tái sử dụng vô hạn. Tuy nhiên Angular cũng không bắt buộc bạn phải thực hiện bất kỳ điều gì kể trên. Một service phức tạp không phải là hiếm thấy, nhưng một service tốt sẽ tuân theo các quy tắc trên.</w:t>
      </w:r>
    </w:p>
    <w:p w14:paraId="4BE460AB" w14:textId="135D5C10" w:rsidR="00F22C16" w:rsidRDefault="00F22C16" w:rsidP="00F22C16">
      <w:pPr>
        <w:pStyle w:val="Heading3"/>
      </w:pPr>
      <w:bookmarkStart w:id="29" w:name="_Toc149595743"/>
      <w:r>
        <w:t>Ưu điểm của Angular</w:t>
      </w:r>
      <w:bookmarkEnd w:id="29"/>
    </w:p>
    <w:p w14:paraId="18DE7916" w14:textId="77777777" w:rsidR="00F22C16" w:rsidRPr="00093397" w:rsidRDefault="00F22C16" w:rsidP="00F22C16">
      <w:pPr>
        <w:rPr>
          <w:i/>
        </w:rPr>
      </w:pPr>
      <w:r w:rsidRPr="00093397">
        <w:rPr>
          <w:i/>
        </w:rPr>
        <w:t>Liên nền tảng (Cross-platform)</w:t>
      </w:r>
    </w:p>
    <w:p w14:paraId="216F2E0E" w14:textId="23F1EBB5" w:rsidR="00F22C16" w:rsidRDefault="00BA2B76" w:rsidP="00F22C16">
      <w:r>
        <w:t xml:space="preserve">Angular </w:t>
      </w:r>
      <w:r w:rsidR="00F22C16" w:rsidRPr="00F22C16">
        <w:t>có thể phát triển các ứng dụng web cấp tiến (Progressive Web Applications – PWA). PWA cũng cung cấp trải nghiệm như ứng dụng (app-like) cho người dùng sử dụng các công nghệ web tân tiến. Tùy theo nhu cầu</w:t>
      </w:r>
      <w:r>
        <w:t xml:space="preserve"> </w:t>
      </w:r>
      <w:r w:rsidR="00F22C16" w:rsidRPr="00F22C16">
        <w:t>có thể triển khai một ứng dụng gốc cũng như cấp tiến. Bộ công cụ phát triển phần mềm kết hợp được gọi là Ionic có thể đưa ứng dụng lên app store hoặc triển khai nó lên mobile web như một PWA.</w:t>
      </w:r>
    </w:p>
    <w:p w14:paraId="6A6B8E84" w14:textId="77777777" w:rsidR="00F22C16" w:rsidRPr="00093397" w:rsidRDefault="00F22C16" w:rsidP="00F22C16">
      <w:pPr>
        <w:rPr>
          <w:i/>
        </w:rPr>
      </w:pPr>
      <w:r w:rsidRPr="00093397">
        <w:rPr>
          <w:i/>
        </w:rPr>
        <w:t>Tốc độ cao và tối ưu hiệu năng</w:t>
      </w:r>
    </w:p>
    <w:p w14:paraId="7B093152" w14:textId="12EC4EDB" w:rsidR="00F22C16" w:rsidRDefault="00F22C16" w:rsidP="00F22C16">
      <w:r w:rsidRPr="00F22C16">
        <w:t>Angular định nghĩa lại máy ảo JavaScipt hiện đại bằng cách chuyển các template thành code. Bởi vây, code viểt tay của bạn cũng có thể được tận dụng trong framework này. Điều tuyệt vời nhất của Angular đó là có thể render code thành HTML &amp; CSS và có cái nhìn đầu tiên về ứng dụng trên các nền tảng khác nh</w:t>
      </w:r>
      <w:r>
        <w:t>ư Node.js, .NET, PHP,..v..v..</w:t>
      </w:r>
    </w:p>
    <w:p w14:paraId="41DA57D6" w14:textId="38CC3A8B" w:rsidR="00F22C16" w:rsidRPr="00F22C16" w:rsidRDefault="00F22C16" w:rsidP="00F22C16">
      <w:r w:rsidRPr="00F22C16">
        <w:t>Thời gian tải của Angular nhanh hơn bất kỳ front-end framework nào ở thời điểm hiện tại. Angular tải cực kì nhanh với bất kỳ router thành phần mới nào. Hơn nữa, code sẽ tự động được chia ra đối với mỗi khi người d</w:t>
      </w:r>
      <w:r>
        <w:t>ùng load và yêu cầu render.</w:t>
      </w:r>
    </w:p>
    <w:p w14:paraId="1C554968" w14:textId="77777777" w:rsidR="00F22C16" w:rsidRPr="00093397" w:rsidRDefault="00F22C16" w:rsidP="00F22C16">
      <w:pPr>
        <w:rPr>
          <w:i/>
        </w:rPr>
      </w:pPr>
      <w:r w:rsidRPr="00093397">
        <w:rPr>
          <w:i/>
        </w:rPr>
        <w:t>Kiến trúc MVC</w:t>
      </w:r>
    </w:p>
    <w:p w14:paraId="6512AE41" w14:textId="40748E6F" w:rsidR="00F22C16" w:rsidRDefault="00F22C16" w:rsidP="00F22C16">
      <w:r w:rsidRPr="00782ECD">
        <w:lastRenderedPageBreak/>
        <w:t xml:space="preserve"> Kiến trúc này đã được đề cập đến trong phần đầu của bài viết. Dữ liệu của ứng dụng sẽ được quản lý bởi Model, View quản lý phần hiển thị dữ liệu. Controller sẽ đóng vai trò là bộ nối giữa lớp View và lớp Model. Thông thường trong kiến trúc MVC, </w:t>
      </w:r>
      <w:r w:rsidR="00BA2B76">
        <w:t>có</w:t>
      </w:r>
      <w:r w:rsidRPr="00782ECD">
        <w:t xml:space="preserve"> thể chia nhỏ ứng dụng một cách tùy ý và viết code để nối nó lại với nhau. Tuy nhiên trong Angular, lập trình viên chỉ cần chia nhỏ ứng dụng thành các phần của MVC và framework sẽ tự làm những công việc còn lại. Điều này sẽ tiết kiệm một</w:t>
      </w:r>
      <w:r>
        <w:t xml:space="preserve"> cách đáng kể thời gian code.</w:t>
      </w:r>
    </w:p>
    <w:p w14:paraId="234CCEC0" w14:textId="18B3D061" w:rsidR="00F22C16" w:rsidRPr="00093397" w:rsidRDefault="00F22C16" w:rsidP="00F22C16">
      <w:pPr>
        <w:rPr>
          <w:i/>
        </w:rPr>
      </w:pPr>
      <w:r w:rsidRPr="00093397">
        <w:rPr>
          <w:i/>
        </w:rPr>
        <w:t>Liên kết dữ liệu hai chiều</w:t>
      </w:r>
    </w:p>
    <w:p w14:paraId="53F5A2B0" w14:textId="5288FC35" w:rsidR="00F22C16" w:rsidRDefault="00F22C16" w:rsidP="00F22C16">
      <w:r w:rsidRPr="00782ECD">
        <w:t>Một trong những tính năng hiệu quả nhất của Angular đó là hệ thống liên kết dữ liệu hai chiều. Lớp View thể hiện chính xác lớp Model và hai lớp này sẽ phối hợp đồng bộ với nhau một cách hoàn hảo. Nếu thay đổi bất kỳ cái gì trong Model, người dùng có thể thấy</w:t>
      </w:r>
      <w:r>
        <w:t xml:space="preserve"> rõ thay đổi đó trong View.</w:t>
      </w:r>
    </w:p>
    <w:p w14:paraId="671E8ABF" w14:textId="77777777" w:rsidR="00F22C16" w:rsidRPr="00093397" w:rsidRDefault="00F22C16" w:rsidP="00F22C16">
      <w:pPr>
        <w:rPr>
          <w:i/>
        </w:rPr>
      </w:pPr>
      <w:r w:rsidRPr="00093397">
        <w:rPr>
          <w:i/>
        </w:rPr>
        <w:t>Framework ít code</w:t>
      </w:r>
    </w:p>
    <w:p w14:paraId="4A3A4662" w14:textId="151CEA2D" w:rsidR="00F22C16" w:rsidRDefault="00F22C16" w:rsidP="00F22C16">
      <w:r w:rsidRPr="00782ECD">
        <w:t xml:space="preserve">Angular là một framework ít code so với các công nghệ front-end khác. </w:t>
      </w:r>
      <w:r w:rsidR="00BA2B76">
        <w:t xml:space="preserve">Lập trình viên </w:t>
      </w:r>
      <w:r w:rsidRPr="00782ECD">
        <w:t>không cần phải viết code ri</w:t>
      </w:r>
      <w:r w:rsidR="00BA2B76">
        <w:t xml:space="preserve">êng để  kết nối các lớp MVC. Và </w:t>
      </w:r>
      <w:r w:rsidRPr="00782ECD">
        <w:t>cũng không cần đến các code cụ thể để xem một cách thủ công. Các chỉ thị được tách biệt với code ứng dụng. Tất cả sẽ tiết kiệm công sức và thời gian cần th</w:t>
      </w:r>
      <w:r>
        <w:t>iết để phát triển ứng dụng.</w:t>
      </w:r>
    </w:p>
    <w:p w14:paraId="2DAF4766" w14:textId="77777777" w:rsidR="00F22C16" w:rsidRPr="00093397" w:rsidRDefault="00F22C16" w:rsidP="00F22C16">
      <w:pPr>
        <w:rPr>
          <w:i/>
        </w:rPr>
      </w:pPr>
      <w:r w:rsidRPr="00093397">
        <w:rPr>
          <w:i/>
        </w:rPr>
        <w:t>Angular CLI (Giao diện dòng lệnh)</w:t>
      </w:r>
    </w:p>
    <w:p w14:paraId="2CED23A8" w14:textId="11C61EA6" w:rsidR="00F22C16" w:rsidRPr="00782ECD" w:rsidRDefault="00F22C16" w:rsidP="00F22C16">
      <w:r w:rsidRPr="00782ECD">
        <w:t>Angular CLI tuân theo các nguyên tắc làm việc tổt nhất của lập trình front-end với các tính năng hỗ trợ SASS/SCSS (Chương trình tiền xử lý CSS - CSS preprocessor) và định tuyến. Hơn nữa Angular CLI thông thường như ng-new hay ng-add hỗ trợ các lập trình viên dễ dàng khám phá các tính năng có sẵn.</w:t>
      </w:r>
    </w:p>
    <w:p w14:paraId="2AD80D54" w14:textId="77777777" w:rsidR="00F22C16" w:rsidRPr="00093397" w:rsidRDefault="00F22C16" w:rsidP="00F22C16">
      <w:pPr>
        <w:rPr>
          <w:i/>
        </w:rPr>
      </w:pPr>
      <w:r w:rsidRPr="00093397">
        <w:rPr>
          <w:i/>
        </w:rPr>
        <w:t>CDK và Angular Material</w:t>
      </w:r>
    </w:p>
    <w:p w14:paraId="49DFFC51" w14:textId="77777777" w:rsidR="00F22C16" w:rsidRDefault="00F22C16" w:rsidP="00F22C16">
      <w:r w:rsidRPr="00782ECD">
        <w:t xml:space="preserve">Angular nâng cấp Bộ công cụ phát triển thành phần (Component Development Kit – CDK) theo mỗi phiên bản mới. Làm mới (Refreshing) và cuộn ảo (virtual scrolling) là các tính năng tiêu biểu nhất của Angular CDK. Nó cũng hỗ trợ cho việc tải động cũng như dỡ tải DOM để tạo ra một danh sách lớn các dữ liệu hiệu năng cao. Bạn có thể import ScrollingModule hay </w:t>
      </w:r>
      <w:r>
        <w:t>DragDropModule vào ứng dụng. </w:t>
      </w:r>
    </w:p>
    <w:p w14:paraId="52B4F4DB" w14:textId="14FDE7D9" w:rsidR="00F22C16" w:rsidRDefault="00F22C16" w:rsidP="00F22C16">
      <w:r w:rsidRPr="00782ECD">
        <w:t>Một số chức năng chính của DragDropModule bao gồm sắp xếp trong một danh sách, kéo thả tự do, xem trước, và các phần giữ chỗ. Thêm nữa, nó còn có thể sắp xếp lại thứ tự danh sách (moveItemInArray) và chuyển các vật thể qua lại giữa các dan</w:t>
      </w:r>
      <w:r>
        <w:t>h sách (transferArrayItem).</w:t>
      </w:r>
      <w:r>
        <w:br/>
        <w:t> </w:t>
      </w:r>
      <w:r>
        <w:tab/>
      </w:r>
      <w:r w:rsidRPr="00093397">
        <w:rPr>
          <w:i/>
        </w:rPr>
        <w:t>Cuộn ảo</w:t>
      </w:r>
    </w:p>
    <w:p w14:paraId="079F932E" w14:textId="77777777" w:rsidR="00F22C16" w:rsidRDefault="00F22C16" w:rsidP="00F22C16">
      <w:r w:rsidRPr="00782ECD">
        <w:lastRenderedPageBreak/>
        <w:t>Tính năng cuộn ảo của Angular giúp code phản ứng với các sự kiện cuộn. Ngoài việc tải và dỡ tải các phần tử DOM có thể thấy được, cuộn ảo còn cung cấp</w:t>
      </w:r>
      <w:r>
        <w:t xml:space="preserve"> chức năng giả lập vật thể.</w:t>
      </w:r>
    </w:p>
    <w:p w14:paraId="4BC23D92" w14:textId="77777777" w:rsidR="00F22C16" w:rsidRPr="00093397" w:rsidRDefault="00F22C16" w:rsidP="00F22C16">
      <w:pPr>
        <w:rPr>
          <w:i/>
        </w:rPr>
      </w:pPr>
      <w:r w:rsidRPr="00093397">
        <w:rPr>
          <w:i/>
        </w:rPr>
        <w:t>TypeScript</w:t>
      </w:r>
    </w:p>
    <w:p w14:paraId="6BA2608C" w14:textId="77777777" w:rsidR="00093397" w:rsidRDefault="00F22C16" w:rsidP="00F22C16">
      <w:r w:rsidRPr="00782ECD">
        <w:t xml:space="preserve">Với TypeScript, Angular cung cấp một trải nghiệm liền mạch cho các lập trình viên. Nó rất hiệu quả trong việc phát hiện lỗi. TypeScript cũng tự động gắn các thiết lập của tệp root dể biên dịch dễ dàng hơn. So với JavaScript, TypeScript có các kiểu liệt kê, giao diện, các lớp generic, các kiểu kết hợp, các kiểu union/intersection, các bộ điều </w:t>
      </w:r>
      <w:r w:rsidR="00093397">
        <w:t>chỉnh truy cập đặc sắc hơn.</w:t>
      </w:r>
    </w:p>
    <w:p w14:paraId="0A4D2B67" w14:textId="77777777" w:rsidR="00093397" w:rsidRPr="00093397" w:rsidRDefault="00093397" w:rsidP="00F22C16">
      <w:pPr>
        <w:rPr>
          <w:i/>
        </w:rPr>
      </w:pPr>
      <w:r w:rsidRPr="00093397">
        <w:rPr>
          <w:i/>
        </w:rPr>
        <w:t>Inject các phần phụ thuộc</w:t>
      </w:r>
    </w:p>
    <w:p w14:paraId="56592DAF" w14:textId="6C080BC0" w:rsidR="00093397" w:rsidRDefault="00F22C16" w:rsidP="00515C67">
      <w:r w:rsidRPr="00782ECD">
        <w:t>Chức năng inject phần phụ thuộc có sẵn sẽ giảm tải công việc lập trình ứng dụng đi rất nhiều. Nó giúp chúng ta có thể nhúng service vào các component hoặc các service với nhau tùy theo nhu cầu của lậ</w:t>
      </w:r>
      <w:r w:rsidR="00093397">
        <w:t xml:space="preserve">p trình viên và </w:t>
      </w:r>
      <w:r w:rsidR="00515C67">
        <w:t>của ứng dụng.</w:t>
      </w:r>
    </w:p>
    <w:p w14:paraId="6733F497" w14:textId="77777777" w:rsidR="00093397" w:rsidRPr="00093397" w:rsidRDefault="00093397" w:rsidP="00F22C16">
      <w:pPr>
        <w:rPr>
          <w:i/>
        </w:rPr>
      </w:pPr>
      <w:r w:rsidRPr="00093397">
        <w:rPr>
          <w:i/>
        </w:rPr>
        <w:t>Các chỉ thị ( Directives)</w:t>
      </w:r>
    </w:p>
    <w:p w14:paraId="207DA645" w14:textId="4F3B2A4F" w:rsidR="00F22C16" w:rsidRDefault="00F22C16" w:rsidP="00093397">
      <w:r w:rsidRPr="00782ECD">
        <w:t>Chỉ thị là tính năng mang tính thử thách nhất của Angular. Bạn có thể tạo ra các thẻ HTML tùy biến với vai trò là các widget tùy biến với các chỉ thị. Bạn cũng có thể tùy ý thao tác với các thuộc tính DOM bằng các chỉ thị.</w:t>
      </w:r>
    </w:p>
    <w:p w14:paraId="363A7482" w14:textId="65ED5A59" w:rsidR="00093397" w:rsidRDefault="00CC663C" w:rsidP="00CC663C">
      <w:pPr>
        <w:pStyle w:val="Heading2"/>
      </w:pPr>
      <w:bookmarkStart w:id="30" w:name="_Toc149595744"/>
      <w:r>
        <w:t>Kiến trúc Onion Architecture</w:t>
      </w:r>
      <w:bookmarkEnd w:id="30"/>
    </w:p>
    <w:p w14:paraId="5773706F" w14:textId="47A6C2E3" w:rsidR="00CC663C" w:rsidRPr="00CC663C" w:rsidRDefault="00CC663C" w:rsidP="00CC663C">
      <w:pPr>
        <w:pStyle w:val="Heading3"/>
        <w:rPr>
          <w:i w:val="0"/>
        </w:rPr>
      </w:pPr>
      <w:bookmarkStart w:id="31" w:name="_Toc149595745"/>
      <w:r w:rsidRPr="00CC663C">
        <w:rPr>
          <w:i w:val="0"/>
        </w:rPr>
        <w:t>Ý tưởng</w:t>
      </w:r>
      <w:bookmarkEnd w:id="31"/>
    </w:p>
    <w:p w14:paraId="02AD2666" w14:textId="5CF85ECB" w:rsidR="00CC663C" w:rsidRDefault="00CC663C" w:rsidP="00CC663C">
      <w:r>
        <w:t>Là một thiết kế phần mềm tách các yếu tố thành cấp độ vòng, có quy tắc duy</w:t>
      </w:r>
      <w:r w:rsidR="00BA2B76">
        <w:t xml:space="preserve"> trì xoay quanh phần lõi (Core) đồng thời chia kiến trúc code thành các tầng, lớp riêng biệt phục vụ tốt cho việc phát triển</w:t>
      </w:r>
    </w:p>
    <w:p w14:paraId="3149E786" w14:textId="77777777" w:rsidR="00CC663C" w:rsidRDefault="00CC663C" w:rsidP="00CC663C">
      <w:pPr>
        <w:keepNext/>
        <w:jc w:val="center"/>
      </w:pPr>
      <w:r>
        <w:rPr>
          <w:noProof/>
        </w:rPr>
        <w:lastRenderedPageBreak/>
        <w:drawing>
          <wp:inline distT="0" distB="0" distL="0" distR="0" wp14:anchorId="298218D6" wp14:editId="2A963268">
            <wp:extent cx="35528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0170805242.jfif"/>
                    <pic:cNvPicPr/>
                  </pic:nvPicPr>
                  <pic:blipFill>
                    <a:blip r:embed="rId15">
                      <a:extLst>
                        <a:ext uri="{28A0092B-C50C-407E-A947-70E740481C1C}">
                          <a14:useLocalDpi xmlns:a14="http://schemas.microsoft.com/office/drawing/2010/main" val="0"/>
                        </a:ext>
                      </a:extLst>
                    </a:blip>
                    <a:stretch>
                      <a:fillRect/>
                    </a:stretch>
                  </pic:blipFill>
                  <pic:spPr>
                    <a:xfrm>
                      <a:off x="0" y="0"/>
                      <a:ext cx="3552825" cy="3438525"/>
                    </a:xfrm>
                    <a:prstGeom prst="rect">
                      <a:avLst/>
                    </a:prstGeom>
                  </pic:spPr>
                </pic:pic>
              </a:graphicData>
            </a:graphic>
          </wp:inline>
        </w:drawing>
      </w:r>
    </w:p>
    <w:p w14:paraId="0BCBF3E0" w14:textId="713D8115" w:rsidR="00CC663C" w:rsidRPr="00CC663C" w:rsidRDefault="00CC663C" w:rsidP="00CC663C">
      <w:pPr>
        <w:pStyle w:val="Caption"/>
        <w:rPr>
          <w:sz w:val="22"/>
          <w:szCs w:val="22"/>
        </w:rPr>
      </w:pPr>
      <w:bookmarkStart w:id="32" w:name="_Toc149595842"/>
      <w:r w:rsidRPr="00CC663C">
        <w:rPr>
          <w:sz w:val="22"/>
          <w:szCs w:val="22"/>
        </w:rPr>
        <w:t xml:space="preserve">Hình </w:t>
      </w:r>
      <w:r w:rsidR="00A12300">
        <w:rPr>
          <w:sz w:val="22"/>
          <w:szCs w:val="22"/>
        </w:rPr>
        <w:fldChar w:fldCharType="begin"/>
      </w:r>
      <w:r w:rsidR="00A12300">
        <w:rPr>
          <w:sz w:val="22"/>
          <w:szCs w:val="22"/>
        </w:rPr>
        <w:instrText xml:space="preserve"> STYLEREF 1 \s </w:instrText>
      </w:r>
      <w:r w:rsidR="00A12300">
        <w:rPr>
          <w:sz w:val="22"/>
          <w:szCs w:val="22"/>
        </w:rPr>
        <w:fldChar w:fldCharType="separate"/>
      </w:r>
      <w:r w:rsidR="00A12300">
        <w:rPr>
          <w:noProof/>
          <w:sz w:val="22"/>
          <w:szCs w:val="22"/>
        </w:rPr>
        <w:t>1</w:t>
      </w:r>
      <w:r w:rsidR="00A12300">
        <w:rPr>
          <w:sz w:val="22"/>
          <w:szCs w:val="22"/>
        </w:rPr>
        <w:fldChar w:fldCharType="end"/>
      </w:r>
      <w:r w:rsidR="00A12300">
        <w:rPr>
          <w:sz w:val="22"/>
          <w:szCs w:val="22"/>
        </w:rPr>
        <w:noBreakHyphen/>
      </w:r>
      <w:r w:rsidR="00A12300">
        <w:rPr>
          <w:sz w:val="22"/>
          <w:szCs w:val="22"/>
        </w:rPr>
        <w:fldChar w:fldCharType="begin"/>
      </w:r>
      <w:r w:rsidR="00A12300">
        <w:rPr>
          <w:sz w:val="22"/>
          <w:szCs w:val="22"/>
        </w:rPr>
        <w:instrText xml:space="preserve"> SEQ Hình \* ARABIC \s 1 </w:instrText>
      </w:r>
      <w:r w:rsidR="00A12300">
        <w:rPr>
          <w:sz w:val="22"/>
          <w:szCs w:val="22"/>
        </w:rPr>
        <w:fldChar w:fldCharType="separate"/>
      </w:r>
      <w:r w:rsidR="00A12300">
        <w:rPr>
          <w:noProof/>
          <w:sz w:val="22"/>
          <w:szCs w:val="22"/>
        </w:rPr>
        <w:t>4</w:t>
      </w:r>
      <w:r w:rsidR="00A12300">
        <w:rPr>
          <w:sz w:val="22"/>
          <w:szCs w:val="22"/>
        </w:rPr>
        <w:fldChar w:fldCharType="end"/>
      </w:r>
      <w:r w:rsidRPr="00CC663C">
        <w:rPr>
          <w:sz w:val="22"/>
          <w:szCs w:val="22"/>
        </w:rPr>
        <w:t xml:space="preserve"> Mô hình Onion Architechture</w:t>
      </w:r>
      <w:bookmarkEnd w:id="32"/>
    </w:p>
    <w:p w14:paraId="4E9F5311" w14:textId="0CF4C586" w:rsidR="00F22C16" w:rsidRPr="00F22C16" w:rsidRDefault="00F22C16" w:rsidP="00F22C16"/>
    <w:p w14:paraId="44A1CDC7" w14:textId="02035777" w:rsidR="00F22C16" w:rsidRPr="00CC663C" w:rsidRDefault="00CC663C" w:rsidP="00CC663C">
      <w:pPr>
        <w:pStyle w:val="Heading3"/>
        <w:rPr>
          <w:i w:val="0"/>
        </w:rPr>
      </w:pPr>
      <w:bookmarkStart w:id="33" w:name="_Toc149595746"/>
      <w:r w:rsidRPr="00CC663C">
        <w:rPr>
          <w:i w:val="0"/>
        </w:rPr>
        <w:t>Kiến trúc chung</w:t>
      </w:r>
      <w:bookmarkEnd w:id="33"/>
    </w:p>
    <w:p w14:paraId="35E672F4" w14:textId="5F87912A" w:rsidR="00CC663C" w:rsidRPr="00BA2B76" w:rsidRDefault="00CC663C" w:rsidP="00CC663C">
      <w:pPr>
        <w:ind w:left="360" w:firstLine="0"/>
        <w:rPr>
          <w:i/>
        </w:rPr>
      </w:pPr>
      <w:r w:rsidRPr="00BA2B76">
        <w:rPr>
          <w:i/>
        </w:rPr>
        <w:t>Lớp lõi (Core) </w:t>
      </w:r>
    </w:p>
    <w:p w14:paraId="7DD5CE14" w14:textId="49E6B7FB" w:rsidR="00CC663C" w:rsidRPr="00CC663C" w:rsidRDefault="00BA2B76" w:rsidP="00CC663C">
      <w:pPr>
        <w:ind w:firstLine="360"/>
      </w:pPr>
      <w:r>
        <w:t>Lớp tập trung các thành phần quan trọng nhất của ứng dụng – Các thực thể</w:t>
      </w:r>
    </w:p>
    <w:p w14:paraId="0E4FCC8E" w14:textId="0FD8710F" w:rsidR="00CC663C" w:rsidRPr="00BA2B76" w:rsidRDefault="00CC663C" w:rsidP="00CC663C">
      <w:pPr>
        <w:ind w:firstLine="360"/>
        <w:rPr>
          <w:i/>
        </w:rPr>
      </w:pPr>
      <w:r w:rsidRPr="00BA2B76">
        <w:rPr>
          <w:i/>
        </w:rPr>
        <w:t>Lớp miền (Domain)</w:t>
      </w:r>
    </w:p>
    <w:p w14:paraId="26671DA8" w14:textId="2E4F8DAE" w:rsidR="00CC663C" w:rsidRPr="00CC663C" w:rsidRDefault="00CC663C" w:rsidP="00CC663C">
      <w:pPr>
        <w:ind w:firstLine="360"/>
      </w:pPr>
      <w:r w:rsidRPr="00CC663C">
        <w:t>Lớp miền trong kiến ​​trúc chứa logic,</w:t>
      </w:r>
      <w:r w:rsidR="00BA2B76">
        <w:t xml:space="preserve"> chúng có vai trò quan trong tương đương các thực thể</w:t>
      </w:r>
      <w:r w:rsidRPr="00CC663C">
        <w:t> Lớp này nằm ở trung tâm của kiến ​​trúc nơi chúng ta có các thực thể ứng dụng, là các lớp mô hình ứng dụng hoặc các lớp mô hình cơ sở dữ liệu, sử dụng cách tiếp cận mã đầu tiên trong phát triển ứng dụng bằng ORM khác nhau, các thực thể này được sử dụng để tạo các bảng trong cơ sở dữ liệu .</w:t>
      </w:r>
    </w:p>
    <w:p w14:paraId="32863D2B" w14:textId="5265FFA4" w:rsidR="00CC663C" w:rsidRPr="00BA2B76" w:rsidRDefault="00CC663C" w:rsidP="00CC663C">
      <w:pPr>
        <w:ind w:left="567" w:firstLine="0"/>
        <w:rPr>
          <w:i/>
        </w:rPr>
      </w:pPr>
      <w:r w:rsidRPr="00BA2B76">
        <w:rPr>
          <w:i/>
        </w:rPr>
        <w:t>Lớp ứng dụng</w:t>
      </w:r>
    </w:p>
    <w:p w14:paraId="05F0DED2" w14:textId="0ECD99CF" w:rsidR="00CC663C" w:rsidRPr="00CC663C" w:rsidRDefault="00CC663C" w:rsidP="00CC663C">
      <w:r w:rsidRPr="00CC663C">
        <w:t xml:space="preserve">Lớp ứng dụng chứa logic nghiệp vụ. Tất cả logic nghiệp vụ sẽ được </w:t>
      </w:r>
      <w:r w:rsidR="00BA2B76">
        <w:t>triển khai</w:t>
      </w:r>
      <w:r w:rsidRPr="00CC663C">
        <w:t xml:space="preserve"> trong lớp này. Trong lớp này, các giao diện dịch vụ được giữ, tách biệt với việc triển khai chúng, để kết nối lỏng lẻo và phân tách các mối quan tâm.</w:t>
      </w:r>
    </w:p>
    <w:p w14:paraId="04A0C0C3" w14:textId="2E0D0C99" w:rsidR="00CC663C" w:rsidRPr="00CC663C" w:rsidRDefault="00CC663C" w:rsidP="00CC663C">
      <w:pPr>
        <w:ind w:left="567" w:firstLine="0"/>
      </w:pPr>
      <w:r w:rsidRPr="00CC663C">
        <w:t>Lớp cơ sở hạ tầng:</w:t>
      </w:r>
    </w:p>
    <w:p w14:paraId="260F9B3C" w14:textId="77777777" w:rsidR="00CC663C" w:rsidRPr="00CC663C" w:rsidRDefault="00CC663C" w:rsidP="00CC663C">
      <w:r w:rsidRPr="00CC663C">
        <w:t xml:space="preserve">Trong lớp cơ sở hạ tầng, chúng tôi có các đối tượng mô hình, chúng tôi sẽ duy trì tất cả các đối tượng di chuyển cơ sở dữ liệu và bối cảnh cơ sở dữ liệu trong lớp này. Trong lớp </w:t>
      </w:r>
      <w:r w:rsidRPr="00CC663C">
        <w:lastRenderedPageBreak/>
        <w:t>này, chúng ta có kho lưu trữ của tất cả đối tượng mô hình miền. Ngoài ra việc triển khai giao diện được xác định trong lớp ứng dụng.</w:t>
      </w:r>
    </w:p>
    <w:p w14:paraId="3FC30E96" w14:textId="45A91123" w:rsidR="00CC663C" w:rsidRPr="00CC663C" w:rsidRDefault="00CC663C" w:rsidP="00CC663C">
      <w:pPr>
        <w:ind w:left="567" w:firstLine="0"/>
      </w:pPr>
      <w:r w:rsidRPr="00CC663C">
        <w:t>Lớp trình bày:</w:t>
      </w:r>
    </w:p>
    <w:p w14:paraId="7EDD7ED6" w14:textId="1257C344" w:rsidR="00CC663C" w:rsidRDefault="00CC663C" w:rsidP="00CC663C">
      <w:r w:rsidRPr="00CC663C">
        <w:t>Nó có thể là bộ điều khiển API hoặc bất kỳ giao diện người dùng nào. Trong trường hợp lớp Trình bày API hiển thị cho chúng ta dữ liệu đối tượng từ cơ sở dữ liệu bằng cách sử dụng yêu cầu HTTP ở dạng Đối tượng JSON. Nhưng trong trường hợp ứng dụng ngoại vi, chúng tôi trình bày dữ liệu bằng giao diện người dùng bằng cách sử dụng APIS.</w:t>
      </w:r>
    </w:p>
    <w:p w14:paraId="4BEAD45B" w14:textId="0AE179EF" w:rsidR="00CC663C" w:rsidRDefault="00CC663C" w:rsidP="00CC663C">
      <w:pPr>
        <w:pStyle w:val="Heading3"/>
      </w:pPr>
      <w:bookmarkStart w:id="34" w:name="_Toc149595747"/>
      <w:r>
        <w:t>Ưu điểm</w:t>
      </w:r>
      <w:bookmarkEnd w:id="34"/>
      <w:r>
        <w:t xml:space="preserve"> </w:t>
      </w:r>
    </w:p>
    <w:p w14:paraId="7DEDCAB3" w14:textId="77777777" w:rsidR="00CC663C" w:rsidRPr="00CC663C" w:rsidRDefault="00CC663C" w:rsidP="00DE7627">
      <w:pPr>
        <w:pStyle w:val="ListParagraph"/>
        <w:numPr>
          <w:ilvl w:val="0"/>
          <w:numId w:val="15"/>
        </w:numPr>
      </w:pPr>
      <w:r w:rsidRPr="00CC663C">
        <w:t>Tách biệt mối quan tâm, mỗi bộ phận có trách nhiệm duy trì riêng.</w:t>
      </w:r>
    </w:p>
    <w:p w14:paraId="26861ED4" w14:textId="009263B5" w:rsidR="00CC663C" w:rsidRPr="00CC663C" w:rsidRDefault="00CC663C" w:rsidP="00DE7627">
      <w:pPr>
        <w:pStyle w:val="ListParagraph"/>
        <w:numPr>
          <w:ilvl w:val="0"/>
          <w:numId w:val="15"/>
        </w:numPr>
      </w:pPr>
      <w:r w:rsidRPr="00CC663C">
        <w:t>Luồng phụ thuộc hướng vào trong, điều đó có nghĩa là có thể thay đổi các phần bên ngoài mà không ảnh hưởng gì đến các phần bên trong.</w:t>
      </w:r>
    </w:p>
    <w:p w14:paraId="025970C7" w14:textId="77777777" w:rsidR="00CC663C" w:rsidRPr="00CC663C" w:rsidRDefault="00CC663C" w:rsidP="00DE7627">
      <w:pPr>
        <w:pStyle w:val="ListParagraph"/>
        <w:numPr>
          <w:ilvl w:val="0"/>
          <w:numId w:val="15"/>
        </w:numPr>
      </w:pPr>
      <w:r w:rsidRPr="00CC663C">
        <w:t>Cung cấp một cách rất linh hoạt để thử nghiệm.</w:t>
      </w:r>
    </w:p>
    <w:p w14:paraId="3C4839E4" w14:textId="77777777" w:rsidR="00CC663C" w:rsidRPr="00CC663C" w:rsidRDefault="00CC663C" w:rsidP="00DE7627">
      <w:pPr>
        <w:pStyle w:val="ListParagraph"/>
        <w:numPr>
          <w:ilvl w:val="0"/>
          <w:numId w:val="15"/>
        </w:numPr>
      </w:pPr>
      <w:r w:rsidRPr="00CC663C">
        <w:t>Cung cấp một cách rõ ràng, ngắn gọn và có hướng dẫn để bắt đầu triển khai bằng bất kỳ ngôn ngữ lập trình nào.</w:t>
      </w:r>
    </w:p>
    <w:p w14:paraId="39E1B121" w14:textId="45FCDE90" w:rsidR="00CC663C" w:rsidRPr="00CC663C" w:rsidRDefault="00CC663C" w:rsidP="00DE7627">
      <w:pPr>
        <w:pStyle w:val="ListParagraph"/>
        <w:numPr>
          <w:ilvl w:val="0"/>
          <w:numId w:val="15"/>
        </w:numPr>
      </w:pPr>
      <w:r w:rsidRPr="00CC663C">
        <w:t>Giao diện người dùng và cơ sở dữ liệu có thể được thay đổi bất cứ lúc nào mà không ảnh h</w:t>
      </w:r>
      <w:r w:rsidR="00BA2B76">
        <w:t>ưởng đến các phần khác.</w:t>
      </w:r>
    </w:p>
    <w:p w14:paraId="070F7542" w14:textId="77777777" w:rsidR="00CC663C" w:rsidRPr="00CC663C" w:rsidRDefault="00CC663C" w:rsidP="00CC663C"/>
    <w:p w14:paraId="1B0FC8EC" w14:textId="479BB743" w:rsidR="00F22C16" w:rsidRDefault="00F22C16">
      <w:pPr>
        <w:spacing w:before="0" w:line="240" w:lineRule="auto"/>
        <w:ind w:firstLine="0"/>
        <w:jc w:val="left"/>
      </w:pPr>
      <w:r>
        <w:br w:type="page"/>
      </w:r>
    </w:p>
    <w:p w14:paraId="3BD261A7" w14:textId="08E68987" w:rsidR="00F22C16" w:rsidRDefault="00AC1AD2" w:rsidP="00AC1AD2">
      <w:pPr>
        <w:pStyle w:val="Heading2"/>
      </w:pPr>
      <w:r>
        <w:lastRenderedPageBreak/>
        <w:t>Thư viện Bootstrap</w:t>
      </w:r>
      <w:r w:rsidR="000B22A0">
        <w:t xml:space="preserve"> &amp; JQuery</w:t>
      </w:r>
      <w:bookmarkStart w:id="35" w:name="_GoBack"/>
      <w:bookmarkEnd w:id="35"/>
    </w:p>
    <w:p w14:paraId="3EABE462" w14:textId="26771B23" w:rsidR="00F22C16" w:rsidRDefault="00AC1AD2" w:rsidP="00AC1AD2">
      <w:pPr>
        <w:pStyle w:val="Heading3"/>
      </w:pPr>
      <w:r>
        <w:t>Giới thiệu thư viện Bootstrap</w:t>
      </w:r>
    </w:p>
    <w:p w14:paraId="596F0716" w14:textId="5D1B4F35" w:rsidR="00AC1AD2" w:rsidRPr="00AC1AD2" w:rsidRDefault="00AC1AD2" w:rsidP="00AC1AD2">
      <w:pPr>
        <w:ind w:firstLine="720"/>
      </w:pPr>
      <w:r w:rsidRPr="00AC1AD2">
        <w:t xml:space="preserve">Bootstrap là thư viện </w:t>
      </w:r>
      <w:r>
        <w:t xml:space="preserve">giao diện web, </w:t>
      </w:r>
      <w:r w:rsidRPr="00AC1AD2">
        <w:t>Thư viện này tạo sẵn code HTML, CSS và Javascript để tạo ra những thành phần giao diện thường dùng , giúp giảm nhiều thời gian tạo nên trang web hoàn chỉnh.</w:t>
      </w:r>
    </w:p>
    <w:p w14:paraId="136FC0CB" w14:textId="77777777" w:rsidR="00AC1AD2" w:rsidRPr="00AC1AD2" w:rsidRDefault="00AC1AD2" w:rsidP="00AC1AD2">
      <w:pPr>
        <w:ind w:firstLine="0"/>
      </w:pPr>
      <w:r w:rsidRPr="00AC1AD2">
        <w:t>Được Mark Otto và Jacob Thornton cùng nhau phát triển tại Twitter năm 2010</w:t>
      </w:r>
    </w:p>
    <w:p w14:paraId="4143F181" w14:textId="77777777" w:rsidR="00AC1AD2" w:rsidRPr="00AC1AD2" w:rsidRDefault="00AC1AD2" w:rsidP="00AC1AD2">
      <w:pPr>
        <w:ind w:firstLine="0"/>
      </w:pPr>
      <w:r w:rsidRPr="00AC1AD2">
        <w:t>Bootstrap chạy ở client (trong trình duyệt web) , không chạy trên server.</w:t>
      </w:r>
    </w:p>
    <w:p w14:paraId="4258CCA8" w14:textId="77777777" w:rsidR="00AC1AD2" w:rsidRPr="00AC1AD2" w:rsidRDefault="00AC1AD2" w:rsidP="00AC1AD2"/>
    <w:p w14:paraId="42DB486E" w14:textId="71767A80" w:rsidR="00F22C16" w:rsidRDefault="00F22C16">
      <w:pPr>
        <w:spacing w:before="0" w:line="240" w:lineRule="auto"/>
        <w:ind w:firstLine="0"/>
        <w:jc w:val="left"/>
      </w:pPr>
      <w:r>
        <w:br w:type="page"/>
      </w:r>
    </w:p>
    <w:p w14:paraId="694678D5" w14:textId="4F9678CA" w:rsidR="00F22C16" w:rsidRDefault="00F22C16">
      <w:pPr>
        <w:spacing w:before="0" w:line="240" w:lineRule="auto"/>
        <w:ind w:firstLine="0"/>
        <w:jc w:val="left"/>
      </w:pPr>
      <w:r>
        <w:lastRenderedPageBreak/>
        <w:br w:type="page"/>
      </w:r>
    </w:p>
    <w:p w14:paraId="5AA4CF6C" w14:textId="7FB64D9A" w:rsidR="00F22C16" w:rsidRDefault="00F22C16">
      <w:pPr>
        <w:spacing w:before="0" w:line="240" w:lineRule="auto"/>
        <w:ind w:firstLine="0"/>
        <w:jc w:val="left"/>
      </w:pPr>
      <w:r>
        <w:lastRenderedPageBreak/>
        <w:br w:type="page"/>
      </w:r>
    </w:p>
    <w:p w14:paraId="0FCC1851" w14:textId="77777777" w:rsidR="00B97B4C" w:rsidRPr="00A64D23" w:rsidRDefault="00B97B4C" w:rsidP="00F22C16"/>
    <w:p w14:paraId="103C951A" w14:textId="7F30B3D9" w:rsidR="00B97B4C" w:rsidRDefault="00B97B4C">
      <w:pPr>
        <w:spacing w:before="0" w:line="240" w:lineRule="auto"/>
        <w:ind w:firstLine="0"/>
        <w:jc w:val="left"/>
        <w:rPr>
          <w:rFonts w:cs="Arial"/>
          <w:b/>
          <w:bCs/>
          <w:caps/>
          <w:kern w:val="32"/>
          <w:sz w:val="30"/>
          <w:szCs w:val="32"/>
        </w:rPr>
      </w:pPr>
    </w:p>
    <w:p w14:paraId="182BD6A7" w14:textId="2F38D013" w:rsidR="00FE5128" w:rsidRPr="00FE5128" w:rsidRDefault="001E1E49" w:rsidP="00FE5128">
      <w:bookmarkStart w:id="36" w:name="_Toc169424247"/>
      <w:r>
        <w:t xml:space="preserve">Theo </w:t>
      </w:r>
      <w:sdt>
        <w:sdtPr>
          <w:id w:val="-671335838"/>
          <w:citation/>
        </w:sdtPr>
        <w:sdtEndPr/>
        <w:sdtContent>
          <w:r>
            <w:fldChar w:fldCharType="begin"/>
          </w:r>
          <w:r w:rsidR="00A7418C">
            <w:instrText xml:space="preserve">CITATION Hoà15 \l 1033 </w:instrText>
          </w:r>
          <w:r>
            <w:fldChar w:fldCharType="separate"/>
          </w:r>
          <w:r w:rsidR="000375B5">
            <w:rPr>
              <w:noProof/>
            </w:rPr>
            <w:t>[2]</w:t>
          </w:r>
          <w:r>
            <w:fldChar w:fldCharType="end"/>
          </w:r>
        </w:sdtContent>
      </w:sdt>
      <w:r>
        <w:t>, abfxvxcvdsf.</w:t>
      </w:r>
    </w:p>
    <w:p w14:paraId="64D67140" w14:textId="77777777" w:rsidR="00FE5128" w:rsidRDefault="00FE5128" w:rsidP="00FE5128">
      <w:pPr>
        <w:keepNext/>
      </w:pPr>
      <w:r>
        <w:rPr>
          <w:noProof/>
        </w:rPr>
        <w:drawing>
          <wp:inline distT="0" distB="0" distL="0" distR="0" wp14:anchorId="24112811" wp14:editId="413AD13E">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1154232"/>
                    </a:xfrm>
                    <a:prstGeom prst="rect">
                      <a:avLst/>
                    </a:prstGeom>
                  </pic:spPr>
                </pic:pic>
              </a:graphicData>
            </a:graphic>
          </wp:inline>
        </w:drawing>
      </w:r>
    </w:p>
    <w:p w14:paraId="6B15E1F4" w14:textId="77777777" w:rsidR="00E37A6B" w:rsidRPr="00E37A6B" w:rsidRDefault="00E37A6B" w:rsidP="00E37A6B"/>
    <w:p w14:paraId="418A4FF1" w14:textId="77777777" w:rsidR="00412F64" w:rsidRDefault="00412F64">
      <w:pPr>
        <w:spacing w:before="0" w:line="240" w:lineRule="auto"/>
        <w:ind w:firstLine="0"/>
        <w:jc w:val="left"/>
        <w:rPr>
          <w:rFonts w:cs="Arial"/>
          <w:b/>
          <w:bCs/>
          <w:kern w:val="32"/>
          <w:sz w:val="32"/>
          <w:szCs w:val="32"/>
        </w:rPr>
      </w:pPr>
      <w:r>
        <w:br w:type="page"/>
      </w:r>
    </w:p>
    <w:p w14:paraId="7229A597" w14:textId="77777777" w:rsidR="00466B47" w:rsidRDefault="005719FB" w:rsidP="00D530AC">
      <w:pPr>
        <w:pStyle w:val="Heading1"/>
      </w:pPr>
      <w:r>
        <w:lastRenderedPageBreak/>
        <w:t xml:space="preserve"> </w:t>
      </w:r>
      <w:bookmarkStart w:id="37" w:name="_Toc149595757"/>
      <w:r w:rsidR="0007352A">
        <w:t xml:space="preserve">PHÂN TÍCH </w:t>
      </w:r>
      <w:r w:rsidR="0028004F">
        <w:t>THIẾT KẾ HỆ THỐNG</w:t>
      </w:r>
      <w:bookmarkEnd w:id="37"/>
    </w:p>
    <w:p w14:paraId="3E58B08A"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6B796251" w14:textId="77777777"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14:paraId="2ABDA281" w14:textId="77777777" w:rsidR="001A08FA" w:rsidRPr="00A16910" w:rsidRDefault="001A08FA" w:rsidP="001A08FA">
      <w:pPr>
        <w:pStyle w:val="Heading2"/>
      </w:pPr>
      <w:bookmarkStart w:id="38" w:name="_Toc149595758"/>
      <w:bookmarkEnd w:id="36"/>
      <w:r>
        <w:t>Tiêu đ</w:t>
      </w:r>
      <w:r>
        <w:rPr>
          <w:rFonts w:cs="Times New Roman"/>
        </w:rPr>
        <w:t>ề</w:t>
      </w:r>
      <w:r>
        <w:t xml:space="preserve"> m</w:t>
      </w:r>
      <w:r>
        <w:rPr>
          <w:rFonts w:cs="Times New Roman"/>
        </w:rPr>
        <w:t>ụ</w:t>
      </w:r>
      <w:r>
        <w:t>c</w:t>
      </w:r>
      <w:bookmarkEnd w:id="38"/>
    </w:p>
    <w:p w14:paraId="48100A0D" w14:textId="77777777" w:rsidR="001A08FA" w:rsidRPr="00A16910" w:rsidRDefault="001A08FA" w:rsidP="001A08FA">
      <w:pPr>
        <w:pStyle w:val="Heading3"/>
      </w:pPr>
      <w:bookmarkStart w:id="39" w:name="_Toc149595759"/>
      <w:r>
        <w:t>Tiêu đề tiểu mục</w:t>
      </w:r>
      <w:bookmarkEnd w:id="39"/>
    </w:p>
    <w:p w14:paraId="2A5E70B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17B83D" w14:textId="77777777" w:rsidR="00B25F15" w:rsidRDefault="00B25F15" w:rsidP="00B25F15">
      <w:pPr>
        <w:pStyle w:val="Heading4"/>
      </w:pPr>
      <w:r>
        <w:t>Tiêu đề mục nhỏ nhất 1</w:t>
      </w:r>
    </w:p>
    <w:p w14:paraId="1D03AAC5"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0BAFA4B" w14:textId="77777777" w:rsidR="00B25F15" w:rsidRDefault="00B25F15" w:rsidP="00B25F15">
      <w:pPr>
        <w:pStyle w:val="Heading4"/>
      </w:pPr>
      <w:r>
        <w:t>Tiêu đề mục nhỏ nhất 2</w:t>
      </w:r>
    </w:p>
    <w:p w14:paraId="1020E7F7"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96FA49A" w14:textId="77777777" w:rsidR="001A08FA" w:rsidRPr="00A16910" w:rsidRDefault="001A08FA" w:rsidP="001A08FA">
      <w:pPr>
        <w:pStyle w:val="Heading3"/>
      </w:pPr>
      <w:bookmarkStart w:id="40" w:name="_Toc149595760"/>
      <w:r>
        <w:t>Tiêu đề tiểu mục</w:t>
      </w:r>
      <w:bookmarkEnd w:id="40"/>
    </w:p>
    <w:p w14:paraId="2B0A98C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509445FD"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34DD51F" w14:textId="77777777"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14:paraId="3BF5FAC7" w14:textId="77777777" w:rsidR="001A08FA" w:rsidRDefault="001A08FA" w:rsidP="001A08FA">
      <w:pPr>
        <w:pStyle w:val="Heading2"/>
      </w:pPr>
      <w:bookmarkStart w:id="41" w:name="_Toc149595761"/>
      <w:r>
        <w:t>Tiêu đề mục</w:t>
      </w:r>
      <w:bookmarkEnd w:id="41"/>
    </w:p>
    <w:p w14:paraId="66A26913" w14:textId="77777777" w:rsidR="001A08FA" w:rsidRPr="00A16910" w:rsidRDefault="001A08FA" w:rsidP="001A08FA">
      <w:pPr>
        <w:pStyle w:val="Heading3"/>
      </w:pPr>
      <w:bookmarkStart w:id="42" w:name="_Toc149595762"/>
      <w:r>
        <w:t>Tiêu đề tiểu mục</w:t>
      </w:r>
      <w:bookmarkEnd w:id="42"/>
    </w:p>
    <w:p w14:paraId="7FA5F45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C9C744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926394A"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A708FC5" w14:textId="77777777" w:rsidR="001A08FA" w:rsidRPr="00A16910" w:rsidRDefault="001A08FA" w:rsidP="001A08FA">
      <w:pPr>
        <w:pStyle w:val="Heading3"/>
      </w:pPr>
      <w:bookmarkStart w:id="43" w:name="_Toc149595763"/>
      <w:r>
        <w:t>Tiêu đề tiểu mục</w:t>
      </w:r>
      <w:bookmarkEnd w:id="43"/>
    </w:p>
    <w:p w14:paraId="1B4841C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3E100E2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8FC34CE"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E828A9E" w14:textId="77777777" w:rsidR="00412F64" w:rsidRDefault="00412F64" w:rsidP="00412F64">
      <w:pPr>
        <w:pStyle w:val="Heading2"/>
      </w:pPr>
      <w:bookmarkStart w:id="44" w:name="_Toc149595764"/>
      <w:r>
        <w:t>Kết chương</w:t>
      </w:r>
      <w:bookmarkEnd w:id="44"/>
    </w:p>
    <w:p w14:paraId="010CA9B1" w14:textId="77777777"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14:paraId="5DD69A0E" w14:textId="77777777" w:rsidR="00BB71A4" w:rsidRDefault="00BB71A4" w:rsidP="00BB71A4">
      <w:pPr>
        <w:pStyle w:val="Heading1"/>
      </w:pPr>
      <w:r>
        <w:lastRenderedPageBreak/>
        <w:br/>
      </w:r>
      <w:bookmarkStart w:id="45" w:name="_Toc149595765"/>
      <w:r w:rsidR="007A7D82">
        <w:t xml:space="preserve">KẾT QUẢ CÀI ĐẶT, THỬ NGHIỆM </w:t>
      </w:r>
      <w:r w:rsidR="00130546">
        <w:br/>
      </w:r>
      <w:r w:rsidR="007A7D82">
        <w:t>HOẶC KẾT QUẢ NGHIÊN CỨU</w:t>
      </w:r>
      <w:bookmarkEnd w:id="45"/>
    </w:p>
    <w:p w14:paraId="2CB51E79"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3B5EDCED" w14:textId="77777777" w:rsidR="001A08FA" w:rsidRPr="00A16910" w:rsidRDefault="001A08FA" w:rsidP="001A08FA">
      <w:pPr>
        <w:pStyle w:val="Heading2"/>
      </w:pPr>
      <w:bookmarkStart w:id="46" w:name="_Toc149595766"/>
      <w:r>
        <w:t>Tiêu đ</w:t>
      </w:r>
      <w:r>
        <w:rPr>
          <w:rFonts w:cs="Times New Roman"/>
        </w:rPr>
        <w:t>ề</w:t>
      </w:r>
      <w:r>
        <w:t xml:space="preserve"> m</w:t>
      </w:r>
      <w:r>
        <w:rPr>
          <w:rFonts w:cs="Times New Roman"/>
        </w:rPr>
        <w:t>ụ</w:t>
      </w:r>
      <w:r>
        <w:t>c</w:t>
      </w:r>
      <w:bookmarkEnd w:id="46"/>
    </w:p>
    <w:p w14:paraId="414E4930" w14:textId="77777777" w:rsidR="001A08FA" w:rsidRPr="00A16910" w:rsidRDefault="001A08FA" w:rsidP="001A08FA">
      <w:pPr>
        <w:pStyle w:val="Heading3"/>
      </w:pPr>
      <w:bookmarkStart w:id="47" w:name="_Toc149595767"/>
      <w:r>
        <w:t>Tiêu đề tiểu mục</w:t>
      </w:r>
      <w:bookmarkEnd w:id="47"/>
    </w:p>
    <w:p w14:paraId="735A8F2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32A76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64D0B55"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4B8B1E4" w14:textId="77777777" w:rsidR="001A08FA" w:rsidRPr="00A16910" w:rsidRDefault="001A08FA" w:rsidP="001A08FA">
      <w:pPr>
        <w:pStyle w:val="Heading3"/>
      </w:pPr>
      <w:bookmarkStart w:id="48" w:name="_Toc149595768"/>
      <w:r>
        <w:t>Tiêu đề tiểu mục</w:t>
      </w:r>
      <w:bookmarkEnd w:id="48"/>
    </w:p>
    <w:p w14:paraId="1C8D54E4"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74FE793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17DB46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2E7FE4A9" w14:textId="77777777" w:rsidR="001A08FA" w:rsidRDefault="001A08FA" w:rsidP="001A08FA">
      <w:pPr>
        <w:pStyle w:val="Heading2"/>
      </w:pPr>
      <w:bookmarkStart w:id="49" w:name="_Toc149595769"/>
      <w:r>
        <w:lastRenderedPageBreak/>
        <w:t>Tiêu đề mục</w:t>
      </w:r>
      <w:bookmarkEnd w:id="49"/>
    </w:p>
    <w:p w14:paraId="7B73F52B" w14:textId="77777777" w:rsidR="001A08FA" w:rsidRPr="00A16910" w:rsidRDefault="001A08FA" w:rsidP="001A08FA">
      <w:pPr>
        <w:pStyle w:val="Heading3"/>
      </w:pPr>
      <w:bookmarkStart w:id="50" w:name="_Toc149595770"/>
      <w:r>
        <w:t>Tiêu đề tiểu mục</w:t>
      </w:r>
      <w:bookmarkEnd w:id="50"/>
    </w:p>
    <w:p w14:paraId="2A91614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4E38AA"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1E09100"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F276C2A" w14:textId="77777777" w:rsidR="001A08FA" w:rsidRPr="00A16910" w:rsidRDefault="001A08FA" w:rsidP="001A08FA">
      <w:pPr>
        <w:pStyle w:val="Heading3"/>
      </w:pPr>
      <w:bookmarkStart w:id="51" w:name="_Toc149595771"/>
      <w:r>
        <w:t>Tiêu đề tiểu mục</w:t>
      </w:r>
      <w:bookmarkEnd w:id="51"/>
    </w:p>
    <w:p w14:paraId="666D65D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DE7E59C"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4604D9E"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D8E65DD" w14:textId="77777777" w:rsidR="00412F64" w:rsidRDefault="00412F64" w:rsidP="00412F64">
      <w:pPr>
        <w:pStyle w:val="Heading2"/>
      </w:pPr>
      <w:bookmarkStart w:id="52" w:name="_Toc149595772"/>
      <w:bookmarkStart w:id="53" w:name="_Toc169424253"/>
      <w:r>
        <w:t>Kết chương</w:t>
      </w:r>
      <w:bookmarkEnd w:id="52"/>
    </w:p>
    <w:p w14:paraId="6AE6A35A" w14:textId="77777777"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14:paraId="2D15AC42" w14:textId="77777777" w:rsidR="00A16910" w:rsidRDefault="0007352A" w:rsidP="009E77CD">
      <w:pPr>
        <w:pStyle w:val="Heading1"/>
        <w:numPr>
          <w:ilvl w:val="0"/>
          <w:numId w:val="0"/>
        </w:numPr>
      </w:pPr>
      <w:bookmarkStart w:id="54" w:name="_Toc149595773"/>
      <w:r>
        <w:lastRenderedPageBreak/>
        <w:t>KẾT LUẬN</w:t>
      </w:r>
      <w:bookmarkEnd w:id="53"/>
      <w:r w:rsidR="00130546">
        <w:t xml:space="preserve"> VÀ HƯỚNG PHÁT TRIỂN</w:t>
      </w:r>
      <w:bookmarkEnd w:id="54"/>
    </w:p>
    <w:p w14:paraId="337E1D7E" w14:textId="77777777" w:rsidR="0007352A" w:rsidRDefault="0007352A" w:rsidP="00585F4E">
      <w:r>
        <w:t xml:space="preserve">Tác giả đã làm đồ án này như thế nào? kết quả ra sao? có giống như kết quả đã dự kiến không? </w:t>
      </w:r>
    </w:p>
    <w:p w14:paraId="083E497D"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5895E44D"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14:paraId="0964380A" w14:textId="77777777" w:rsidR="00BB71A4" w:rsidRDefault="0007352A" w:rsidP="00585F4E">
      <w:r>
        <w:t>Kết luận chung</w:t>
      </w:r>
    </w:p>
    <w:p w14:paraId="64C697D8" w14:textId="77777777" w:rsidR="00BD079D" w:rsidRDefault="00BD079D">
      <w:pPr>
        <w:spacing w:before="0" w:line="240" w:lineRule="auto"/>
        <w:ind w:firstLine="0"/>
        <w:jc w:val="left"/>
        <w:rPr>
          <w:rFonts w:cs="Arial"/>
          <w:b/>
          <w:bCs/>
          <w:kern w:val="32"/>
          <w:sz w:val="32"/>
          <w:szCs w:val="32"/>
        </w:rPr>
      </w:pPr>
      <w:bookmarkStart w:id="55" w:name="_Toc169424254"/>
      <w:r>
        <w:br w:type="page"/>
      </w:r>
    </w:p>
    <w:bookmarkEnd w:id="55" w:displacedByCustomXml="next"/>
    <w:bookmarkStart w:id="56" w:name="_Toc169424255" w:displacedByCustomXml="next"/>
    <w:sdt>
      <w:sdtPr>
        <w:rPr>
          <w:b/>
          <w:bCs/>
          <w:sz w:val="26"/>
        </w:rPr>
        <w:id w:val="-2016525058"/>
        <w:docPartObj>
          <w:docPartGallery w:val="Bibliographies"/>
          <w:docPartUnique/>
        </w:docPartObj>
      </w:sdtPr>
      <w:sdtEndPr>
        <w:rPr>
          <w:b w:val="0"/>
          <w:bCs w:val="0"/>
          <w:sz w:val="24"/>
        </w:rPr>
      </w:sdtEndPr>
      <w:sdtContent>
        <w:p w14:paraId="513413E6" w14:textId="77777777" w:rsidR="000375B5" w:rsidRDefault="005719FB" w:rsidP="005719FB">
          <w:pPr>
            <w:rPr>
              <w:noProof/>
              <w:sz w:val="20"/>
              <w:szCs w:val="20"/>
            </w:rPr>
          </w:pPr>
          <w:r>
            <w:t>TÀI LIỆU THAM KHẢO</w:t>
          </w:r>
          <w:r>
            <w:rPr>
              <w:b/>
              <w:bCs/>
              <w:sz w:val="32"/>
            </w:rPr>
            <w:fldChar w:fldCharType="begin"/>
          </w:r>
          <w:r>
            <w:instrText xml:space="preserve"> BIBLIOGRAPHY </w:instrText>
          </w:r>
          <w:r>
            <w:rPr>
              <w:b/>
              <w:bCs/>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3"/>
          </w:tblGrid>
          <w:tr w:rsidR="000375B5" w14:paraId="01CA2372" w14:textId="77777777">
            <w:trPr>
              <w:divId w:val="539711165"/>
              <w:tblCellSpacing w:w="15" w:type="dxa"/>
            </w:trPr>
            <w:tc>
              <w:tcPr>
                <w:tcW w:w="50" w:type="pct"/>
                <w:hideMark/>
              </w:tcPr>
              <w:p w14:paraId="237F5D28" w14:textId="0F2673C5" w:rsidR="000375B5" w:rsidRDefault="000375B5" w:rsidP="005A5997">
                <w:pPr>
                  <w:pStyle w:val="TLTK"/>
                </w:pPr>
                <w:r>
                  <w:t xml:space="preserve">[1] </w:t>
                </w:r>
              </w:p>
            </w:tc>
            <w:tc>
              <w:tcPr>
                <w:tcW w:w="0" w:type="auto"/>
                <w:hideMark/>
              </w:tcPr>
              <w:p w14:paraId="682580C6" w14:textId="77777777" w:rsidR="000375B5" w:rsidRDefault="000375B5" w:rsidP="005A5997">
                <w:pPr>
                  <w:pStyle w:val="TLTK"/>
                </w:pPr>
                <w:r>
                  <w:t xml:space="preserve">A. Tuner, Introduction to Neogeography, Sebastopol, CA USA: O'Reilly Media, 2006. </w:t>
                </w:r>
              </w:p>
            </w:tc>
          </w:tr>
          <w:tr w:rsidR="000375B5" w14:paraId="4B0C67BF" w14:textId="77777777">
            <w:trPr>
              <w:divId w:val="539711165"/>
              <w:tblCellSpacing w:w="15" w:type="dxa"/>
            </w:trPr>
            <w:tc>
              <w:tcPr>
                <w:tcW w:w="50" w:type="pct"/>
                <w:hideMark/>
              </w:tcPr>
              <w:p w14:paraId="42BE7506" w14:textId="77777777" w:rsidR="000375B5" w:rsidRDefault="000375B5" w:rsidP="005A5997">
                <w:pPr>
                  <w:pStyle w:val="TLTK"/>
                </w:pPr>
                <w:r>
                  <w:t xml:space="preserve">[2] </w:t>
                </w:r>
              </w:p>
            </w:tc>
            <w:tc>
              <w:tcPr>
                <w:tcW w:w="0" w:type="auto"/>
                <w:hideMark/>
              </w:tcPr>
              <w:p w14:paraId="1F9C5242" w14:textId="77777777" w:rsidR="000375B5" w:rsidRDefault="000375B5" w:rsidP="005A5997">
                <w:pPr>
                  <w:pStyle w:val="TLTK"/>
                </w:pPr>
                <w:r>
                  <w:t xml:space="preserve">Hoàng Anh Đức, Lê Văn Hưng, Thiết kế website, Hanoi: NXB Giáo dục Việt Nam, 2016. </w:t>
                </w:r>
              </w:p>
            </w:tc>
          </w:tr>
        </w:tbl>
        <w:p w14:paraId="35F4E5F3" w14:textId="77777777" w:rsidR="000375B5" w:rsidRDefault="000375B5">
          <w:pPr>
            <w:divId w:val="539711165"/>
            <w:rPr>
              <w:noProof/>
            </w:rPr>
          </w:pPr>
        </w:p>
        <w:p w14:paraId="20D2AA2B" w14:textId="77777777" w:rsidR="005719FB" w:rsidRDefault="005719FB" w:rsidP="005719FB">
          <w:pPr>
            <w:rPr>
              <w:b/>
              <w:bCs/>
            </w:rPr>
          </w:pPr>
          <w:r>
            <w:rPr>
              <w:b/>
              <w:bCs/>
            </w:rPr>
            <w:fldChar w:fldCharType="end"/>
          </w:r>
        </w:p>
      </w:sdtContent>
    </w:sdt>
    <w:p w14:paraId="4CD7085D"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7068C255" w14:textId="77777777" w:rsidR="00BB71A4" w:rsidRDefault="00AB4DE3" w:rsidP="006A4FFB">
      <w:pPr>
        <w:pStyle w:val="Heading1"/>
        <w:numPr>
          <w:ilvl w:val="0"/>
          <w:numId w:val="0"/>
        </w:numPr>
      </w:pPr>
      <w:bookmarkStart w:id="57" w:name="_Toc149595774"/>
      <w:r>
        <w:lastRenderedPageBreak/>
        <w:t>PHỤ LỤC</w:t>
      </w:r>
      <w:bookmarkEnd w:id="56"/>
      <w:bookmarkEnd w:id="57"/>
    </w:p>
    <w:p w14:paraId="7DF41BF4" w14:textId="77777777"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p w14:paraId="18E16132" w14:textId="77777777" w:rsidR="004170DF" w:rsidRDefault="004170DF" w:rsidP="00EA7CFA">
      <w:r>
        <w:t xml:space="preserve">Các mã nguồn sử dụng </w:t>
      </w:r>
      <w:r w:rsidR="002A09F9">
        <w:t>Style “Code”, ví dụ như sau:</w:t>
      </w:r>
    </w:p>
    <w:p w14:paraId="195A70E4" w14:textId="77777777" w:rsidR="002A09F9" w:rsidRPr="00B96609" w:rsidRDefault="002A09F9" w:rsidP="002A09F9">
      <w:pPr>
        <w:pStyle w:val="Code"/>
        <w:rPr>
          <w:b/>
        </w:rPr>
      </w:pPr>
      <w:r w:rsidRPr="00B96609">
        <w:rPr>
          <w:b/>
        </w:rPr>
        <w:t>&lt;?php</w:t>
      </w:r>
    </w:p>
    <w:p w14:paraId="3DA9975F" w14:textId="6285AD8F" w:rsidR="002A09F9" w:rsidRPr="00B96609" w:rsidRDefault="002A09F9" w:rsidP="002A09F9">
      <w:pPr>
        <w:pStyle w:val="Code"/>
        <w:rPr>
          <w:b/>
        </w:rPr>
      </w:pPr>
      <w:r w:rsidRPr="00B96609">
        <w:rPr>
          <w:b/>
        </w:rPr>
        <w:t xml:space="preserve">echo </w:t>
      </w:r>
      <w:r w:rsidR="00820A44">
        <w:rPr>
          <w:b/>
        </w:rPr>
        <w:t>“</w:t>
      </w:r>
      <w:r w:rsidRPr="00B96609">
        <w:rPr>
          <w:b/>
        </w:rPr>
        <w:t>Hello world!”;</w:t>
      </w:r>
    </w:p>
    <w:p w14:paraId="2E20E85C" w14:textId="77777777" w:rsidR="002A09F9" w:rsidRPr="00B96609" w:rsidRDefault="002A09F9" w:rsidP="002A09F9">
      <w:pPr>
        <w:pStyle w:val="Code"/>
        <w:rPr>
          <w:b/>
        </w:rPr>
      </w:pPr>
      <w:r w:rsidRPr="00B96609">
        <w:rPr>
          <w:b/>
        </w:rPr>
        <w:t>?&gt;</w:t>
      </w:r>
    </w:p>
    <w:sectPr w:rsidR="002A09F9" w:rsidRPr="00B96609" w:rsidSect="00691B4E">
      <w:headerReference w:type="even" r:id="rId17"/>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1E3B9" w14:textId="77777777" w:rsidR="00165BBA" w:rsidRDefault="00165BBA">
      <w:r>
        <w:separator/>
      </w:r>
    </w:p>
    <w:p w14:paraId="01FA1B22" w14:textId="77777777" w:rsidR="00165BBA" w:rsidRDefault="00165BBA"/>
  </w:endnote>
  <w:endnote w:type="continuationSeparator" w:id="0">
    <w:p w14:paraId="6E3B9B5E" w14:textId="77777777" w:rsidR="00165BBA" w:rsidRDefault="00165BBA">
      <w:r>
        <w:continuationSeparator/>
      </w:r>
    </w:p>
    <w:p w14:paraId="7FC45311" w14:textId="77777777" w:rsidR="00165BBA" w:rsidRDefault="00165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79C6" w14:textId="77777777" w:rsidR="00507FBF" w:rsidRDefault="00507FB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436989" w14:textId="77777777" w:rsidR="00507FBF" w:rsidRDefault="00507FBF"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2918"/>
      <w:gridCol w:w="2937"/>
    </w:tblGrid>
    <w:tr w:rsidR="00507FBF" w14:paraId="3D032CFA" w14:textId="77777777" w:rsidTr="00685A63">
      <w:tc>
        <w:tcPr>
          <w:tcW w:w="3001" w:type="dxa"/>
        </w:tcPr>
        <w:p w14:paraId="432B3FB2" w14:textId="3F3CB399" w:rsidR="00507FBF" w:rsidRDefault="00507FBF" w:rsidP="00997A12">
          <w:pPr>
            <w:pStyle w:val="Footer"/>
            <w:ind w:firstLine="0"/>
          </w:pPr>
          <w:r>
            <w:t>Phạm Trọng Nhân</w:t>
          </w:r>
        </w:p>
      </w:tc>
      <w:tc>
        <w:tcPr>
          <w:tcW w:w="3001" w:type="dxa"/>
        </w:tcPr>
        <w:sdt>
          <w:sdtPr>
            <w:id w:val="-1480069369"/>
            <w:docPartObj>
              <w:docPartGallery w:val="Page Numbers (Bottom of Page)"/>
              <w:docPartUnique/>
            </w:docPartObj>
          </w:sdtPr>
          <w:sdtEndPr>
            <w:rPr>
              <w:noProof/>
            </w:rPr>
          </w:sdtEndPr>
          <w:sdtContent>
            <w:p w14:paraId="6D377ACF" w14:textId="77777777" w:rsidR="00507FBF" w:rsidRDefault="00507FBF" w:rsidP="00997A12">
              <w:pPr>
                <w:pStyle w:val="Footer"/>
                <w:ind w:firstLine="0"/>
                <w:jc w:val="center"/>
              </w:pPr>
              <w:r>
                <w:fldChar w:fldCharType="begin"/>
              </w:r>
              <w:r>
                <w:instrText xml:space="preserve"> PAGE   \* MERGEFORMAT </w:instrText>
              </w:r>
              <w:r>
                <w:fldChar w:fldCharType="separate"/>
              </w:r>
              <w:r w:rsidR="000B22A0">
                <w:rPr>
                  <w:noProof/>
                </w:rPr>
                <w:t>26</w:t>
              </w:r>
              <w:r>
                <w:rPr>
                  <w:noProof/>
                </w:rPr>
                <w:fldChar w:fldCharType="end"/>
              </w:r>
            </w:p>
          </w:sdtContent>
        </w:sdt>
      </w:tc>
      <w:tc>
        <w:tcPr>
          <w:tcW w:w="3002" w:type="dxa"/>
        </w:tcPr>
        <w:p w14:paraId="046F4DAA" w14:textId="16381309" w:rsidR="00507FBF" w:rsidRDefault="00507FBF" w:rsidP="00997A12">
          <w:pPr>
            <w:pStyle w:val="Footer"/>
            <w:ind w:firstLine="0"/>
            <w:jc w:val="right"/>
          </w:pPr>
          <w:r>
            <w:t>Lớp CNPM  K60</w:t>
          </w:r>
        </w:p>
      </w:tc>
    </w:tr>
  </w:tbl>
  <w:p w14:paraId="3DE151D4" w14:textId="77777777" w:rsidR="00507FBF" w:rsidRDefault="00507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188EE" w14:textId="77777777" w:rsidR="00165BBA" w:rsidRDefault="00165BBA">
      <w:r>
        <w:separator/>
      </w:r>
    </w:p>
    <w:p w14:paraId="769ED8E4" w14:textId="77777777" w:rsidR="00165BBA" w:rsidRDefault="00165BBA"/>
  </w:footnote>
  <w:footnote w:type="continuationSeparator" w:id="0">
    <w:p w14:paraId="0A46CCBA" w14:textId="77777777" w:rsidR="00165BBA" w:rsidRDefault="00165BBA">
      <w:r>
        <w:continuationSeparator/>
      </w:r>
    </w:p>
    <w:p w14:paraId="5928BC75" w14:textId="77777777" w:rsidR="00165BBA" w:rsidRDefault="00165B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F9A8" w14:textId="77777777" w:rsidR="00507FBF" w:rsidRDefault="00507FB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507FBF" w:rsidRPr="00570EF4" w14:paraId="7A241416" w14:textId="77777777" w:rsidTr="009165B5">
      <w:tc>
        <w:tcPr>
          <w:tcW w:w="9004" w:type="dxa"/>
          <w:shd w:val="clear" w:color="auto" w:fill="FAFAFA"/>
        </w:tcPr>
        <w:p w14:paraId="6A2A76FF" w14:textId="77777777" w:rsidR="00507FBF" w:rsidRPr="00570EF4" w:rsidRDefault="00507FBF" w:rsidP="009165B5">
          <w:pPr>
            <w:pStyle w:val="Header"/>
            <w:spacing w:before="0" w:line="240" w:lineRule="auto"/>
            <w:ind w:firstLine="0"/>
            <w:rPr>
              <w:i/>
            </w:rPr>
          </w:pPr>
          <w:r>
            <w:rPr>
              <w:i/>
            </w:rPr>
            <w:t>Đồ án tốt nghiệp chuyên ngành Công Nghệ Phần Mềm</w:t>
          </w:r>
        </w:p>
      </w:tc>
    </w:tr>
  </w:tbl>
  <w:p w14:paraId="55238F12" w14:textId="77777777" w:rsidR="00507FBF" w:rsidRPr="00162939" w:rsidRDefault="00507FBF" w:rsidP="00162939">
    <w:pPr>
      <w:pStyle w:val="Header"/>
      <w:spacing w:before="0" w:line="240" w:lineRule="auto"/>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40D05" w14:textId="77777777" w:rsidR="00507FBF" w:rsidRDefault="00507F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CD2"/>
    <w:multiLevelType w:val="hybridMultilevel"/>
    <w:tmpl w:val="471665C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3B0A"/>
    <w:multiLevelType w:val="hybridMultilevel"/>
    <w:tmpl w:val="77E88A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20B75637"/>
    <w:multiLevelType w:val="hybridMultilevel"/>
    <w:tmpl w:val="645A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8F7806"/>
    <w:multiLevelType w:val="hybridMultilevel"/>
    <w:tmpl w:val="866A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F79AA"/>
    <w:multiLevelType w:val="hybridMultilevel"/>
    <w:tmpl w:val="64129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nsid w:val="2C8A6CAA"/>
    <w:multiLevelType w:val="hybridMultilevel"/>
    <w:tmpl w:val="DE1441C6"/>
    <w:lvl w:ilvl="0" w:tplc="51383F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52E5CB3"/>
    <w:multiLevelType w:val="hybridMultilevel"/>
    <w:tmpl w:val="0560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074DE"/>
    <w:multiLevelType w:val="hybridMultilevel"/>
    <w:tmpl w:val="961AC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CF02E4"/>
    <w:multiLevelType w:val="hybridMultilevel"/>
    <w:tmpl w:val="42B4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7160"/>
    <w:multiLevelType w:val="hybridMultilevel"/>
    <w:tmpl w:val="A63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87FF6"/>
    <w:multiLevelType w:val="hybridMultilevel"/>
    <w:tmpl w:val="C0F27B6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42D235FB"/>
    <w:multiLevelType w:val="hybridMultilevel"/>
    <w:tmpl w:val="50F06134"/>
    <w:lvl w:ilvl="0" w:tplc="51383F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E642830"/>
    <w:multiLevelType w:val="hybridMultilevel"/>
    <w:tmpl w:val="7428C098"/>
    <w:lvl w:ilvl="0" w:tplc="342E119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716D95"/>
    <w:multiLevelType w:val="hybridMultilevel"/>
    <w:tmpl w:val="77E6153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585F0AA4"/>
    <w:multiLevelType w:val="hybridMultilevel"/>
    <w:tmpl w:val="DF30AE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A95232"/>
    <w:multiLevelType w:val="hybridMultilevel"/>
    <w:tmpl w:val="8FAE6A38"/>
    <w:lvl w:ilvl="0" w:tplc="B47EB3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19F4A9F"/>
    <w:multiLevelType w:val="hybridMultilevel"/>
    <w:tmpl w:val="03D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B391B"/>
    <w:multiLevelType w:val="hybridMultilevel"/>
    <w:tmpl w:val="DC2C208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4">
    <w:nsid w:val="76531D79"/>
    <w:multiLevelType w:val="hybridMultilevel"/>
    <w:tmpl w:val="C554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245AD0"/>
    <w:multiLevelType w:val="hybridMultilevel"/>
    <w:tmpl w:val="732E3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42B9A"/>
    <w:multiLevelType w:val="multilevel"/>
    <w:tmpl w:val="DC8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2"/>
  </w:num>
  <w:num w:numId="4">
    <w:abstractNumId w:val="5"/>
  </w:num>
  <w:num w:numId="5">
    <w:abstractNumId w:val="2"/>
  </w:num>
  <w:num w:numId="6">
    <w:abstractNumId w:val="8"/>
  </w:num>
  <w:num w:numId="7">
    <w:abstractNumId w:val="9"/>
  </w:num>
  <w:num w:numId="8">
    <w:abstractNumId w:val="23"/>
  </w:num>
  <w:num w:numId="9">
    <w:abstractNumId w:val="3"/>
  </w:num>
  <w:num w:numId="10">
    <w:abstractNumId w:val="17"/>
  </w:num>
  <w:num w:numId="11">
    <w:abstractNumId w:val="15"/>
  </w:num>
  <w:num w:numId="12">
    <w:abstractNumId w:val="18"/>
  </w:num>
  <w:num w:numId="13">
    <w:abstractNumId w:val="4"/>
  </w:num>
  <w:num w:numId="14">
    <w:abstractNumId w:val="25"/>
  </w:num>
  <w:num w:numId="15">
    <w:abstractNumId w:val="12"/>
  </w:num>
  <w:num w:numId="16">
    <w:abstractNumId w:val="7"/>
  </w:num>
  <w:num w:numId="17">
    <w:abstractNumId w:val="10"/>
  </w:num>
  <w:num w:numId="18">
    <w:abstractNumId w:val="19"/>
  </w:num>
  <w:num w:numId="19">
    <w:abstractNumId w:val="11"/>
  </w:num>
  <w:num w:numId="20">
    <w:abstractNumId w:val="21"/>
  </w:num>
  <w:num w:numId="21">
    <w:abstractNumId w:val="6"/>
  </w:num>
  <w:num w:numId="22">
    <w:abstractNumId w:val="13"/>
  </w:num>
  <w:num w:numId="23">
    <w:abstractNumId w:val="24"/>
  </w:num>
  <w:num w:numId="24">
    <w:abstractNumId w:val="20"/>
  </w:num>
  <w:num w:numId="25">
    <w:abstractNumId w:val="0"/>
  </w:num>
  <w:num w:numId="26">
    <w:abstractNumId w:val="14"/>
  </w:num>
  <w:num w:numId="27">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24F8B"/>
    <w:rsid w:val="000252FC"/>
    <w:rsid w:val="00032E6B"/>
    <w:rsid w:val="0003559F"/>
    <w:rsid w:val="000375B5"/>
    <w:rsid w:val="00047B31"/>
    <w:rsid w:val="00051BFA"/>
    <w:rsid w:val="00061855"/>
    <w:rsid w:val="00066A27"/>
    <w:rsid w:val="0007281B"/>
    <w:rsid w:val="0007352A"/>
    <w:rsid w:val="00076599"/>
    <w:rsid w:val="00082919"/>
    <w:rsid w:val="00093397"/>
    <w:rsid w:val="000936DA"/>
    <w:rsid w:val="000968D4"/>
    <w:rsid w:val="000B22A0"/>
    <w:rsid w:val="000B540B"/>
    <w:rsid w:val="000B66C0"/>
    <w:rsid w:val="000C5F09"/>
    <w:rsid w:val="000D3391"/>
    <w:rsid w:val="000E6AC0"/>
    <w:rsid w:val="000F1E18"/>
    <w:rsid w:val="001028A1"/>
    <w:rsid w:val="001044DB"/>
    <w:rsid w:val="00130546"/>
    <w:rsid w:val="0014594F"/>
    <w:rsid w:val="001561B7"/>
    <w:rsid w:val="00162939"/>
    <w:rsid w:val="00165BBA"/>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09F9"/>
    <w:rsid w:val="002A3C11"/>
    <w:rsid w:val="002B4F9E"/>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918B2"/>
    <w:rsid w:val="00395895"/>
    <w:rsid w:val="003A4ACB"/>
    <w:rsid w:val="003A6197"/>
    <w:rsid w:val="003B17FF"/>
    <w:rsid w:val="003B30C7"/>
    <w:rsid w:val="003C1390"/>
    <w:rsid w:val="003C7DF3"/>
    <w:rsid w:val="003E7AF7"/>
    <w:rsid w:val="003F5546"/>
    <w:rsid w:val="004044A0"/>
    <w:rsid w:val="00412F64"/>
    <w:rsid w:val="0041556C"/>
    <w:rsid w:val="004170DF"/>
    <w:rsid w:val="00417928"/>
    <w:rsid w:val="004305C7"/>
    <w:rsid w:val="0044339E"/>
    <w:rsid w:val="004500E2"/>
    <w:rsid w:val="004531B5"/>
    <w:rsid w:val="0045335B"/>
    <w:rsid w:val="00466B47"/>
    <w:rsid w:val="0046767F"/>
    <w:rsid w:val="00477BB5"/>
    <w:rsid w:val="00481F47"/>
    <w:rsid w:val="00495AE5"/>
    <w:rsid w:val="004A3046"/>
    <w:rsid w:val="004A65E2"/>
    <w:rsid w:val="004B274E"/>
    <w:rsid w:val="004B32DA"/>
    <w:rsid w:val="004B4BF6"/>
    <w:rsid w:val="004C49ED"/>
    <w:rsid w:val="004D0210"/>
    <w:rsid w:val="004E05CF"/>
    <w:rsid w:val="0050292A"/>
    <w:rsid w:val="00505902"/>
    <w:rsid w:val="0050764E"/>
    <w:rsid w:val="00507FBF"/>
    <w:rsid w:val="00511681"/>
    <w:rsid w:val="00511C02"/>
    <w:rsid w:val="00515C67"/>
    <w:rsid w:val="00517B6F"/>
    <w:rsid w:val="00520BCB"/>
    <w:rsid w:val="00521310"/>
    <w:rsid w:val="00526DC0"/>
    <w:rsid w:val="00531F29"/>
    <w:rsid w:val="00556DC4"/>
    <w:rsid w:val="00570EF4"/>
    <w:rsid w:val="005719FB"/>
    <w:rsid w:val="00585F4E"/>
    <w:rsid w:val="00591085"/>
    <w:rsid w:val="00597ACF"/>
    <w:rsid w:val="005A3C28"/>
    <w:rsid w:val="005A5997"/>
    <w:rsid w:val="005B7357"/>
    <w:rsid w:val="005B7E33"/>
    <w:rsid w:val="005C2261"/>
    <w:rsid w:val="005C29A7"/>
    <w:rsid w:val="005D68FF"/>
    <w:rsid w:val="005D6AC9"/>
    <w:rsid w:val="005D6CF1"/>
    <w:rsid w:val="005F6451"/>
    <w:rsid w:val="00607962"/>
    <w:rsid w:val="006106AF"/>
    <w:rsid w:val="006149CC"/>
    <w:rsid w:val="00616572"/>
    <w:rsid w:val="00620688"/>
    <w:rsid w:val="006208DA"/>
    <w:rsid w:val="00625D4A"/>
    <w:rsid w:val="00625E8F"/>
    <w:rsid w:val="006322F7"/>
    <w:rsid w:val="00632D4C"/>
    <w:rsid w:val="006354F5"/>
    <w:rsid w:val="00641168"/>
    <w:rsid w:val="006613A4"/>
    <w:rsid w:val="00662211"/>
    <w:rsid w:val="0066625C"/>
    <w:rsid w:val="00670A0E"/>
    <w:rsid w:val="00674E7A"/>
    <w:rsid w:val="00685A63"/>
    <w:rsid w:val="00686042"/>
    <w:rsid w:val="00687D1A"/>
    <w:rsid w:val="00690D36"/>
    <w:rsid w:val="0069113E"/>
    <w:rsid w:val="00691AA0"/>
    <w:rsid w:val="00691B4E"/>
    <w:rsid w:val="006924B5"/>
    <w:rsid w:val="006A0F8F"/>
    <w:rsid w:val="006A4FFB"/>
    <w:rsid w:val="006B6CA9"/>
    <w:rsid w:val="006C62E0"/>
    <w:rsid w:val="006D1040"/>
    <w:rsid w:val="006D122E"/>
    <w:rsid w:val="006E745E"/>
    <w:rsid w:val="00710E61"/>
    <w:rsid w:val="00715016"/>
    <w:rsid w:val="0073001F"/>
    <w:rsid w:val="00732B0C"/>
    <w:rsid w:val="00734C2E"/>
    <w:rsid w:val="0074238E"/>
    <w:rsid w:val="00753684"/>
    <w:rsid w:val="00760E25"/>
    <w:rsid w:val="00761C4E"/>
    <w:rsid w:val="0077247B"/>
    <w:rsid w:val="007761EB"/>
    <w:rsid w:val="00785B9E"/>
    <w:rsid w:val="00791320"/>
    <w:rsid w:val="00796B5B"/>
    <w:rsid w:val="007A1443"/>
    <w:rsid w:val="007A27C7"/>
    <w:rsid w:val="007A377D"/>
    <w:rsid w:val="007A37BD"/>
    <w:rsid w:val="007A663A"/>
    <w:rsid w:val="007A7D82"/>
    <w:rsid w:val="007B0A35"/>
    <w:rsid w:val="007C28B3"/>
    <w:rsid w:val="007C67D8"/>
    <w:rsid w:val="007E2AA4"/>
    <w:rsid w:val="007F0419"/>
    <w:rsid w:val="007F2B91"/>
    <w:rsid w:val="00802482"/>
    <w:rsid w:val="008129E1"/>
    <w:rsid w:val="008179AF"/>
    <w:rsid w:val="00820A44"/>
    <w:rsid w:val="008219E0"/>
    <w:rsid w:val="00830C28"/>
    <w:rsid w:val="00832E9E"/>
    <w:rsid w:val="00833757"/>
    <w:rsid w:val="00841662"/>
    <w:rsid w:val="008571E6"/>
    <w:rsid w:val="00862648"/>
    <w:rsid w:val="008722B5"/>
    <w:rsid w:val="00873E0F"/>
    <w:rsid w:val="00874002"/>
    <w:rsid w:val="0088297A"/>
    <w:rsid w:val="0088598A"/>
    <w:rsid w:val="0089077B"/>
    <w:rsid w:val="00891AE1"/>
    <w:rsid w:val="0089546F"/>
    <w:rsid w:val="008C2D3B"/>
    <w:rsid w:val="008C3DA0"/>
    <w:rsid w:val="008D080A"/>
    <w:rsid w:val="008D5DB2"/>
    <w:rsid w:val="008F0A40"/>
    <w:rsid w:val="008F3A79"/>
    <w:rsid w:val="008F4ADB"/>
    <w:rsid w:val="008F6358"/>
    <w:rsid w:val="008F6806"/>
    <w:rsid w:val="009041EB"/>
    <w:rsid w:val="009165B5"/>
    <w:rsid w:val="00916D44"/>
    <w:rsid w:val="0092047C"/>
    <w:rsid w:val="00924751"/>
    <w:rsid w:val="00927237"/>
    <w:rsid w:val="00932D2C"/>
    <w:rsid w:val="00934F9E"/>
    <w:rsid w:val="00941149"/>
    <w:rsid w:val="0094496E"/>
    <w:rsid w:val="0095236D"/>
    <w:rsid w:val="009538E2"/>
    <w:rsid w:val="00976214"/>
    <w:rsid w:val="00976CB1"/>
    <w:rsid w:val="00982FFA"/>
    <w:rsid w:val="00983CC8"/>
    <w:rsid w:val="009927CC"/>
    <w:rsid w:val="0099280A"/>
    <w:rsid w:val="009944C9"/>
    <w:rsid w:val="00996DFB"/>
    <w:rsid w:val="00997A12"/>
    <w:rsid w:val="009A5CF3"/>
    <w:rsid w:val="009C181C"/>
    <w:rsid w:val="009C6954"/>
    <w:rsid w:val="009C7087"/>
    <w:rsid w:val="009E5993"/>
    <w:rsid w:val="009E77CD"/>
    <w:rsid w:val="009E7E43"/>
    <w:rsid w:val="00A03445"/>
    <w:rsid w:val="00A03E3D"/>
    <w:rsid w:val="00A12300"/>
    <w:rsid w:val="00A12DDA"/>
    <w:rsid w:val="00A144E9"/>
    <w:rsid w:val="00A14D85"/>
    <w:rsid w:val="00A16910"/>
    <w:rsid w:val="00A20196"/>
    <w:rsid w:val="00A269E6"/>
    <w:rsid w:val="00A33BF0"/>
    <w:rsid w:val="00A33F5D"/>
    <w:rsid w:val="00A44CED"/>
    <w:rsid w:val="00A520AB"/>
    <w:rsid w:val="00A52256"/>
    <w:rsid w:val="00A54EB5"/>
    <w:rsid w:val="00A57645"/>
    <w:rsid w:val="00A64047"/>
    <w:rsid w:val="00A65CE1"/>
    <w:rsid w:val="00A65EB7"/>
    <w:rsid w:val="00A7418C"/>
    <w:rsid w:val="00A77777"/>
    <w:rsid w:val="00A873BC"/>
    <w:rsid w:val="00A93577"/>
    <w:rsid w:val="00AA1E73"/>
    <w:rsid w:val="00AB428E"/>
    <w:rsid w:val="00AB4446"/>
    <w:rsid w:val="00AB4DE3"/>
    <w:rsid w:val="00AC1AD2"/>
    <w:rsid w:val="00AC4081"/>
    <w:rsid w:val="00AD518C"/>
    <w:rsid w:val="00AD555A"/>
    <w:rsid w:val="00AE02ED"/>
    <w:rsid w:val="00AE0BCE"/>
    <w:rsid w:val="00AF66B3"/>
    <w:rsid w:val="00B0390E"/>
    <w:rsid w:val="00B11C20"/>
    <w:rsid w:val="00B16BC7"/>
    <w:rsid w:val="00B25F15"/>
    <w:rsid w:val="00B331FA"/>
    <w:rsid w:val="00B3755E"/>
    <w:rsid w:val="00B37CF8"/>
    <w:rsid w:val="00B41A05"/>
    <w:rsid w:val="00B43BD0"/>
    <w:rsid w:val="00B57E92"/>
    <w:rsid w:val="00B65E39"/>
    <w:rsid w:val="00B73F92"/>
    <w:rsid w:val="00B86125"/>
    <w:rsid w:val="00B86E0A"/>
    <w:rsid w:val="00B96609"/>
    <w:rsid w:val="00B97B4C"/>
    <w:rsid w:val="00BA2ABF"/>
    <w:rsid w:val="00BA2B76"/>
    <w:rsid w:val="00BA7A41"/>
    <w:rsid w:val="00BB37A7"/>
    <w:rsid w:val="00BB71A4"/>
    <w:rsid w:val="00BC2CA7"/>
    <w:rsid w:val="00BD079D"/>
    <w:rsid w:val="00BF7C8E"/>
    <w:rsid w:val="00C06CF1"/>
    <w:rsid w:val="00C075B5"/>
    <w:rsid w:val="00C11DED"/>
    <w:rsid w:val="00C1624A"/>
    <w:rsid w:val="00C1658A"/>
    <w:rsid w:val="00C24DC5"/>
    <w:rsid w:val="00C25E15"/>
    <w:rsid w:val="00C27AA3"/>
    <w:rsid w:val="00C36695"/>
    <w:rsid w:val="00C400E4"/>
    <w:rsid w:val="00C61E4C"/>
    <w:rsid w:val="00C63B19"/>
    <w:rsid w:val="00C761A1"/>
    <w:rsid w:val="00C80DA8"/>
    <w:rsid w:val="00C90587"/>
    <w:rsid w:val="00C913CC"/>
    <w:rsid w:val="00CA13DD"/>
    <w:rsid w:val="00CA55B3"/>
    <w:rsid w:val="00CB3C93"/>
    <w:rsid w:val="00CC663C"/>
    <w:rsid w:val="00CD0B9D"/>
    <w:rsid w:val="00CD2AA9"/>
    <w:rsid w:val="00CF0B23"/>
    <w:rsid w:val="00D0264D"/>
    <w:rsid w:val="00D053BA"/>
    <w:rsid w:val="00D0572A"/>
    <w:rsid w:val="00D14CD1"/>
    <w:rsid w:val="00D1641A"/>
    <w:rsid w:val="00D22FAE"/>
    <w:rsid w:val="00D27418"/>
    <w:rsid w:val="00D33A17"/>
    <w:rsid w:val="00D4069A"/>
    <w:rsid w:val="00D43DB0"/>
    <w:rsid w:val="00D47BE2"/>
    <w:rsid w:val="00D514AE"/>
    <w:rsid w:val="00D530AC"/>
    <w:rsid w:val="00D550B7"/>
    <w:rsid w:val="00D557E9"/>
    <w:rsid w:val="00D57858"/>
    <w:rsid w:val="00D62E59"/>
    <w:rsid w:val="00D64947"/>
    <w:rsid w:val="00D9695D"/>
    <w:rsid w:val="00DA7316"/>
    <w:rsid w:val="00DB14CF"/>
    <w:rsid w:val="00DB5FB8"/>
    <w:rsid w:val="00DB75F1"/>
    <w:rsid w:val="00DC0852"/>
    <w:rsid w:val="00DC667C"/>
    <w:rsid w:val="00DE17FC"/>
    <w:rsid w:val="00DE1BC7"/>
    <w:rsid w:val="00DE7627"/>
    <w:rsid w:val="00DF50D3"/>
    <w:rsid w:val="00E04E10"/>
    <w:rsid w:val="00E15C52"/>
    <w:rsid w:val="00E16A51"/>
    <w:rsid w:val="00E16C6E"/>
    <w:rsid w:val="00E16E41"/>
    <w:rsid w:val="00E2207E"/>
    <w:rsid w:val="00E266A6"/>
    <w:rsid w:val="00E36664"/>
    <w:rsid w:val="00E37A6B"/>
    <w:rsid w:val="00E37D4D"/>
    <w:rsid w:val="00E419C2"/>
    <w:rsid w:val="00E43225"/>
    <w:rsid w:val="00E52FCE"/>
    <w:rsid w:val="00E6081B"/>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2600"/>
    <w:rsid w:val="00EE3200"/>
    <w:rsid w:val="00EE4D22"/>
    <w:rsid w:val="00EE5A68"/>
    <w:rsid w:val="00EF0E4C"/>
    <w:rsid w:val="00EF3199"/>
    <w:rsid w:val="00EF4E75"/>
    <w:rsid w:val="00F013CC"/>
    <w:rsid w:val="00F102A9"/>
    <w:rsid w:val="00F20A64"/>
    <w:rsid w:val="00F22934"/>
    <w:rsid w:val="00F22C16"/>
    <w:rsid w:val="00F40FA3"/>
    <w:rsid w:val="00F41E08"/>
    <w:rsid w:val="00F6055A"/>
    <w:rsid w:val="00F60826"/>
    <w:rsid w:val="00F65813"/>
    <w:rsid w:val="00F658C7"/>
    <w:rsid w:val="00F7241D"/>
    <w:rsid w:val="00F84CD0"/>
    <w:rsid w:val="00F9506E"/>
    <w:rsid w:val="00F95AFA"/>
    <w:rsid w:val="00F962C7"/>
    <w:rsid w:val="00FC158C"/>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7AE9"/>
  <w15:docId w15:val="{EE276902-DCB6-4493-A8E3-6790741F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CE"/>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C61E4C"/>
    <w:pPr>
      <w:keepNext/>
      <w:numPr>
        <w:numId w:val="1"/>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link w:val="Heading2Char"/>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autoRedefine/>
    <w:qFormat/>
    <w:rsid w:val="00CD0B9D"/>
    <w:pPr>
      <w:keepNext/>
      <w:numPr>
        <w:numId w:val="4"/>
      </w:numPr>
      <w:outlineLvl w:val="3"/>
    </w:pPr>
    <w:rPr>
      <w:b/>
      <w:bCs/>
      <w:szCs w:val="28"/>
    </w:rPr>
  </w:style>
  <w:style w:type="paragraph" w:styleId="Heading5">
    <w:name w:val="heading 5"/>
    <w:basedOn w:val="Normal"/>
    <w:next w:val="Normal"/>
    <w:autoRedefine/>
    <w:qFormat/>
    <w:rsid w:val="00FC4E2C"/>
    <w:pPr>
      <w:numPr>
        <w:numId w:val="5"/>
      </w:numPr>
      <w:spacing w:before="240" w:after="60"/>
      <w:outlineLvl w:val="4"/>
    </w:pPr>
    <w:rPr>
      <w:b/>
      <w:bCs/>
      <w:i/>
      <w:iCs/>
      <w:szCs w:val="26"/>
    </w:rPr>
  </w:style>
  <w:style w:type="paragraph" w:styleId="Heading6">
    <w:name w:val="heading 6"/>
    <w:basedOn w:val="Normal"/>
    <w:next w:val="Normal"/>
    <w:rsid w:val="00597ACF"/>
    <w:pPr>
      <w:numPr>
        <w:ilvl w:val="5"/>
        <w:numId w:val="1"/>
      </w:numPr>
      <w:spacing w:before="240" w:after="60"/>
      <w:outlineLvl w:val="5"/>
    </w:pPr>
    <w:rPr>
      <w:b/>
      <w:bCs/>
      <w:sz w:val="22"/>
      <w:szCs w:val="22"/>
    </w:rPr>
  </w:style>
  <w:style w:type="paragraph" w:styleId="Heading7">
    <w:name w:val="heading 7"/>
    <w:basedOn w:val="Normal"/>
    <w:next w:val="Normal"/>
    <w:rsid w:val="00597ACF"/>
    <w:pPr>
      <w:numPr>
        <w:ilvl w:val="6"/>
        <w:numId w:val="1"/>
      </w:numPr>
      <w:spacing w:before="240" w:after="60"/>
      <w:outlineLvl w:val="6"/>
    </w:pPr>
  </w:style>
  <w:style w:type="paragraph" w:styleId="Heading8">
    <w:name w:val="heading 8"/>
    <w:basedOn w:val="Normal"/>
    <w:next w:val="Normal"/>
    <w:rsid w:val="00597ACF"/>
    <w:pPr>
      <w:numPr>
        <w:ilvl w:val="7"/>
        <w:numId w:val="1"/>
      </w:numPr>
      <w:spacing w:before="240" w:after="60"/>
      <w:outlineLvl w:val="7"/>
    </w:pPr>
    <w:rPr>
      <w:i/>
      <w:iCs/>
    </w:rPr>
  </w:style>
  <w:style w:type="paragraph" w:styleId="Heading9">
    <w:name w:val="heading 9"/>
    <w:basedOn w:val="Normal"/>
    <w:next w:val="Normal"/>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link w:val="CaptionChar"/>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2"/>
      </w:numPr>
      <w:spacing w:before="120" w:line="312" w:lineRule="auto"/>
      <w:ind w:left="0" w:firstLine="0"/>
    </w:pPr>
    <w:rPr>
      <w:b/>
      <w:sz w:val="24"/>
      <w:szCs w:val="24"/>
    </w:rPr>
  </w:style>
  <w:style w:type="paragraph" w:styleId="ListParagraph">
    <w:name w:val="List Paragraph"/>
    <w:basedOn w:val="Normal"/>
    <w:link w:val="ListParagraphChar"/>
    <w:uiPriority w:val="34"/>
    <w:qFormat/>
    <w:rsid w:val="00EF3199"/>
    <w:pPr>
      <w:numPr>
        <w:numId w:val="6"/>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4"/>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C61E4C"/>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 w:type="character" w:customStyle="1" w:styleId="ListParagraphChar">
    <w:name w:val="List Paragraph Char"/>
    <w:basedOn w:val="DefaultParagraphFont"/>
    <w:link w:val="ListParagraph"/>
    <w:uiPriority w:val="34"/>
    <w:rsid w:val="00F65813"/>
    <w:rPr>
      <w:sz w:val="24"/>
      <w:szCs w:val="24"/>
    </w:rPr>
  </w:style>
  <w:style w:type="paragraph" w:styleId="NormalWeb">
    <w:name w:val="Normal (Web)"/>
    <w:basedOn w:val="Normal"/>
    <w:uiPriority w:val="99"/>
    <w:semiHidden/>
    <w:unhideWhenUsed/>
    <w:rsid w:val="00CC663C"/>
    <w:pPr>
      <w:spacing w:before="100" w:beforeAutospacing="1" w:after="100" w:afterAutospacing="1" w:line="240" w:lineRule="auto"/>
      <w:ind w:firstLine="0"/>
      <w:jc w:val="left"/>
    </w:pPr>
  </w:style>
  <w:style w:type="character" w:styleId="Strong">
    <w:name w:val="Strong"/>
    <w:basedOn w:val="DefaultParagraphFont"/>
    <w:uiPriority w:val="22"/>
    <w:qFormat/>
    <w:rsid w:val="00CC663C"/>
    <w:rPr>
      <w:b/>
      <w:bCs/>
    </w:rPr>
  </w:style>
  <w:style w:type="character" w:customStyle="1" w:styleId="Heading2Char">
    <w:name w:val="Heading 2 Char"/>
    <w:basedOn w:val="DefaultParagraphFont"/>
    <w:link w:val="Heading2"/>
    <w:rsid w:val="00D557E9"/>
    <w:rPr>
      <w:rFonts w:cs="Arial"/>
      <w:b/>
      <w:bCs/>
      <w:i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6026">
      <w:bodyDiv w:val="1"/>
      <w:marLeft w:val="0"/>
      <w:marRight w:val="0"/>
      <w:marTop w:val="0"/>
      <w:marBottom w:val="0"/>
      <w:divBdr>
        <w:top w:val="none" w:sz="0" w:space="0" w:color="auto"/>
        <w:left w:val="none" w:sz="0" w:space="0" w:color="auto"/>
        <w:bottom w:val="none" w:sz="0" w:space="0" w:color="auto"/>
        <w:right w:val="none" w:sz="0" w:space="0" w:color="auto"/>
      </w:divBdr>
    </w:div>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510148533">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543518198">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1040324433">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tnhan109@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fi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{FB6374C5-29F9-46BD-8105-A5025044DEFB}</b:Guid>
    <b:Author>
      <b:Author>
        <b:Corporate>Hoàng Anh Đức, Lê Văn Hưng</b:Corporate>
      </b:Author>
    </b:Author>
    <b:Title>Thiết kế website</b:Title>
    <b:Year>2016</b:Year>
    <b:City>Hanoi</b:City>
    <b:Publisher>NXB Giáo dục Việt Nam</b:Publisher>
    <b:RefOrder>2</b:RefOrder>
  </b:Source>
</b:Sources>
</file>

<file path=customXml/itemProps1.xml><?xml version="1.0" encoding="utf-8"?>
<ds:datastoreItem xmlns:ds="http://schemas.openxmlformats.org/officeDocument/2006/customXml" ds:itemID="{7B730526-CA91-4371-9F0F-4FEB61A9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344</TotalTime>
  <Pages>38</Pages>
  <Words>6782</Words>
  <Characters>38662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45354</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dc:description/>
  <cp:lastModifiedBy>Nhân Phạm</cp:lastModifiedBy>
  <cp:revision>14</cp:revision>
  <dcterms:created xsi:type="dcterms:W3CDTF">2023-10-25T14:22:00Z</dcterms:created>
  <dcterms:modified xsi:type="dcterms:W3CDTF">2023-10-31T13:40:00Z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